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27"/>
      </w:tblGrid>
      <w:tr w:rsidR="00F26E46" w:rsidRPr="00554B5B" w:rsidTr="00057167">
        <w:trPr>
          <w:trHeight w:val="2880"/>
          <w:jc w:val="center"/>
        </w:trPr>
        <w:tc>
          <w:tcPr>
            <w:tcW w:w="5000" w:type="pct"/>
          </w:tcPr>
          <w:p w:rsidR="00F26E46" w:rsidRPr="00554B5B" w:rsidRDefault="00F26E46" w:rsidP="00057167">
            <w:pPr>
              <w:pStyle w:val="NoSpacing"/>
              <w:ind w:left="36"/>
              <w:jc w:val="center"/>
              <w:rPr>
                <w:rFonts w:asciiTheme="minorHAnsi" w:eastAsia="Times New Roman" w:hAnsiTheme="minorHAnsi"/>
                <w:caps/>
              </w:rPr>
            </w:pPr>
          </w:p>
        </w:tc>
      </w:tr>
      <w:tr w:rsidR="00F26E46" w:rsidRPr="00554B5B" w:rsidTr="00057167">
        <w:trPr>
          <w:trHeight w:val="1440"/>
          <w:jc w:val="center"/>
        </w:trPr>
        <w:tc>
          <w:tcPr>
            <w:tcW w:w="5000" w:type="pct"/>
            <w:tcBorders>
              <w:bottom w:val="single" w:sz="4" w:space="0" w:color="4F81BD"/>
            </w:tcBorders>
            <w:vAlign w:val="center"/>
          </w:tcPr>
          <w:p w:rsidR="00F26E46" w:rsidRPr="00554B5B" w:rsidRDefault="00F43B05" w:rsidP="00057167">
            <w:pPr>
              <w:pStyle w:val="NoSpacing"/>
              <w:jc w:val="center"/>
              <w:rPr>
                <w:rFonts w:asciiTheme="minorHAnsi" w:eastAsia="Times New Roman" w:hAnsiTheme="minorHAnsi"/>
                <w:sz w:val="80"/>
                <w:szCs w:val="80"/>
              </w:rPr>
            </w:pPr>
            <w:r w:rsidRPr="00554B5B">
              <w:rPr>
                <w:rFonts w:asciiTheme="minorHAnsi" w:hAnsiTheme="minorHAnsi"/>
                <w:noProof/>
                <w:lang w:val="en-IN" w:eastAsia="en-IN" w:bidi="hi-IN"/>
              </w:rPr>
              <w:drawing>
                <wp:inline distT="0" distB="0" distL="0" distR="0" wp14:anchorId="73E87798" wp14:editId="3840FE9A">
                  <wp:extent cx="1428087" cy="504879"/>
                  <wp:effectExtent l="19050" t="0" r="663"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F26E46" w:rsidRPr="00554B5B" w:rsidRDefault="00F26E46" w:rsidP="00057167">
            <w:pPr>
              <w:pStyle w:val="NoSpacing"/>
              <w:jc w:val="center"/>
              <w:rPr>
                <w:rFonts w:asciiTheme="minorHAnsi" w:eastAsia="Times New Roman" w:hAnsiTheme="minorHAnsi"/>
                <w:sz w:val="80"/>
                <w:szCs w:val="80"/>
              </w:rPr>
            </w:pPr>
          </w:p>
          <w:p w:rsidR="004F3A53" w:rsidRPr="00554B5B" w:rsidRDefault="00746E48" w:rsidP="004F3A53">
            <w:pPr>
              <w:pStyle w:val="NoSpacing"/>
              <w:jc w:val="center"/>
              <w:rPr>
                <w:rFonts w:asciiTheme="minorHAnsi" w:eastAsia="Times New Roman" w:hAnsiTheme="minorHAnsi"/>
                <w:sz w:val="80"/>
                <w:szCs w:val="80"/>
              </w:rPr>
            </w:pPr>
            <w:r>
              <w:rPr>
                <w:rFonts w:asciiTheme="minorHAnsi" w:eastAsia="Times New Roman" w:hAnsiTheme="minorHAnsi"/>
                <w:sz w:val="80"/>
                <w:szCs w:val="80"/>
              </w:rPr>
              <w:t>SRU232- BLE Module</w:t>
            </w:r>
            <w:r w:rsidR="0013071D">
              <w:rPr>
                <w:rFonts w:asciiTheme="minorHAnsi" w:eastAsia="Times New Roman" w:hAnsiTheme="minorHAnsi"/>
                <w:sz w:val="80"/>
                <w:szCs w:val="80"/>
              </w:rPr>
              <w:t xml:space="preserve"> Range Analysis</w:t>
            </w:r>
          </w:p>
          <w:p w:rsidR="00F26E46" w:rsidRPr="00554B5B" w:rsidRDefault="00F26E46" w:rsidP="00E351C3">
            <w:pPr>
              <w:pStyle w:val="NoSpacing"/>
              <w:jc w:val="center"/>
              <w:rPr>
                <w:rFonts w:asciiTheme="minorHAnsi" w:eastAsia="Times New Roman" w:hAnsiTheme="minorHAnsi"/>
                <w:sz w:val="80"/>
                <w:szCs w:val="80"/>
              </w:rPr>
            </w:pPr>
          </w:p>
        </w:tc>
      </w:tr>
      <w:tr w:rsidR="00F26E46" w:rsidRPr="00554B5B" w:rsidTr="00057167">
        <w:trPr>
          <w:trHeight w:val="720"/>
          <w:jc w:val="center"/>
        </w:trPr>
        <w:tc>
          <w:tcPr>
            <w:tcW w:w="5000" w:type="pct"/>
            <w:tcBorders>
              <w:top w:val="single" w:sz="4" w:space="0" w:color="4F81BD"/>
            </w:tcBorders>
            <w:vAlign w:val="center"/>
          </w:tcPr>
          <w:p w:rsidR="00F26E46" w:rsidRPr="00554B5B" w:rsidRDefault="00F26E46" w:rsidP="004F3A53">
            <w:pPr>
              <w:pStyle w:val="NoSpacing"/>
              <w:jc w:val="center"/>
              <w:rPr>
                <w:rFonts w:asciiTheme="minorHAnsi" w:eastAsia="Times New Roman" w:hAnsiTheme="minorHAnsi"/>
                <w:sz w:val="24"/>
                <w:szCs w:val="24"/>
              </w:rPr>
            </w:pPr>
            <w:r w:rsidRPr="00554B5B">
              <w:rPr>
                <w:rFonts w:asciiTheme="minorHAnsi" w:eastAsia="Times New Roman" w:hAnsiTheme="minorHAnsi"/>
                <w:sz w:val="24"/>
                <w:szCs w:val="24"/>
              </w:rPr>
              <w:t xml:space="preserve">Version </w:t>
            </w:r>
            <w:r w:rsidR="003810B3">
              <w:rPr>
                <w:rFonts w:asciiTheme="minorHAnsi" w:eastAsia="Times New Roman" w:hAnsiTheme="minorHAnsi"/>
                <w:sz w:val="24"/>
                <w:szCs w:val="24"/>
              </w:rPr>
              <w:t>01.01.05</w:t>
            </w:r>
          </w:p>
        </w:tc>
      </w:tr>
    </w:tbl>
    <w:p w:rsidR="00E351C3" w:rsidRPr="00554B5B" w:rsidRDefault="00F43B05" w:rsidP="00D80CA7">
      <w:bookmarkStart w:id="0" w:name="Version_Information"/>
      <w:r w:rsidRPr="00554B5B">
        <w:rPr>
          <w:noProof/>
          <w:lang w:val="en-IN" w:eastAsia="en-IN" w:bidi="hi-IN"/>
        </w:rPr>
        <w:drawing>
          <wp:anchor distT="0" distB="0" distL="114300" distR="114300" simplePos="0" relativeHeight="251653632" behindDoc="0" locked="0" layoutInCell="1" allowOverlap="1" wp14:anchorId="30742181" wp14:editId="7236173F">
            <wp:simplePos x="0" y="0"/>
            <wp:positionH relativeFrom="margin">
              <wp:posOffset>2299855</wp:posOffset>
            </wp:positionH>
            <wp:positionV relativeFrom="margin">
              <wp:posOffset>5482532</wp:posOffset>
            </wp:positionV>
            <wp:extent cx="1165225" cy="397510"/>
            <wp:effectExtent l="19050" t="0" r="0" b="0"/>
            <wp:wrapSquare wrapText="bothSides"/>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sidR="00F26E46" w:rsidRPr="00554B5B">
        <w:br w:type="page"/>
      </w:r>
      <w:bookmarkEnd w:id="0"/>
    </w:p>
    <w:p w:rsidR="00E351C3" w:rsidRPr="00554B5B" w:rsidRDefault="00E351C3" w:rsidP="00E351C3">
      <w:pPr>
        <w:rPr>
          <w:b/>
          <w:bCs/>
        </w:rPr>
      </w:pPr>
    </w:p>
    <w:p w:rsidR="00E351C3" w:rsidRPr="00554B5B" w:rsidRDefault="00E351C3" w:rsidP="00311BC2">
      <w:pPr>
        <w:jc w:val="center"/>
        <w:rPr>
          <w:rFonts w:eastAsia="Times New Roman"/>
          <w:b/>
          <w:bCs/>
          <w:kern w:val="32"/>
          <w:sz w:val="28"/>
          <w:szCs w:val="28"/>
        </w:rPr>
      </w:pPr>
      <w:r w:rsidRPr="00554B5B">
        <w:rPr>
          <w:rFonts w:eastAsia="Times New Roman"/>
          <w:b/>
          <w:bCs/>
          <w:kern w:val="32"/>
          <w:sz w:val="28"/>
          <w:szCs w:val="28"/>
        </w:rPr>
        <w:t>Revision History</w:t>
      </w:r>
    </w:p>
    <w:p w:rsidR="00E351C3" w:rsidRPr="00554B5B" w:rsidRDefault="00E351C3" w:rsidP="00E351C3">
      <w:pPr>
        <w:spacing w:after="0"/>
      </w:pPr>
    </w:p>
    <w:tbl>
      <w:tblPr>
        <w:tblStyle w:val="TableGrid"/>
        <w:tblW w:w="0" w:type="auto"/>
        <w:tblInd w:w="-5" w:type="dxa"/>
        <w:tblLook w:val="04A0" w:firstRow="1" w:lastRow="0" w:firstColumn="1" w:lastColumn="0" w:noHBand="0" w:noVBand="1"/>
      </w:tblPr>
      <w:tblGrid>
        <w:gridCol w:w="1188"/>
        <w:gridCol w:w="3690"/>
        <w:gridCol w:w="1620"/>
        <w:gridCol w:w="1980"/>
      </w:tblGrid>
      <w:tr w:rsidR="00E351C3" w:rsidRPr="00554B5B" w:rsidTr="00C45BCC">
        <w:trPr>
          <w:trHeight w:val="202"/>
        </w:trPr>
        <w:tc>
          <w:tcPr>
            <w:tcW w:w="1188" w:type="dxa"/>
          </w:tcPr>
          <w:p w:rsidR="00E351C3" w:rsidRPr="00554B5B" w:rsidRDefault="00E351C3" w:rsidP="00DA2605">
            <w:pPr>
              <w:jc w:val="center"/>
              <w:rPr>
                <w:b/>
              </w:rPr>
            </w:pPr>
            <w:r w:rsidRPr="00554B5B">
              <w:rPr>
                <w:b/>
              </w:rPr>
              <w:t>Version #</w:t>
            </w:r>
          </w:p>
        </w:tc>
        <w:tc>
          <w:tcPr>
            <w:tcW w:w="3690" w:type="dxa"/>
          </w:tcPr>
          <w:p w:rsidR="00E351C3" w:rsidRPr="00554B5B" w:rsidRDefault="00E351C3" w:rsidP="00DA2605">
            <w:pPr>
              <w:jc w:val="center"/>
              <w:rPr>
                <w:b/>
              </w:rPr>
            </w:pPr>
            <w:r w:rsidRPr="00554B5B">
              <w:rPr>
                <w:b/>
              </w:rPr>
              <w:t>Remark</w:t>
            </w:r>
          </w:p>
        </w:tc>
        <w:tc>
          <w:tcPr>
            <w:tcW w:w="1620" w:type="dxa"/>
          </w:tcPr>
          <w:p w:rsidR="00E351C3" w:rsidRPr="00554B5B" w:rsidRDefault="00E351C3" w:rsidP="00DA2605">
            <w:pPr>
              <w:jc w:val="center"/>
              <w:rPr>
                <w:b/>
              </w:rPr>
            </w:pPr>
            <w:r w:rsidRPr="00554B5B">
              <w:rPr>
                <w:b/>
              </w:rPr>
              <w:t>Date</w:t>
            </w:r>
          </w:p>
        </w:tc>
        <w:tc>
          <w:tcPr>
            <w:tcW w:w="1980" w:type="dxa"/>
          </w:tcPr>
          <w:p w:rsidR="00E351C3" w:rsidRPr="00554B5B" w:rsidRDefault="00E351C3" w:rsidP="00DA2605">
            <w:pPr>
              <w:jc w:val="center"/>
              <w:rPr>
                <w:b/>
              </w:rPr>
            </w:pPr>
            <w:r w:rsidRPr="00554B5B">
              <w:rPr>
                <w:b/>
              </w:rPr>
              <w:t>Done By</w:t>
            </w:r>
          </w:p>
        </w:tc>
      </w:tr>
      <w:tr w:rsidR="00E351C3" w:rsidRPr="00554B5B" w:rsidTr="00C45BCC">
        <w:trPr>
          <w:trHeight w:val="414"/>
        </w:trPr>
        <w:tc>
          <w:tcPr>
            <w:tcW w:w="1188" w:type="dxa"/>
            <w:vAlign w:val="bottom"/>
          </w:tcPr>
          <w:p w:rsidR="00E351C3" w:rsidRPr="00554B5B" w:rsidRDefault="00662CB9" w:rsidP="00DA2605">
            <w:r>
              <w:t>01.01.01</w:t>
            </w:r>
          </w:p>
        </w:tc>
        <w:tc>
          <w:tcPr>
            <w:tcW w:w="3690" w:type="dxa"/>
            <w:vAlign w:val="bottom"/>
          </w:tcPr>
          <w:p w:rsidR="00E351C3" w:rsidRPr="00554B5B" w:rsidRDefault="0013071D" w:rsidP="00DA2605">
            <w:r>
              <w:t>Initial Release</w:t>
            </w:r>
          </w:p>
        </w:tc>
        <w:tc>
          <w:tcPr>
            <w:tcW w:w="1620" w:type="dxa"/>
            <w:vAlign w:val="bottom"/>
          </w:tcPr>
          <w:p w:rsidR="00E351C3" w:rsidRPr="00554B5B" w:rsidRDefault="0013071D" w:rsidP="003810B3">
            <w:r>
              <w:t>26</w:t>
            </w:r>
            <w:r w:rsidRPr="0013071D">
              <w:rPr>
                <w:vertAlign w:val="superscript"/>
              </w:rPr>
              <w:t>th</w:t>
            </w:r>
            <w:r>
              <w:t xml:space="preserve"> May</w:t>
            </w:r>
            <w:r w:rsidR="003810B3">
              <w:t>,</w:t>
            </w:r>
            <w:r w:rsidR="00B512C6">
              <w:t>2015</w:t>
            </w:r>
          </w:p>
        </w:tc>
        <w:tc>
          <w:tcPr>
            <w:tcW w:w="1980" w:type="dxa"/>
            <w:vAlign w:val="bottom"/>
          </w:tcPr>
          <w:p w:rsidR="00E351C3" w:rsidRPr="00554B5B" w:rsidRDefault="0013071D" w:rsidP="00DA2605">
            <w:r>
              <w:t>Kinjal</w:t>
            </w:r>
          </w:p>
        </w:tc>
      </w:tr>
      <w:tr w:rsidR="00E351C3" w:rsidRPr="00554B5B" w:rsidTr="00C45BCC">
        <w:trPr>
          <w:trHeight w:val="202"/>
        </w:trPr>
        <w:tc>
          <w:tcPr>
            <w:tcW w:w="1188" w:type="dxa"/>
          </w:tcPr>
          <w:p w:rsidR="00E351C3" w:rsidRPr="00554B5B" w:rsidRDefault="00723609" w:rsidP="00DA2605">
            <w:r>
              <w:t>01.01.02</w:t>
            </w:r>
          </w:p>
        </w:tc>
        <w:tc>
          <w:tcPr>
            <w:tcW w:w="3690" w:type="dxa"/>
          </w:tcPr>
          <w:p w:rsidR="00723609" w:rsidRPr="00554B5B" w:rsidRDefault="00723609" w:rsidP="00723609">
            <w:r>
              <w:t>Updating Testing Procedure</w:t>
            </w:r>
          </w:p>
        </w:tc>
        <w:tc>
          <w:tcPr>
            <w:tcW w:w="1620" w:type="dxa"/>
          </w:tcPr>
          <w:p w:rsidR="00E351C3" w:rsidRPr="00554B5B" w:rsidRDefault="00723609" w:rsidP="003810B3">
            <w:r>
              <w:t>1</w:t>
            </w:r>
            <w:r w:rsidR="003810B3">
              <w:t>0</w:t>
            </w:r>
            <w:r w:rsidRPr="00723609">
              <w:rPr>
                <w:vertAlign w:val="superscript"/>
              </w:rPr>
              <w:t>th</w:t>
            </w:r>
            <w:r>
              <w:t xml:space="preserve"> June</w:t>
            </w:r>
            <w:r w:rsidR="003810B3">
              <w:t>,</w:t>
            </w:r>
            <w:r>
              <w:t>2015</w:t>
            </w:r>
          </w:p>
        </w:tc>
        <w:tc>
          <w:tcPr>
            <w:tcW w:w="1980" w:type="dxa"/>
          </w:tcPr>
          <w:p w:rsidR="00E351C3" w:rsidRPr="00554B5B" w:rsidRDefault="00723609" w:rsidP="00DA2605">
            <w:r>
              <w:t>Kinjal</w:t>
            </w:r>
          </w:p>
        </w:tc>
      </w:tr>
      <w:tr w:rsidR="00E351C3" w:rsidRPr="00554B5B" w:rsidTr="00C45BCC">
        <w:trPr>
          <w:trHeight w:val="202"/>
        </w:trPr>
        <w:tc>
          <w:tcPr>
            <w:tcW w:w="1188" w:type="dxa"/>
          </w:tcPr>
          <w:p w:rsidR="00E351C3" w:rsidRPr="00554B5B" w:rsidRDefault="003810B3" w:rsidP="00DA2605">
            <w:r>
              <w:t>01.01.03</w:t>
            </w:r>
          </w:p>
        </w:tc>
        <w:tc>
          <w:tcPr>
            <w:tcW w:w="3690" w:type="dxa"/>
          </w:tcPr>
          <w:p w:rsidR="00E351C3" w:rsidRPr="00554B5B" w:rsidRDefault="003810B3" w:rsidP="00DA2605">
            <w:r>
              <w:t>Add testing procedure in chapter #5.</w:t>
            </w:r>
          </w:p>
        </w:tc>
        <w:tc>
          <w:tcPr>
            <w:tcW w:w="1620" w:type="dxa"/>
          </w:tcPr>
          <w:p w:rsidR="00E351C3" w:rsidRPr="00554B5B" w:rsidRDefault="003810B3" w:rsidP="00DA2605">
            <w:r>
              <w:t>11</w:t>
            </w:r>
            <w:r w:rsidRPr="003810B3">
              <w:rPr>
                <w:vertAlign w:val="superscript"/>
              </w:rPr>
              <w:t>th</w:t>
            </w:r>
            <w:r>
              <w:t xml:space="preserve"> June,2015</w:t>
            </w:r>
          </w:p>
        </w:tc>
        <w:tc>
          <w:tcPr>
            <w:tcW w:w="1980" w:type="dxa"/>
          </w:tcPr>
          <w:p w:rsidR="00E351C3" w:rsidRPr="00554B5B" w:rsidRDefault="003810B3" w:rsidP="00662CB9">
            <w:r>
              <w:t>Kinjal</w:t>
            </w:r>
          </w:p>
        </w:tc>
      </w:tr>
      <w:tr w:rsidR="00E351C3" w:rsidRPr="00554B5B" w:rsidTr="00C45BCC">
        <w:trPr>
          <w:trHeight w:val="202"/>
        </w:trPr>
        <w:tc>
          <w:tcPr>
            <w:tcW w:w="1188" w:type="dxa"/>
          </w:tcPr>
          <w:p w:rsidR="00E351C3" w:rsidRPr="00554B5B" w:rsidRDefault="003810B3" w:rsidP="00DA2605">
            <w:r>
              <w:t>01.01.04</w:t>
            </w:r>
          </w:p>
        </w:tc>
        <w:tc>
          <w:tcPr>
            <w:tcW w:w="3690" w:type="dxa"/>
          </w:tcPr>
          <w:p w:rsidR="00E351C3" w:rsidRPr="00554B5B" w:rsidRDefault="003810B3" w:rsidP="00DA2605">
            <w:r>
              <w:t>Add Results detail</w:t>
            </w:r>
          </w:p>
        </w:tc>
        <w:tc>
          <w:tcPr>
            <w:tcW w:w="1620" w:type="dxa"/>
          </w:tcPr>
          <w:p w:rsidR="00E351C3" w:rsidRPr="00554B5B" w:rsidRDefault="003810B3" w:rsidP="00DA2605">
            <w:r>
              <w:t>15</w:t>
            </w:r>
            <w:r w:rsidRPr="003810B3">
              <w:rPr>
                <w:vertAlign w:val="superscript"/>
              </w:rPr>
              <w:t>th</w:t>
            </w:r>
            <w:r>
              <w:t xml:space="preserve"> June,2015</w:t>
            </w:r>
          </w:p>
        </w:tc>
        <w:tc>
          <w:tcPr>
            <w:tcW w:w="1980" w:type="dxa"/>
          </w:tcPr>
          <w:p w:rsidR="00E351C3" w:rsidRPr="00554B5B" w:rsidRDefault="003810B3" w:rsidP="00662CB9">
            <w:r>
              <w:t>Kinjal</w:t>
            </w:r>
          </w:p>
        </w:tc>
      </w:tr>
      <w:tr w:rsidR="00E351C3" w:rsidRPr="00554B5B" w:rsidTr="00C45BCC">
        <w:trPr>
          <w:trHeight w:val="202"/>
        </w:trPr>
        <w:tc>
          <w:tcPr>
            <w:tcW w:w="1188" w:type="dxa"/>
          </w:tcPr>
          <w:p w:rsidR="00E351C3" w:rsidRPr="00554B5B" w:rsidRDefault="003810B3" w:rsidP="00DA2605">
            <w:r>
              <w:t>01.01.05</w:t>
            </w:r>
          </w:p>
        </w:tc>
        <w:tc>
          <w:tcPr>
            <w:tcW w:w="3690" w:type="dxa"/>
          </w:tcPr>
          <w:p w:rsidR="00E351C3" w:rsidRPr="00554B5B" w:rsidRDefault="003810B3" w:rsidP="003810B3">
            <w:r>
              <w:t>Update Results and add testing procedure in Chapter #6</w:t>
            </w:r>
          </w:p>
        </w:tc>
        <w:tc>
          <w:tcPr>
            <w:tcW w:w="1620" w:type="dxa"/>
          </w:tcPr>
          <w:p w:rsidR="00E351C3" w:rsidRPr="00554B5B" w:rsidRDefault="003810B3" w:rsidP="00DA2605">
            <w:r>
              <w:t>16</w:t>
            </w:r>
            <w:r w:rsidRPr="003810B3">
              <w:rPr>
                <w:vertAlign w:val="superscript"/>
              </w:rPr>
              <w:t>th</w:t>
            </w:r>
            <w:r>
              <w:t xml:space="preserve"> June,2015</w:t>
            </w:r>
          </w:p>
        </w:tc>
        <w:tc>
          <w:tcPr>
            <w:tcW w:w="1980" w:type="dxa"/>
          </w:tcPr>
          <w:p w:rsidR="00E351C3" w:rsidRPr="00554B5B" w:rsidRDefault="003810B3" w:rsidP="003810B3">
            <w:r>
              <w:t>Kinjal</w:t>
            </w:r>
          </w:p>
        </w:tc>
      </w:tr>
      <w:tr w:rsidR="00E351C3" w:rsidRPr="00554B5B" w:rsidTr="00C45BCC">
        <w:trPr>
          <w:trHeight w:val="202"/>
        </w:trPr>
        <w:tc>
          <w:tcPr>
            <w:tcW w:w="1188" w:type="dxa"/>
          </w:tcPr>
          <w:p w:rsidR="00E351C3" w:rsidRPr="00554B5B" w:rsidRDefault="00E351C3" w:rsidP="00DA2605"/>
        </w:tc>
        <w:tc>
          <w:tcPr>
            <w:tcW w:w="3690" w:type="dxa"/>
          </w:tcPr>
          <w:p w:rsidR="00E351C3" w:rsidRPr="00554B5B" w:rsidRDefault="00E351C3" w:rsidP="00EA4D55"/>
        </w:tc>
        <w:tc>
          <w:tcPr>
            <w:tcW w:w="1620" w:type="dxa"/>
          </w:tcPr>
          <w:p w:rsidR="00E351C3" w:rsidRPr="00554B5B" w:rsidRDefault="00E351C3" w:rsidP="00DA2605"/>
        </w:tc>
        <w:tc>
          <w:tcPr>
            <w:tcW w:w="1980" w:type="dxa"/>
          </w:tcPr>
          <w:p w:rsidR="00E351C3" w:rsidRPr="00554B5B" w:rsidRDefault="00E351C3" w:rsidP="00DA2605">
            <w:pPr>
              <w:jc w:val="center"/>
            </w:pPr>
          </w:p>
        </w:tc>
      </w:tr>
      <w:tr w:rsidR="00E351C3" w:rsidRPr="00554B5B" w:rsidTr="00C45BCC">
        <w:trPr>
          <w:trHeight w:val="202"/>
        </w:trPr>
        <w:tc>
          <w:tcPr>
            <w:tcW w:w="1188" w:type="dxa"/>
          </w:tcPr>
          <w:p w:rsidR="00E351C3" w:rsidRPr="00554B5B" w:rsidRDefault="00E351C3" w:rsidP="00DA2605"/>
        </w:tc>
        <w:tc>
          <w:tcPr>
            <w:tcW w:w="3690" w:type="dxa"/>
          </w:tcPr>
          <w:p w:rsidR="00E351C3" w:rsidRPr="00554B5B" w:rsidRDefault="00E351C3" w:rsidP="00DA2605"/>
        </w:tc>
        <w:tc>
          <w:tcPr>
            <w:tcW w:w="1620" w:type="dxa"/>
          </w:tcPr>
          <w:p w:rsidR="00E351C3" w:rsidRPr="00554B5B" w:rsidRDefault="00E351C3" w:rsidP="00DA2605"/>
        </w:tc>
        <w:tc>
          <w:tcPr>
            <w:tcW w:w="1980" w:type="dxa"/>
          </w:tcPr>
          <w:p w:rsidR="00E351C3" w:rsidRPr="00554B5B" w:rsidRDefault="00E351C3" w:rsidP="00DA2605">
            <w:pPr>
              <w:jc w:val="center"/>
            </w:pPr>
          </w:p>
        </w:tc>
      </w:tr>
      <w:tr w:rsidR="00490B89" w:rsidRPr="00554B5B" w:rsidTr="00C45BCC">
        <w:trPr>
          <w:trHeight w:val="202"/>
        </w:trPr>
        <w:tc>
          <w:tcPr>
            <w:tcW w:w="1188" w:type="dxa"/>
          </w:tcPr>
          <w:p w:rsidR="00490B89" w:rsidRPr="00554B5B" w:rsidRDefault="00490B89" w:rsidP="00DA2605"/>
        </w:tc>
        <w:tc>
          <w:tcPr>
            <w:tcW w:w="3690" w:type="dxa"/>
          </w:tcPr>
          <w:p w:rsidR="00490B89" w:rsidRPr="00554B5B" w:rsidRDefault="00490B89" w:rsidP="00253D9E"/>
        </w:tc>
        <w:tc>
          <w:tcPr>
            <w:tcW w:w="1620" w:type="dxa"/>
          </w:tcPr>
          <w:p w:rsidR="00490B89" w:rsidRPr="00554B5B" w:rsidRDefault="00490B89" w:rsidP="00DA2605"/>
        </w:tc>
        <w:tc>
          <w:tcPr>
            <w:tcW w:w="1980" w:type="dxa"/>
          </w:tcPr>
          <w:p w:rsidR="00490B89" w:rsidRPr="00554B5B" w:rsidRDefault="00490B89" w:rsidP="00DA2605">
            <w:pPr>
              <w:jc w:val="center"/>
            </w:pPr>
          </w:p>
        </w:tc>
      </w:tr>
      <w:tr w:rsidR="00253D9E" w:rsidRPr="00554B5B" w:rsidTr="00C45BCC">
        <w:trPr>
          <w:trHeight w:val="202"/>
        </w:trPr>
        <w:tc>
          <w:tcPr>
            <w:tcW w:w="1188" w:type="dxa"/>
          </w:tcPr>
          <w:p w:rsidR="00253D9E" w:rsidRPr="00554B5B" w:rsidRDefault="00253D9E" w:rsidP="00DA2605"/>
        </w:tc>
        <w:tc>
          <w:tcPr>
            <w:tcW w:w="3690" w:type="dxa"/>
          </w:tcPr>
          <w:p w:rsidR="00253D9E" w:rsidRPr="00554B5B" w:rsidRDefault="00253D9E" w:rsidP="00253D9E"/>
        </w:tc>
        <w:tc>
          <w:tcPr>
            <w:tcW w:w="1620" w:type="dxa"/>
          </w:tcPr>
          <w:p w:rsidR="00253D9E" w:rsidRPr="00554B5B" w:rsidRDefault="00253D9E" w:rsidP="00DA2605"/>
        </w:tc>
        <w:tc>
          <w:tcPr>
            <w:tcW w:w="1980" w:type="dxa"/>
          </w:tcPr>
          <w:p w:rsidR="00253D9E" w:rsidRPr="00554B5B" w:rsidRDefault="00253D9E" w:rsidP="00DA2605">
            <w:pPr>
              <w:jc w:val="center"/>
            </w:pPr>
          </w:p>
        </w:tc>
      </w:tr>
    </w:tbl>
    <w:p w:rsidR="00E351C3" w:rsidRPr="00554B5B" w:rsidRDefault="00E351C3" w:rsidP="00E351C3"/>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351C3" w:rsidRPr="00554B5B" w:rsidRDefault="00E351C3" w:rsidP="00E351C3">
      <w:pPr>
        <w:rPr>
          <w:b/>
          <w:bCs/>
        </w:rPr>
      </w:pPr>
    </w:p>
    <w:p w:rsidR="00ED73AD" w:rsidRPr="00554B5B" w:rsidRDefault="00ED73AD" w:rsidP="00E351C3">
      <w:pPr>
        <w:rPr>
          <w:b/>
          <w:bCs/>
        </w:rPr>
      </w:pPr>
    </w:p>
    <w:p w:rsidR="00B71662" w:rsidRPr="00554B5B" w:rsidRDefault="00B71662"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1E342B" w:rsidRPr="00554B5B" w:rsidRDefault="001E342B" w:rsidP="00B71662"/>
    <w:p w:rsidR="001368F4" w:rsidRPr="001368F4" w:rsidRDefault="00B24023" w:rsidP="003810B3">
      <w:pPr>
        <w:pStyle w:val="Heading1"/>
        <w:rPr>
          <w:noProof/>
          <w:sz w:val="44"/>
          <w:szCs w:val="44"/>
        </w:rPr>
      </w:pPr>
      <w:r w:rsidRPr="00554B5B">
        <w:br w:type="page"/>
      </w:r>
      <w:bookmarkStart w:id="1" w:name="_Toc351735216"/>
      <w:bookmarkStart w:id="2" w:name="_Toc422323051"/>
      <w:bookmarkStart w:id="3" w:name="_Toc424826726"/>
      <w:bookmarkStart w:id="4" w:name="_Toc424831686"/>
      <w:bookmarkStart w:id="5" w:name="_Toc281385189"/>
      <w:bookmarkStart w:id="6" w:name="_Toc356644532"/>
      <w:r w:rsidRPr="00554B5B">
        <w:lastRenderedPageBreak/>
        <w:t>Table of Contents</w:t>
      </w:r>
      <w:bookmarkEnd w:id="1"/>
      <w:bookmarkEnd w:id="2"/>
      <w:bookmarkEnd w:id="3"/>
      <w:bookmarkEnd w:id="4"/>
      <w:r w:rsidRPr="00554B5B">
        <w:t xml:space="preserve"> </w:t>
      </w:r>
      <w:r w:rsidR="00B530F7" w:rsidRPr="00554B5B">
        <w:rPr>
          <w:rFonts w:eastAsiaTheme="minorEastAsia" w:cstheme="minorBidi"/>
          <w:kern w:val="0"/>
          <w:sz w:val="22"/>
          <w:szCs w:val="22"/>
        </w:rPr>
        <w:fldChar w:fldCharType="begin"/>
      </w:r>
      <w:r w:rsidRPr="00554B5B">
        <w:instrText xml:space="preserve"> TOC \o "1-3" \h \z \u </w:instrText>
      </w:r>
      <w:r w:rsidR="00B530F7" w:rsidRPr="00554B5B">
        <w:rPr>
          <w:rFonts w:eastAsiaTheme="minorEastAsia" w:cstheme="minorBidi"/>
          <w:kern w:val="0"/>
          <w:sz w:val="22"/>
          <w:szCs w:val="22"/>
        </w:rPr>
        <w:fldChar w:fldCharType="separate"/>
      </w:r>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87" w:history="1">
        <w:r w:rsidR="001368F4" w:rsidRPr="001368F4">
          <w:rPr>
            <w:rStyle w:val="Hyperlink"/>
            <w:noProof/>
            <w:sz w:val="32"/>
            <w:szCs w:val="32"/>
          </w:rPr>
          <w:t>1.</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Introduction</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_Toc424831687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4</w:t>
        </w:r>
        <w:r w:rsidR="001368F4" w:rsidRPr="001368F4">
          <w:rPr>
            <w:noProof/>
            <w:webHidden/>
            <w:sz w:val="32"/>
            <w:szCs w:val="32"/>
          </w:rPr>
          <w:fldChar w:fldCharType="end"/>
        </w:r>
      </w:hyperlink>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88" w:history="1">
        <w:r w:rsidR="001368F4" w:rsidRPr="001368F4">
          <w:rPr>
            <w:rStyle w:val="Hyperlink"/>
            <w:noProof/>
            <w:sz w:val="32"/>
            <w:szCs w:val="32"/>
          </w:rPr>
          <w:t>2.</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Definition(s) and Abbreviation(s)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_Toc424831688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5</w:t>
        </w:r>
        <w:r w:rsidR="001368F4" w:rsidRPr="001368F4">
          <w:rPr>
            <w:noProof/>
            <w:webHidden/>
            <w:sz w:val="32"/>
            <w:szCs w:val="32"/>
          </w:rPr>
          <w:fldChar w:fldCharType="end"/>
        </w:r>
      </w:hyperlink>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89" w:history="1">
        <w:r w:rsidR="001368F4" w:rsidRPr="001368F4">
          <w:rPr>
            <w:rStyle w:val="Hyperlink"/>
            <w:noProof/>
            <w:sz w:val="32"/>
            <w:szCs w:val="32"/>
          </w:rPr>
          <w:t>3.</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Reference(s)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_Toc424831689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5</w:t>
        </w:r>
        <w:r w:rsidR="001368F4" w:rsidRPr="001368F4">
          <w:rPr>
            <w:noProof/>
            <w:webHidden/>
            <w:sz w:val="32"/>
            <w:szCs w:val="32"/>
          </w:rPr>
          <w:fldChar w:fldCharType="end"/>
        </w:r>
      </w:hyperlink>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90" w:history="1">
        <w:r w:rsidR="001368F4" w:rsidRPr="001368F4">
          <w:rPr>
            <w:rStyle w:val="Hyperlink"/>
            <w:noProof/>
            <w:sz w:val="32"/>
            <w:szCs w:val="32"/>
          </w:rPr>
          <w:t>4.</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Range test between SRU232 to Mobile for BLE Mode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_Toc424831690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6</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1" w:history="1">
        <w:r w:rsidR="001368F4" w:rsidRPr="001368F4">
          <w:rPr>
            <w:rStyle w:val="Hyperlink"/>
            <w:noProof/>
            <w:sz w:val="32"/>
            <w:szCs w:val="32"/>
          </w:rPr>
          <w:t>4.1 Requisite items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_Toc424831691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6</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2" w:history="1">
        <w:r w:rsidR="001368F4" w:rsidRPr="001368F4">
          <w:rPr>
            <w:rStyle w:val="Hyperlink"/>
            <w:noProof/>
            <w:sz w:val="32"/>
            <w:szCs w:val="32"/>
          </w:rPr>
          <w:t>4.2 Testing Procedure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_Toc424831692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6</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3" w:history="1">
        <w:r w:rsidR="001368F4" w:rsidRPr="001368F4">
          <w:rPr>
            <w:rStyle w:val="Hyperlink"/>
            <w:noProof/>
            <w:sz w:val="32"/>
            <w:szCs w:val="32"/>
          </w:rPr>
          <w:t>4.3 Results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_Toc424831693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9</w:t>
        </w:r>
        <w:r w:rsidR="001368F4" w:rsidRPr="001368F4">
          <w:rPr>
            <w:noProof/>
            <w:webHidden/>
            <w:sz w:val="32"/>
            <w:szCs w:val="32"/>
          </w:rPr>
          <w:fldChar w:fldCharType="end"/>
        </w:r>
      </w:hyperlink>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94" w:history="1">
        <w:r w:rsidR="001368F4" w:rsidRPr="001368F4">
          <w:rPr>
            <w:rStyle w:val="Hyperlink"/>
            <w:noProof/>
            <w:sz w:val="32"/>
            <w:szCs w:val="32"/>
          </w:rPr>
          <w:t>5.</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Range test between SRU232 to SRU232 (ANT Mode)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_Toc424831694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10</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5" w:history="1">
        <w:r w:rsidR="001368F4" w:rsidRPr="001368F4">
          <w:rPr>
            <w:rStyle w:val="Hyperlink"/>
            <w:noProof/>
            <w:sz w:val="32"/>
            <w:szCs w:val="32"/>
          </w:rPr>
          <w:t>5.1 Requisite items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_Toc424831695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10</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6" w:history="1">
        <w:r w:rsidR="001368F4" w:rsidRPr="001368F4">
          <w:rPr>
            <w:rStyle w:val="Hyperlink"/>
            <w:noProof/>
            <w:sz w:val="32"/>
            <w:szCs w:val="32"/>
          </w:rPr>
          <w:t>5.2 Testing Procedure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_Toc424831696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10</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7" w:history="1">
        <w:r w:rsidR="001368F4" w:rsidRPr="001368F4">
          <w:rPr>
            <w:rStyle w:val="Hyperlink"/>
            <w:noProof/>
            <w:sz w:val="32"/>
            <w:szCs w:val="32"/>
          </w:rPr>
          <w:t>5.3 Results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_Toc424831697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12</w:t>
        </w:r>
        <w:r w:rsidR="001368F4" w:rsidRPr="001368F4">
          <w:rPr>
            <w:noProof/>
            <w:webHidden/>
            <w:sz w:val="32"/>
            <w:szCs w:val="32"/>
          </w:rPr>
          <w:fldChar w:fldCharType="end"/>
        </w:r>
      </w:hyperlink>
    </w:p>
    <w:p w:rsidR="001368F4" w:rsidRPr="001368F4" w:rsidRDefault="00C836EB">
      <w:pPr>
        <w:pStyle w:val="TOC1"/>
        <w:tabs>
          <w:tab w:val="left" w:pos="440"/>
          <w:tab w:val="right" w:leader="dot" w:pos="9017"/>
        </w:tabs>
        <w:rPr>
          <w:rFonts w:asciiTheme="minorHAnsi" w:eastAsiaTheme="minorEastAsia" w:hAnsiTheme="minorHAnsi" w:cstheme="minorBidi"/>
          <w:noProof/>
          <w:sz w:val="32"/>
          <w:szCs w:val="28"/>
          <w:lang w:val="en-IN" w:eastAsia="en-IN" w:bidi="hi-IN"/>
        </w:rPr>
      </w:pPr>
      <w:hyperlink w:anchor="_Toc424831698" w:history="1">
        <w:r w:rsidR="001368F4" w:rsidRPr="001368F4">
          <w:rPr>
            <w:rStyle w:val="Hyperlink"/>
            <w:noProof/>
            <w:sz w:val="32"/>
            <w:szCs w:val="32"/>
          </w:rPr>
          <w:t>6.</w:t>
        </w:r>
        <w:r w:rsidR="001368F4" w:rsidRPr="001368F4">
          <w:rPr>
            <w:rFonts w:asciiTheme="minorHAnsi" w:eastAsiaTheme="minorEastAsia" w:hAnsiTheme="minorHAnsi" w:cstheme="minorBidi"/>
            <w:noProof/>
            <w:sz w:val="32"/>
            <w:szCs w:val="28"/>
            <w:lang w:val="en-IN" w:eastAsia="en-IN" w:bidi="hi-IN"/>
          </w:rPr>
          <w:tab/>
        </w:r>
        <w:r w:rsidR="001368F4" w:rsidRPr="001368F4">
          <w:rPr>
            <w:rStyle w:val="Hyperlink"/>
            <w:noProof/>
            <w:sz w:val="32"/>
            <w:szCs w:val="32"/>
          </w:rPr>
          <w:t>Range test between Module to Module (BLE Mode)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_Toc424831698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13</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699" w:history="1">
        <w:r w:rsidR="001368F4" w:rsidRPr="001368F4">
          <w:rPr>
            <w:rStyle w:val="Hyperlink"/>
            <w:noProof/>
            <w:sz w:val="32"/>
            <w:szCs w:val="32"/>
          </w:rPr>
          <w:t>6.1 Requisite Items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_Toc424831699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13</w:t>
        </w:r>
        <w:r w:rsidR="001368F4" w:rsidRPr="001368F4">
          <w:rPr>
            <w:noProof/>
            <w:webHidden/>
            <w:sz w:val="32"/>
            <w:szCs w:val="32"/>
          </w:rPr>
          <w:fldChar w:fldCharType="end"/>
        </w:r>
      </w:hyperlink>
    </w:p>
    <w:p w:rsidR="001368F4" w:rsidRPr="001368F4" w:rsidRDefault="00C836EB">
      <w:pPr>
        <w:pStyle w:val="TOC2"/>
        <w:tabs>
          <w:tab w:val="right" w:leader="dot" w:pos="9017"/>
        </w:tabs>
        <w:rPr>
          <w:rFonts w:asciiTheme="minorHAnsi" w:eastAsiaTheme="minorEastAsia" w:hAnsiTheme="minorHAnsi" w:cstheme="minorBidi"/>
          <w:noProof/>
          <w:sz w:val="32"/>
          <w:szCs w:val="28"/>
          <w:lang w:val="en-IN" w:eastAsia="en-IN" w:bidi="hi-IN"/>
        </w:rPr>
      </w:pPr>
      <w:hyperlink w:anchor="_Toc424831700" w:history="1">
        <w:r w:rsidR="001368F4" w:rsidRPr="001368F4">
          <w:rPr>
            <w:rStyle w:val="Hyperlink"/>
            <w:noProof/>
            <w:sz w:val="32"/>
            <w:szCs w:val="32"/>
          </w:rPr>
          <w:t>6.2 Testing Procedure</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_Toc424831700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13</w:t>
        </w:r>
        <w:r w:rsidR="001368F4" w:rsidRPr="001368F4">
          <w:rPr>
            <w:noProof/>
            <w:webHidden/>
            <w:sz w:val="32"/>
            <w:szCs w:val="32"/>
          </w:rPr>
          <w:fldChar w:fldCharType="end"/>
        </w:r>
      </w:hyperlink>
    </w:p>
    <w:p w:rsidR="001368F4" w:rsidRDefault="00C836EB">
      <w:pPr>
        <w:pStyle w:val="TOC2"/>
        <w:tabs>
          <w:tab w:val="right" w:leader="dot" w:pos="9017"/>
        </w:tabs>
        <w:rPr>
          <w:rFonts w:asciiTheme="minorHAnsi" w:eastAsiaTheme="minorEastAsia" w:hAnsiTheme="minorHAnsi" w:cstheme="minorBidi"/>
          <w:noProof/>
          <w:szCs w:val="20"/>
          <w:lang w:val="en-IN" w:eastAsia="en-IN" w:bidi="hi-IN"/>
        </w:rPr>
      </w:pPr>
      <w:hyperlink w:anchor="_Toc424831701" w:history="1">
        <w:r w:rsidR="001368F4" w:rsidRPr="001368F4">
          <w:rPr>
            <w:rStyle w:val="Hyperlink"/>
            <w:noProof/>
            <w:sz w:val="32"/>
            <w:szCs w:val="32"/>
          </w:rPr>
          <w:t>6.3 Results</w:t>
        </w:r>
        <w:r w:rsidR="001368F4" w:rsidRPr="001368F4">
          <w:rPr>
            <w:noProof/>
            <w:webHidden/>
            <w:sz w:val="32"/>
            <w:szCs w:val="32"/>
          </w:rPr>
          <w:tab/>
        </w:r>
        <w:r w:rsidR="001368F4" w:rsidRPr="001368F4">
          <w:rPr>
            <w:noProof/>
            <w:webHidden/>
            <w:sz w:val="32"/>
            <w:szCs w:val="32"/>
          </w:rPr>
          <w:fldChar w:fldCharType="begin"/>
        </w:r>
        <w:r w:rsidR="001368F4" w:rsidRPr="001368F4">
          <w:rPr>
            <w:noProof/>
            <w:webHidden/>
            <w:sz w:val="32"/>
            <w:szCs w:val="32"/>
          </w:rPr>
          <w:instrText xml:space="preserve"> PAGEREF _Toc424831701 \h </w:instrText>
        </w:r>
        <w:r w:rsidR="001368F4" w:rsidRPr="001368F4">
          <w:rPr>
            <w:noProof/>
            <w:webHidden/>
            <w:sz w:val="32"/>
            <w:szCs w:val="32"/>
          </w:rPr>
        </w:r>
        <w:r w:rsidR="001368F4" w:rsidRPr="001368F4">
          <w:rPr>
            <w:noProof/>
            <w:webHidden/>
            <w:sz w:val="32"/>
            <w:szCs w:val="32"/>
          </w:rPr>
          <w:fldChar w:fldCharType="separate"/>
        </w:r>
        <w:r w:rsidR="001368F4" w:rsidRPr="001368F4">
          <w:rPr>
            <w:noProof/>
            <w:webHidden/>
            <w:sz w:val="32"/>
            <w:szCs w:val="32"/>
          </w:rPr>
          <w:t>14</w:t>
        </w:r>
        <w:r w:rsidR="001368F4" w:rsidRPr="001368F4">
          <w:rPr>
            <w:noProof/>
            <w:webHidden/>
            <w:sz w:val="32"/>
            <w:szCs w:val="32"/>
          </w:rPr>
          <w:fldChar w:fldCharType="end"/>
        </w:r>
      </w:hyperlink>
    </w:p>
    <w:p w:rsidR="00B24023" w:rsidRPr="00554B5B" w:rsidRDefault="00B530F7" w:rsidP="00B24023">
      <w:pPr>
        <w:pStyle w:val="Heading1"/>
        <w:ind w:left="432"/>
        <w:rPr>
          <w:rFonts w:asciiTheme="minorHAnsi" w:hAnsiTheme="minorHAnsi"/>
          <w:highlight w:val="lightGray"/>
        </w:rPr>
      </w:pPr>
      <w:r w:rsidRPr="00554B5B">
        <w:rPr>
          <w:rFonts w:asciiTheme="minorHAnsi" w:hAnsiTheme="minorHAnsi"/>
        </w:rPr>
        <w:fldChar w:fldCharType="end"/>
      </w:r>
    </w:p>
    <w:p w:rsidR="00B24023" w:rsidRDefault="00B24023" w:rsidP="002D7A63">
      <w:pPr>
        <w:pStyle w:val="Heading1"/>
        <w:numPr>
          <w:ilvl w:val="0"/>
          <w:numId w:val="1"/>
        </w:numPr>
        <w:rPr>
          <w:rFonts w:asciiTheme="minorHAnsi" w:hAnsiTheme="minorHAnsi"/>
        </w:rPr>
      </w:pPr>
      <w:r w:rsidRPr="00554B5B">
        <w:rPr>
          <w:rFonts w:asciiTheme="minorHAnsi" w:hAnsiTheme="minorHAnsi"/>
          <w:highlight w:val="lightGray"/>
        </w:rPr>
        <w:br w:type="page"/>
      </w:r>
      <w:bookmarkStart w:id="7" w:name="_Toc424831687"/>
      <w:bookmarkEnd w:id="5"/>
      <w:bookmarkEnd w:id="6"/>
      <w:r w:rsidR="001A6419">
        <w:rPr>
          <w:rFonts w:asciiTheme="minorHAnsi" w:hAnsiTheme="minorHAnsi"/>
        </w:rPr>
        <w:lastRenderedPageBreak/>
        <w:t>Introduction</w:t>
      </w:r>
      <w:bookmarkEnd w:id="7"/>
    </w:p>
    <w:p w:rsidR="00DE4F4E" w:rsidRPr="00C26EF7" w:rsidRDefault="001A6419" w:rsidP="001368F4">
      <w:pPr>
        <w:ind w:left="426"/>
        <w:rPr>
          <w:color w:val="8064A2" w:themeColor="accent4"/>
        </w:rPr>
      </w:pPr>
      <w:r w:rsidRPr="00EA786A">
        <w:t>2.4 GH</w:t>
      </w:r>
      <w:r w:rsidR="000F28C4">
        <w:t>z RF signal is strongly affected</w:t>
      </w:r>
      <w:r w:rsidRPr="00EA786A">
        <w:t xml:space="preserve"> by any obstacles within the RF path. Thus defining a range for a Bluetooth device is more or less question of how to determine the range. </w:t>
      </w:r>
      <w:r w:rsidR="00DE4F4E" w:rsidRPr="00523708">
        <w:rPr>
          <w:color w:val="000000" w:themeColor="text1"/>
        </w:rPr>
        <w:t>For example</w:t>
      </w:r>
      <w:r w:rsidR="00C26EF7" w:rsidRPr="00523708">
        <w:rPr>
          <w:color w:val="000000" w:themeColor="text1"/>
        </w:rPr>
        <w:t>,</w:t>
      </w:r>
      <w:r w:rsidR="00DE4F4E" w:rsidRPr="00523708">
        <w:rPr>
          <w:color w:val="000000" w:themeColor="text1"/>
        </w:rPr>
        <w:t xml:space="preserve"> </w:t>
      </w:r>
      <w:r w:rsidR="00C26EF7" w:rsidRPr="00523708">
        <w:rPr>
          <w:color w:val="000000" w:themeColor="text1"/>
        </w:rPr>
        <w:t>suppose a radio located in a devices attached with human body</w:t>
      </w:r>
      <w:r w:rsidR="00E1142C" w:rsidRPr="00523708">
        <w:rPr>
          <w:color w:val="000000" w:themeColor="text1"/>
        </w:rPr>
        <w:t xml:space="preserve"> then it might be get </w:t>
      </w:r>
      <w:r w:rsidR="00C26EF7" w:rsidRPr="00523708">
        <w:rPr>
          <w:color w:val="000000" w:themeColor="text1"/>
        </w:rPr>
        <w:t xml:space="preserve">short range </w:t>
      </w:r>
      <w:r w:rsidR="00177243" w:rsidRPr="00523708">
        <w:rPr>
          <w:color w:val="000000" w:themeColor="text1"/>
        </w:rPr>
        <w:t>because Human body has strongly affected by th</w:t>
      </w:r>
      <w:r w:rsidR="00C26EF7" w:rsidRPr="00523708">
        <w:rPr>
          <w:color w:val="000000" w:themeColor="text1"/>
        </w:rPr>
        <w:t xml:space="preserve">e RF field. If the person doesn’t point the device directly </w:t>
      </w:r>
      <w:r w:rsidR="00177243" w:rsidRPr="00523708">
        <w:rPr>
          <w:color w:val="000000" w:themeColor="text1"/>
        </w:rPr>
        <w:t>to near</w:t>
      </w:r>
      <w:r w:rsidR="00C26EF7" w:rsidRPr="00523708">
        <w:rPr>
          <w:color w:val="000000" w:themeColor="text1"/>
        </w:rPr>
        <w:t xml:space="preserve"> the transmitter then there are no more chance for body or other obstacles are within the RF path and it will reduce the force for received RF signal.</w:t>
      </w:r>
    </w:p>
    <w:p w:rsidR="001A6419" w:rsidRPr="00EA786A" w:rsidRDefault="001A6419" w:rsidP="001368F4">
      <w:pPr>
        <w:ind w:left="426"/>
      </w:pPr>
      <w:r w:rsidRPr="00EA786A">
        <w:t xml:space="preserve">To determine the range for </w:t>
      </w:r>
      <w:r w:rsidR="00177850" w:rsidRPr="00177850">
        <w:t>SRU232</w:t>
      </w:r>
      <w:r w:rsidR="00177850">
        <w:t xml:space="preserve"> </w:t>
      </w:r>
      <w:r w:rsidR="00177850" w:rsidRPr="00EA786A">
        <w:t>was</w:t>
      </w:r>
      <w:r w:rsidRPr="00EA786A">
        <w:t xml:space="preserve"> tested in an airfield using a data connection between the modules. The result does not guarantee practical range for real application. The result should be considered as maximum theoretical range. In a practical application the range can be much shorter because the orientation and height of the antenna can’t be controlled and also typically there are obstacles within the RF path which will </w:t>
      </w:r>
      <w:r w:rsidR="000F28C4">
        <w:t>attenuate</w:t>
      </w:r>
      <w:r w:rsidRPr="00EA786A">
        <w:t xml:space="preserve"> the signal significantly.</w:t>
      </w:r>
    </w:p>
    <w:p w:rsidR="001A6419" w:rsidRPr="00EA786A" w:rsidRDefault="001A6419" w:rsidP="001368F4">
      <w:pPr>
        <w:ind w:left="426"/>
      </w:pPr>
      <w:r w:rsidRPr="00EA786A">
        <w:t>In practical a</w:t>
      </w:r>
      <w:r w:rsidR="000F28C4">
        <w:t>pplication the range is affected</w:t>
      </w:r>
      <w:r w:rsidRPr="00EA786A">
        <w:t xml:space="preserve"> by:</w:t>
      </w:r>
    </w:p>
    <w:p w:rsidR="001A6419" w:rsidRPr="00EA786A" w:rsidRDefault="001A6419" w:rsidP="001368F4">
      <w:pPr>
        <w:pStyle w:val="ListParagraph"/>
        <w:numPr>
          <w:ilvl w:val="0"/>
          <w:numId w:val="2"/>
        </w:numPr>
        <w:ind w:left="1134" w:hanging="283"/>
        <w:rPr>
          <w:rFonts w:asciiTheme="minorHAnsi" w:hAnsiTheme="minorHAnsi"/>
        </w:rPr>
      </w:pPr>
      <w:r w:rsidRPr="00EA786A">
        <w:rPr>
          <w:rFonts w:asciiTheme="minorHAnsi" w:hAnsiTheme="minorHAnsi"/>
        </w:rPr>
        <w:t>Persons / obstacles moving close to the antenna. This is because of multipath pro</w:t>
      </w:r>
      <w:r w:rsidR="000F28C4">
        <w:rPr>
          <w:rFonts w:asciiTheme="minorHAnsi" w:hAnsiTheme="minorHAnsi"/>
        </w:rPr>
        <w:t xml:space="preserve">pagation and will have an affected </w:t>
      </w:r>
      <w:r w:rsidRPr="00EA786A">
        <w:rPr>
          <w:rFonts w:asciiTheme="minorHAnsi" w:hAnsiTheme="minorHAnsi"/>
        </w:rPr>
        <w:t>even if the person is not in line of sight between the two radios.</w:t>
      </w:r>
    </w:p>
    <w:p w:rsidR="001A6419" w:rsidRPr="00EA786A" w:rsidRDefault="001A6419" w:rsidP="001368F4">
      <w:pPr>
        <w:pStyle w:val="ListParagraph"/>
        <w:numPr>
          <w:ilvl w:val="0"/>
          <w:numId w:val="2"/>
        </w:numPr>
        <w:ind w:left="1134" w:hanging="283"/>
        <w:rPr>
          <w:rFonts w:asciiTheme="minorHAnsi" w:hAnsiTheme="minorHAnsi"/>
        </w:rPr>
      </w:pPr>
      <w:r w:rsidRPr="00EA786A">
        <w:rPr>
          <w:rFonts w:asciiTheme="minorHAnsi" w:hAnsiTheme="minorHAnsi"/>
        </w:rPr>
        <w:t>Any obstacles within the RF path</w:t>
      </w:r>
    </w:p>
    <w:p w:rsidR="001A6419" w:rsidRPr="00EA786A" w:rsidRDefault="001A6419" w:rsidP="001368F4">
      <w:pPr>
        <w:pStyle w:val="ListParagraph"/>
        <w:numPr>
          <w:ilvl w:val="0"/>
          <w:numId w:val="2"/>
        </w:numPr>
        <w:ind w:left="1134" w:hanging="283"/>
        <w:rPr>
          <w:rFonts w:asciiTheme="minorHAnsi" w:hAnsiTheme="minorHAnsi"/>
        </w:rPr>
      </w:pPr>
      <w:r w:rsidRPr="00EA786A">
        <w:rPr>
          <w:rFonts w:asciiTheme="minorHAnsi" w:hAnsiTheme="minorHAnsi"/>
        </w:rPr>
        <w:t>PCB layout around the antenna (depending on the type of the antenna)</w:t>
      </w:r>
    </w:p>
    <w:p w:rsidR="001A6419" w:rsidRPr="00EA786A" w:rsidRDefault="001A6419" w:rsidP="001368F4">
      <w:pPr>
        <w:pStyle w:val="ListParagraph"/>
        <w:numPr>
          <w:ilvl w:val="0"/>
          <w:numId w:val="2"/>
        </w:numPr>
        <w:ind w:left="1134" w:hanging="283"/>
        <w:rPr>
          <w:rFonts w:asciiTheme="minorHAnsi" w:hAnsiTheme="minorHAnsi"/>
        </w:rPr>
      </w:pPr>
      <w:r w:rsidRPr="00EA786A">
        <w:rPr>
          <w:rFonts w:asciiTheme="minorHAnsi" w:hAnsiTheme="minorHAnsi"/>
        </w:rPr>
        <w:t>The shape of the PCB (depending on the type of the antenna)</w:t>
      </w:r>
    </w:p>
    <w:p w:rsidR="001A6419" w:rsidRPr="00EA786A" w:rsidRDefault="001A6419" w:rsidP="001368F4">
      <w:pPr>
        <w:pStyle w:val="ListParagraph"/>
        <w:numPr>
          <w:ilvl w:val="0"/>
          <w:numId w:val="2"/>
        </w:numPr>
        <w:ind w:left="1134" w:hanging="283"/>
        <w:rPr>
          <w:rFonts w:asciiTheme="minorHAnsi" w:hAnsiTheme="minorHAnsi"/>
        </w:rPr>
      </w:pPr>
      <w:r w:rsidRPr="00EA786A">
        <w:rPr>
          <w:rFonts w:asciiTheme="minorHAnsi" w:hAnsiTheme="minorHAnsi"/>
        </w:rPr>
        <w:t>The mechanical design of the end product</w:t>
      </w:r>
    </w:p>
    <w:p w:rsidR="001A6419" w:rsidRPr="00EA786A" w:rsidRDefault="000F28C4" w:rsidP="001368F4">
      <w:pPr>
        <w:ind w:left="426"/>
      </w:pPr>
      <w:r>
        <w:t>Because the range is affected</w:t>
      </w:r>
      <w:r w:rsidR="001A6419" w:rsidRPr="00EA786A">
        <w:t xml:space="preserve"> by many factors which are difficult to control, the practical range must be tested with the end product and the application should not be design based on the maximum theoretical range because the practical range will always be shorter.</w:t>
      </w:r>
    </w:p>
    <w:p w:rsidR="001A6419" w:rsidRPr="00EA786A" w:rsidRDefault="001A6419" w:rsidP="001368F4">
      <w:pPr>
        <w:ind w:left="426"/>
      </w:pPr>
      <w:r w:rsidRPr="00EA786A">
        <w:t>Following chapter shows how the transmit power, receiver sensitivity and the radiation pattern converts to link budget and how the line of sight range can be estimated using plane earth loss calculation. Also the practical test results are shown to compare with the theoretical estimate.</w:t>
      </w:r>
    </w:p>
    <w:p w:rsidR="001A6419" w:rsidRDefault="001A6419">
      <w:pPr>
        <w:rPr>
          <w:rFonts w:eastAsia="Times New Roman" w:cs="Times New Roman"/>
          <w:b/>
          <w:bCs/>
          <w:kern w:val="32"/>
          <w:sz w:val="32"/>
          <w:szCs w:val="32"/>
        </w:rPr>
      </w:pPr>
      <w:r>
        <w:br w:type="page"/>
      </w:r>
    </w:p>
    <w:p w:rsidR="00B24023" w:rsidRPr="00554B5B" w:rsidRDefault="00B24023" w:rsidP="002D7A63">
      <w:pPr>
        <w:pStyle w:val="Heading1"/>
        <w:numPr>
          <w:ilvl w:val="0"/>
          <w:numId w:val="1"/>
        </w:numPr>
        <w:spacing w:line="240" w:lineRule="auto"/>
        <w:rPr>
          <w:rFonts w:asciiTheme="minorHAnsi" w:hAnsiTheme="minorHAnsi"/>
        </w:rPr>
      </w:pPr>
      <w:bookmarkStart w:id="8" w:name="_Toc281385191"/>
      <w:bookmarkStart w:id="9" w:name="_Toc356644534"/>
      <w:bookmarkStart w:id="10" w:name="_Toc424831688"/>
      <w:r w:rsidRPr="00554B5B">
        <w:rPr>
          <w:rFonts w:asciiTheme="minorHAnsi" w:hAnsiTheme="minorHAnsi"/>
        </w:rPr>
        <w:lastRenderedPageBreak/>
        <w:t>Definition(s) and Abbreviation(s)</w:t>
      </w:r>
      <w:bookmarkEnd w:id="8"/>
      <w:bookmarkEnd w:id="9"/>
      <w:bookmarkEnd w:id="1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2"/>
        <w:gridCol w:w="7087"/>
      </w:tblGrid>
      <w:tr w:rsidR="00B24023" w:rsidRPr="00554B5B" w:rsidTr="00D75FFD">
        <w:trPr>
          <w:trHeight w:hRule="exact" w:val="432"/>
        </w:trPr>
        <w:tc>
          <w:tcPr>
            <w:tcW w:w="1822" w:type="dxa"/>
            <w:shd w:val="clear" w:color="auto" w:fill="C6D9F1"/>
          </w:tcPr>
          <w:p w:rsidR="00B24023" w:rsidRPr="00554B5B" w:rsidRDefault="00B24023" w:rsidP="00D44433">
            <w:pPr>
              <w:jc w:val="center"/>
              <w:rPr>
                <w:b/>
              </w:rPr>
            </w:pPr>
            <w:r w:rsidRPr="00554B5B">
              <w:rPr>
                <w:b/>
              </w:rPr>
              <w:t>Name</w:t>
            </w:r>
          </w:p>
        </w:tc>
        <w:tc>
          <w:tcPr>
            <w:tcW w:w="7087" w:type="dxa"/>
            <w:shd w:val="clear" w:color="auto" w:fill="C6D9F1"/>
          </w:tcPr>
          <w:p w:rsidR="00B24023" w:rsidRPr="00554B5B" w:rsidRDefault="00B24023" w:rsidP="00D44433">
            <w:pPr>
              <w:jc w:val="center"/>
              <w:rPr>
                <w:b/>
              </w:rPr>
            </w:pPr>
            <w:r w:rsidRPr="00554B5B">
              <w:rPr>
                <w:b/>
              </w:rPr>
              <w:t>Abbreviation</w:t>
            </w:r>
          </w:p>
        </w:tc>
      </w:tr>
      <w:tr w:rsidR="00B24023" w:rsidRPr="00554B5B" w:rsidTr="00D75FFD">
        <w:trPr>
          <w:trHeight w:hRule="exact" w:val="415"/>
        </w:trPr>
        <w:tc>
          <w:tcPr>
            <w:tcW w:w="1822" w:type="dxa"/>
          </w:tcPr>
          <w:p w:rsidR="00B24023" w:rsidRPr="00554B5B" w:rsidRDefault="001A6419" w:rsidP="00D44433">
            <w:pPr>
              <w:jc w:val="center"/>
            </w:pPr>
            <w:r>
              <w:t xml:space="preserve">RF </w:t>
            </w:r>
          </w:p>
        </w:tc>
        <w:tc>
          <w:tcPr>
            <w:tcW w:w="7087" w:type="dxa"/>
          </w:tcPr>
          <w:p w:rsidR="00B24023" w:rsidRPr="00554B5B" w:rsidRDefault="001A6419" w:rsidP="00D44433">
            <w:r>
              <w:t>Radio Frequency</w:t>
            </w:r>
          </w:p>
        </w:tc>
      </w:tr>
      <w:tr w:rsidR="00B24023" w:rsidRPr="00554B5B" w:rsidTr="00D75FFD">
        <w:trPr>
          <w:trHeight w:hRule="exact" w:val="415"/>
        </w:trPr>
        <w:tc>
          <w:tcPr>
            <w:tcW w:w="1822" w:type="dxa"/>
          </w:tcPr>
          <w:p w:rsidR="00B24023" w:rsidRPr="00554B5B" w:rsidRDefault="00B24023" w:rsidP="00D44433">
            <w:pPr>
              <w:jc w:val="center"/>
            </w:pPr>
          </w:p>
        </w:tc>
        <w:tc>
          <w:tcPr>
            <w:tcW w:w="7087" w:type="dxa"/>
          </w:tcPr>
          <w:p w:rsidR="00B24023" w:rsidRPr="00554B5B" w:rsidRDefault="00B24023" w:rsidP="00D44433"/>
        </w:tc>
      </w:tr>
      <w:tr w:rsidR="00B24023" w:rsidRPr="00554B5B" w:rsidTr="00D75FFD">
        <w:trPr>
          <w:trHeight w:hRule="exact" w:val="432"/>
        </w:trPr>
        <w:tc>
          <w:tcPr>
            <w:tcW w:w="1822" w:type="dxa"/>
          </w:tcPr>
          <w:p w:rsidR="00B24023" w:rsidRPr="00554B5B" w:rsidRDefault="00B24023" w:rsidP="00D44433">
            <w:pPr>
              <w:jc w:val="center"/>
            </w:pPr>
          </w:p>
        </w:tc>
        <w:tc>
          <w:tcPr>
            <w:tcW w:w="7087" w:type="dxa"/>
          </w:tcPr>
          <w:p w:rsidR="00B24023" w:rsidRPr="00554B5B" w:rsidRDefault="00B24023" w:rsidP="00D44433"/>
        </w:tc>
      </w:tr>
      <w:tr w:rsidR="00B24023" w:rsidRPr="00554B5B" w:rsidTr="00D75FFD">
        <w:trPr>
          <w:trHeight w:hRule="exact" w:val="432"/>
        </w:trPr>
        <w:tc>
          <w:tcPr>
            <w:tcW w:w="1822" w:type="dxa"/>
          </w:tcPr>
          <w:p w:rsidR="00B24023" w:rsidRPr="00554B5B" w:rsidRDefault="00B24023" w:rsidP="00D44433">
            <w:pPr>
              <w:jc w:val="center"/>
            </w:pPr>
          </w:p>
        </w:tc>
        <w:tc>
          <w:tcPr>
            <w:tcW w:w="7087" w:type="dxa"/>
          </w:tcPr>
          <w:p w:rsidR="00B24023" w:rsidRPr="00554B5B" w:rsidRDefault="00B24023" w:rsidP="00D44433"/>
        </w:tc>
      </w:tr>
    </w:tbl>
    <w:p w:rsidR="00B24023" w:rsidRPr="00554B5B" w:rsidRDefault="007F055C" w:rsidP="007F055C">
      <w:pPr>
        <w:pStyle w:val="Caption"/>
        <w:jc w:val="center"/>
      </w:pPr>
      <w:r>
        <w:t xml:space="preserve">Table </w:t>
      </w:r>
      <w:fldSimple w:instr=" SEQ Table \* ARABIC ">
        <w:r w:rsidR="0013071D">
          <w:rPr>
            <w:noProof/>
          </w:rPr>
          <w:t>1</w:t>
        </w:r>
      </w:fldSimple>
    </w:p>
    <w:p w:rsidR="00B24023" w:rsidRPr="00554B5B" w:rsidRDefault="00B24023" w:rsidP="002D7A63">
      <w:pPr>
        <w:pStyle w:val="Heading1"/>
        <w:numPr>
          <w:ilvl w:val="0"/>
          <w:numId w:val="1"/>
        </w:numPr>
        <w:spacing w:line="240" w:lineRule="auto"/>
        <w:rPr>
          <w:rFonts w:asciiTheme="minorHAnsi" w:hAnsiTheme="minorHAnsi"/>
        </w:rPr>
      </w:pPr>
      <w:bookmarkStart w:id="11" w:name="_Toc281385192"/>
      <w:bookmarkStart w:id="12" w:name="_Toc356644535"/>
      <w:bookmarkStart w:id="13" w:name="_Toc424831689"/>
      <w:r w:rsidRPr="00554B5B">
        <w:rPr>
          <w:rFonts w:asciiTheme="minorHAnsi" w:hAnsiTheme="minorHAnsi"/>
        </w:rPr>
        <w:t>Reference(s)</w:t>
      </w:r>
      <w:bookmarkEnd w:id="11"/>
      <w:bookmarkEnd w:id="12"/>
      <w:bookmarkEnd w:id="1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188"/>
      </w:tblGrid>
      <w:tr w:rsidR="00B24023" w:rsidRPr="00554B5B" w:rsidTr="00EE74F8">
        <w:trPr>
          <w:trHeight w:hRule="exact" w:val="432"/>
        </w:trPr>
        <w:tc>
          <w:tcPr>
            <w:tcW w:w="1560" w:type="dxa"/>
            <w:shd w:val="clear" w:color="auto" w:fill="C6D9F1"/>
          </w:tcPr>
          <w:p w:rsidR="00B24023" w:rsidRPr="00554B5B" w:rsidRDefault="00EE74F8" w:rsidP="00EE74F8">
            <w:pPr>
              <w:jc w:val="center"/>
              <w:rPr>
                <w:b/>
              </w:rPr>
            </w:pPr>
            <w:r>
              <w:rPr>
                <w:b/>
              </w:rPr>
              <w:t>Document #</w:t>
            </w:r>
            <w:r w:rsidR="00B24023" w:rsidRPr="00554B5B">
              <w:rPr>
                <w:b/>
              </w:rPr>
              <w:t>.</w:t>
            </w:r>
          </w:p>
        </w:tc>
        <w:tc>
          <w:tcPr>
            <w:tcW w:w="7188" w:type="dxa"/>
            <w:shd w:val="clear" w:color="auto" w:fill="C6D9F1"/>
          </w:tcPr>
          <w:p w:rsidR="00B24023" w:rsidRPr="00554B5B" w:rsidRDefault="00B24023" w:rsidP="00D44433">
            <w:pPr>
              <w:jc w:val="center"/>
              <w:rPr>
                <w:b/>
              </w:rPr>
            </w:pPr>
            <w:r w:rsidRPr="00554B5B">
              <w:rPr>
                <w:b/>
              </w:rPr>
              <w:t>Title</w:t>
            </w:r>
          </w:p>
        </w:tc>
      </w:tr>
      <w:tr w:rsidR="00B24023" w:rsidRPr="00554B5B" w:rsidTr="00EE74F8">
        <w:trPr>
          <w:trHeight w:hRule="exact" w:val="432"/>
        </w:trPr>
        <w:tc>
          <w:tcPr>
            <w:tcW w:w="1560" w:type="dxa"/>
          </w:tcPr>
          <w:p w:rsidR="00B24023" w:rsidRPr="00554B5B" w:rsidRDefault="00EE74F8" w:rsidP="00D44433">
            <w:pPr>
              <w:jc w:val="center"/>
            </w:pPr>
            <w:r>
              <w:t>1</w:t>
            </w:r>
          </w:p>
        </w:tc>
        <w:tc>
          <w:tcPr>
            <w:tcW w:w="7188" w:type="dxa"/>
          </w:tcPr>
          <w:p w:rsidR="00B24023" w:rsidRPr="00554B5B" w:rsidRDefault="00EE74F8" w:rsidP="00D44433">
            <w:r>
              <w:t>SRU 232_01.01.02.xls</w:t>
            </w:r>
          </w:p>
        </w:tc>
      </w:tr>
      <w:tr w:rsidR="00B24023" w:rsidRPr="00554B5B" w:rsidTr="00EE74F8">
        <w:trPr>
          <w:trHeight w:hRule="exact" w:val="432"/>
        </w:trPr>
        <w:tc>
          <w:tcPr>
            <w:tcW w:w="1560" w:type="dxa"/>
          </w:tcPr>
          <w:p w:rsidR="00B24023" w:rsidRPr="00554B5B" w:rsidRDefault="00B24023" w:rsidP="00D44433">
            <w:pPr>
              <w:jc w:val="center"/>
            </w:pPr>
          </w:p>
        </w:tc>
        <w:tc>
          <w:tcPr>
            <w:tcW w:w="7188" w:type="dxa"/>
          </w:tcPr>
          <w:p w:rsidR="00B24023" w:rsidRPr="00554B5B" w:rsidRDefault="00B24023" w:rsidP="00D44433"/>
        </w:tc>
      </w:tr>
      <w:tr w:rsidR="00B24023" w:rsidRPr="00554B5B" w:rsidTr="00EE74F8">
        <w:trPr>
          <w:trHeight w:hRule="exact" w:val="432"/>
        </w:trPr>
        <w:tc>
          <w:tcPr>
            <w:tcW w:w="1560" w:type="dxa"/>
          </w:tcPr>
          <w:p w:rsidR="00B24023" w:rsidRPr="00554B5B" w:rsidRDefault="00B24023" w:rsidP="00D44433">
            <w:pPr>
              <w:jc w:val="center"/>
            </w:pPr>
          </w:p>
        </w:tc>
        <w:tc>
          <w:tcPr>
            <w:tcW w:w="7188" w:type="dxa"/>
          </w:tcPr>
          <w:p w:rsidR="00B24023" w:rsidRPr="00554B5B" w:rsidRDefault="00B24023" w:rsidP="00D44433"/>
        </w:tc>
      </w:tr>
      <w:tr w:rsidR="00B24023" w:rsidRPr="00554B5B" w:rsidTr="00EE74F8">
        <w:trPr>
          <w:trHeight w:hRule="exact" w:val="432"/>
        </w:trPr>
        <w:tc>
          <w:tcPr>
            <w:tcW w:w="1560" w:type="dxa"/>
          </w:tcPr>
          <w:p w:rsidR="00B24023" w:rsidRPr="00554B5B" w:rsidRDefault="00B24023" w:rsidP="00D44433">
            <w:pPr>
              <w:jc w:val="center"/>
            </w:pPr>
          </w:p>
        </w:tc>
        <w:tc>
          <w:tcPr>
            <w:tcW w:w="7188" w:type="dxa"/>
          </w:tcPr>
          <w:p w:rsidR="00B24023" w:rsidRPr="00554B5B" w:rsidRDefault="00B24023" w:rsidP="007F055C">
            <w:pPr>
              <w:keepNext/>
            </w:pPr>
          </w:p>
        </w:tc>
      </w:tr>
    </w:tbl>
    <w:p w:rsidR="00B24023" w:rsidRPr="00554B5B" w:rsidRDefault="007F055C" w:rsidP="007F055C">
      <w:pPr>
        <w:pStyle w:val="Caption"/>
        <w:jc w:val="center"/>
      </w:pPr>
      <w:r>
        <w:t xml:space="preserve">Table </w:t>
      </w:r>
      <w:fldSimple w:instr=" SEQ Table \* ARABIC ">
        <w:r w:rsidR="0013071D">
          <w:rPr>
            <w:noProof/>
          </w:rPr>
          <w:t>2</w:t>
        </w:r>
      </w:fldSimple>
    </w:p>
    <w:p w:rsidR="00B24023" w:rsidRPr="00554B5B" w:rsidRDefault="00B24023" w:rsidP="00B24023"/>
    <w:p w:rsidR="00B24023" w:rsidRPr="00554B5B" w:rsidRDefault="00B24023" w:rsidP="00B24023">
      <w:bookmarkStart w:id="14" w:name="_GoBack"/>
      <w:bookmarkEnd w:id="14"/>
    </w:p>
    <w:p w:rsidR="00B24023" w:rsidRPr="00554B5B" w:rsidRDefault="00B24023" w:rsidP="00B24023">
      <w:pPr>
        <w:jc w:val="center"/>
      </w:pPr>
    </w:p>
    <w:p w:rsidR="00B24023" w:rsidRPr="00554B5B" w:rsidRDefault="00B24023" w:rsidP="00B24023"/>
    <w:p w:rsidR="001A6419" w:rsidRDefault="001A6419">
      <w:pPr>
        <w:rPr>
          <w:rFonts w:eastAsia="Times New Roman" w:cs="Times New Roman"/>
          <w:b/>
          <w:bCs/>
          <w:kern w:val="32"/>
          <w:sz w:val="32"/>
          <w:szCs w:val="32"/>
        </w:rPr>
      </w:pPr>
      <w:bookmarkStart w:id="15" w:name="_Toc380591053"/>
      <w:r>
        <w:br w:type="page"/>
      </w:r>
    </w:p>
    <w:p w:rsidR="00DD6967" w:rsidRPr="00DD6967" w:rsidRDefault="001A6419" w:rsidP="002D7A63">
      <w:pPr>
        <w:pStyle w:val="Heading1"/>
        <w:numPr>
          <w:ilvl w:val="0"/>
          <w:numId w:val="1"/>
        </w:numPr>
        <w:spacing w:line="240" w:lineRule="auto"/>
      </w:pPr>
      <w:bookmarkStart w:id="16" w:name="_Toc424831690"/>
      <w:r>
        <w:rPr>
          <w:rFonts w:asciiTheme="minorHAnsi" w:hAnsiTheme="minorHAnsi"/>
        </w:rPr>
        <w:lastRenderedPageBreak/>
        <w:t xml:space="preserve">Range test between </w:t>
      </w:r>
      <w:r w:rsidR="00BD148D">
        <w:rPr>
          <w:rFonts w:asciiTheme="minorHAnsi" w:hAnsiTheme="minorHAnsi"/>
        </w:rPr>
        <w:t>SRU232</w:t>
      </w:r>
      <w:r>
        <w:rPr>
          <w:rFonts w:asciiTheme="minorHAnsi" w:hAnsiTheme="minorHAnsi"/>
        </w:rPr>
        <w:t xml:space="preserve"> to Mo</w:t>
      </w:r>
      <w:r w:rsidR="000B04F8">
        <w:rPr>
          <w:rFonts w:asciiTheme="minorHAnsi" w:hAnsiTheme="minorHAnsi"/>
        </w:rPr>
        <w:t xml:space="preserve">bile </w:t>
      </w:r>
      <w:r w:rsidR="001A27CC">
        <w:rPr>
          <w:rFonts w:asciiTheme="minorHAnsi" w:hAnsiTheme="minorHAnsi"/>
        </w:rPr>
        <w:t>for BLE Mode</w:t>
      </w:r>
      <w:bookmarkEnd w:id="16"/>
    </w:p>
    <w:p w:rsidR="00D74C33" w:rsidRDefault="00723609" w:rsidP="00723609">
      <w:pPr>
        <w:pStyle w:val="Heading2"/>
      </w:pPr>
      <w:r>
        <w:tab/>
      </w:r>
      <w:bookmarkStart w:id="17" w:name="_Toc424831691"/>
      <w:r>
        <w:t>4.1 Requisite items</w:t>
      </w:r>
      <w:bookmarkEnd w:id="17"/>
    </w:p>
    <w:p w:rsidR="008215EE" w:rsidRDefault="008215EE" w:rsidP="005D5F55">
      <w:pPr>
        <w:pStyle w:val="ListParagraph"/>
        <w:numPr>
          <w:ilvl w:val="0"/>
          <w:numId w:val="4"/>
        </w:numPr>
        <w:ind w:left="1276" w:hanging="283"/>
      </w:pPr>
      <w:r>
        <w:t>SRU232 module with SRH232 Host board</w:t>
      </w:r>
    </w:p>
    <w:p w:rsidR="008215EE" w:rsidRDefault="008215EE" w:rsidP="005D5F55">
      <w:pPr>
        <w:pStyle w:val="ListParagraph"/>
        <w:numPr>
          <w:ilvl w:val="0"/>
          <w:numId w:val="4"/>
        </w:numPr>
        <w:ind w:left="1276" w:hanging="283"/>
      </w:pPr>
      <w:r>
        <w:t xml:space="preserve">2x AA Alkaline battery or 5V Adapter </w:t>
      </w:r>
    </w:p>
    <w:p w:rsidR="00605A1C" w:rsidRDefault="008215EE" w:rsidP="005D5F55">
      <w:pPr>
        <w:pStyle w:val="ListParagraph"/>
        <w:numPr>
          <w:ilvl w:val="0"/>
          <w:numId w:val="4"/>
        </w:numPr>
        <w:ind w:left="1276" w:hanging="283"/>
      </w:pPr>
      <w:r>
        <w:t>Smart</w:t>
      </w:r>
      <w:r w:rsidR="00D856EB">
        <w:t xml:space="preserve"> </w:t>
      </w:r>
      <w:r>
        <w:t xml:space="preserve">phone Application SR Simulator -1.0 </w:t>
      </w:r>
      <w:r w:rsidR="00605A1C">
        <w:t>(iOS device supported)</w:t>
      </w:r>
    </w:p>
    <w:p w:rsidR="00CB4E57" w:rsidRDefault="00605A1C" w:rsidP="005D5F55">
      <w:pPr>
        <w:pStyle w:val="ListParagraph"/>
        <w:numPr>
          <w:ilvl w:val="0"/>
          <w:numId w:val="4"/>
        </w:numPr>
        <w:ind w:left="1276" w:hanging="283"/>
      </w:pPr>
      <w:r>
        <w:t xml:space="preserve">iOS device (supported with Bluetooth 4.0) </w:t>
      </w:r>
    </w:p>
    <w:p w:rsidR="00CB4E57" w:rsidRPr="004B14EB" w:rsidRDefault="004107F1" w:rsidP="005D5F55">
      <w:pPr>
        <w:pStyle w:val="ListParagraph"/>
        <w:numPr>
          <w:ilvl w:val="0"/>
          <w:numId w:val="4"/>
        </w:numPr>
        <w:ind w:left="1276" w:hanging="283"/>
      </w:pPr>
      <w:r>
        <w:t xml:space="preserve">(2x) </w:t>
      </w:r>
      <w:r w:rsidR="00CB4E57" w:rsidRPr="004B14EB">
        <w:t xml:space="preserve">External Antenna and </w:t>
      </w:r>
      <w:r w:rsidR="004B14EB" w:rsidRPr="004B14EB">
        <w:t>U</w:t>
      </w:r>
      <w:r w:rsidR="00CB4E57" w:rsidRPr="004B14EB">
        <w:t>.FL cable assembly part number</w:t>
      </w:r>
    </w:p>
    <w:p w:rsidR="001A6419" w:rsidRDefault="00723609" w:rsidP="001A6419">
      <w:pPr>
        <w:pStyle w:val="Heading2"/>
      </w:pPr>
      <w:r>
        <w:tab/>
      </w:r>
      <w:bookmarkStart w:id="18" w:name="_Toc424831692"/>
      <w:r>
        <w:t xml:space="preserve">4.2 </w:t>
      </w:r>
      <w:r w:rsidR="001A6419">
        <w:t xml:space="preserve">Testing </w:t>
      </w:r>
      <w:r w:rsidR="009642AB">
        <w:t>Procedure</w:t>
      </w:r>
      <w:bookmarkEnd w:id="18"/>
    </w:p>
    <w:p w:rsidR="00EA786A" w:rsidRDefault="00EA786A" w:rsidP="005D5F55">
      <w:pPr>
        <w:pStyle w:val="ListParagraph"/>
        <w:numPr>
          <w:ilvl w:val="0"/>
          <w:numId w:val="3"/>
        </w:numPr>
        <w:ind w:left="1276" w:hanging="283"/>
        <w:rPr>
          <w:rFonts w:asciiTheme="minorHAnsi" w:hAnsiTheme="minorHAnsi"/>
        </w:rPr>
      </w:pPr>
      <w:r>
        <w:rPr>
          <w:rFonts w:asciiTheme="minorHAnsi" w:hAnsiTheme="minorHAnsi"/>
        </w:rPr>
        <w:t>For Range T</w:t>
      </w:r>
      <w:r w:rsidRPr="00EA786A">
        <w:rPr>
          <w:rFonts w:asciiTheme="minorHAnsi" w:hAnsiTheme="minorHAnsi"/>
        </w:rPr>
        <w:t>esting</w:t>
      </w:r>
      <w:r>
        <w:rPr>
          <w:rFonts w:asciiTheme="minorHAnsi" w:hAnsiTheme="minorHAnsi"/>
        </w:rPr>
        <w:t xml:space="preserve"> SR</w:t>
      </w:r>
      <w:r w:rsidR="00A429F8">
        <w:rPr>
          <w:rFonts w:asciiTheme="minorHAnsi" w:hAnsiTheme="minorHAnsi"/>
        </w:rPr>
        <w:t>U232</w:t>
      </w:r>
      <w:r>
        <w:rPr>
          <w:rFonts w:asciiTheme="minorHAnsi" w:hAnsiTheme="minorHAnsi"/>
        </w:rPr>
        <w:t xml:space="preserve"> worked as Peripheral and Smartphone worked as Central.</w:t>
      </w:r>
    </w:p>
    <w:p w:rsidR="00EA786A" w:rsidRDefault="00EA786A" w:rsidP="005D5F55">
      <w:pPr>
        <w:pStyle w:val="ListParagraph"/>
        <w:numPr>
          <w:ilvl w:val="0"/>
          <w:numId w:val="3"/>
        </w:numPr>
        <w:ind w:left="1276" w:hanging="283"/>
        <w:rPr>
          <w:rFonts w:asciiTheme="minorHAnsi" w:hAnsiTheme="minorHAnsi"/>
        </w:rPr>
      </w:pPr>
      <w:r>
        <w:rPr>
          <w:rFonts w:asciiTheme="minorHAnsi" w:hAnsiTheme="minorHAnsi"/>
        </w:rPr>
        <w:t>U</w:t>
      </w:r>
      <w:r w:rsidR="00A429F8">
        <w:rPr>
          <w:rFonts w:asciiTheme="minorHAnsi" w:hAnsiTheme="minorHAnsi"/>
        </w:rPr>
        <w:t xml:space="preserve">ser needs SRU232 </w:t>
      </w:r>
      <w:r>
        <w:rPr>
          <w:rFonts w:asciiTheme="minorHAnsi" w:hAnsiTheme="minorHAnsi"/>
        </w:rPr>
        <w:t>and Smart phone.</w:t>
      </w:r>
    </w:p>
    <w:p w:rsidR="00EA786A" w:rsidRDefault="00EA786A" w:rsidP="005D5F55">
      <w:pPr>
        <w:pStyle w:val="ListParagraph"/>
        <w:numPr>
          <w:ilvl w:val="0"/>
          <w:numId w:val="3"/>
        </w:numPr>
        <w:ind w:left="1276" w:hanging="283"/>
        <w:rPr>
          <w:rFonts w:asciiTheme="minorHAnsi" w:hAnsiTheme="minorHAnsi"/>
        </w:rPr>
      </w:pPr>
      <w:r>
        <w:rPr>
          <w:rFonts w:asciiTheme="minorHAnsi" w:hAnsiTheme="minorHAnsi"/>
        </w:rPr>
        <w:t>Give power s</w:t>
      </w:r>
      <w:r w:rsidR="001A27CC">
        <w:rPr>
          <w:rFonts w:asciiTheme="minorHAnsi" w:hAnsiTheme="minorHAnsi"/>
        </w:rPr>
        <w:t>upply to the SR</w:t>
      </w:r>
      <w:r w:rsidR="00A429F8">
        <w:rPr>
          <w:rFonts w:asciiTheme="minorHAnsi" w:hAnsiTheme="minorHAnsi"/>
        </w:rPr>
        <w:t xml:space="preserve">U232 </w:t>
      </w:r>
      <w:r w:rsidR="001A27CC">
        <w:rPr>
          <w:rFonts w:asciiTheme="minorHAnsi" w:hAnsiTheme="minorHAnsi"/>
        </w:rPr>
        <w:t>using 3.0</w:t>
      </w:r>
      <w:r>
        <w:rPr>
          <w:rFonts w:asciiTheme="minorHAnsi" w:hAnsiTheme="minorHAnsi"/>
        </w:rPr>
        <w:t>V</w:t>
      </w:r>
      <w:r w:rsidR="001A27CC">
        <w:rPr>
          <w:rFonts w:asciiTheme="minorHAnsi" w:hAnsiTheme="minorHAnsi"/>
        </w:rPr>
        <w:t xml:space="preserve"> (2 x AA)</w:t>
      </w:r>
      <w:r>
        <w:rPr>
          <w:rFonts w:asciiTheme="minorHAnsi" w:hAnsiTheme="minorHAnsi"/>
        </w:rPr>
        <w:t xml:space="preserve"> alkaline batteries.</w:t>
      </w:r>
    </w:p>
    <w:p w:rsidR="00EA786A" w:rsidRDefault="00EA786A" w:rsidP="005D5F55">
      <w:pPr>
        <w:pStyle w:val="ListParagraph"/>
        <w:numPr>
          <w:ilvl w:val="0"/>
          <w:numId w:val="3"/>
        </w:numPr>
        <w:ind w:left="1276" w:hanging="283"/>
        <w:rPr>
          <w:rFonts w:asciiTheme="minorHAnsi" w:hAnsiTheme="minorHAnsi"/>
        </w:rPr>
      </w:pPr>
      <w:r>
        <w:rPr>
          <w:rFonts w:asciiTheme="minorHAnsi" w:hAnsiTheme="minorHAnsi"/>
        </w:rPr>
        <w:t>Set the SR</w:t>
      </w:r>
      <w:r w:rsidR="00A429F8">
        <w:rPr>
          <w:rFonts w:asciiTheme="minorHAnsi" w:hAnsiTheme="minorHAnsi"/>
        </w:rPr>
        <w:t>U232</w:t>
      </w:r>
      <w:r>
        <w:rPr>
          <w:rFonts w:asciiTheme="minorHAnsi" w:hAnsiTheme="minorHAnsi"/>
        </w:rPr>
        <w:t xml:space="preserve"> and Smart phone at different height</w:t>
      </w:r>
      <w:r w:rsidR="006C4DFE">
        <w:rPr>
          <w:rFonts w:asciiTheme="minorHAnsi" w:hAnsiTheme="minorHAnsi"/>
        </w:rPr>
        <w:t xml:space="preserve"> from ground</w:t>
      </w:r>
      <w:r>
        <w:rPr>
          <w:rFonts w:asciiTheme="minorHAnsi" w:hAnsiTheme="minorHAnsi"/>
        </w:rPr>
        <w:t xml:space="preserve"> (0.5m, 1m, 1.5m).</w:t>
      </w:r>
    </w:p>
    <w:p w:rsidR="00EA786A" w:rsidRDefault="00D856EB" w:rsidP="005D5F55">
      <w:pPr>
        <w:pStyle w:val="ListParagraph"/>
        <w:numPr>
          <w:ilvl w:val="0"/>
          <w:numId w:val="3"/>
        </w:numPr>
        <w:ind w:left="1276" w:hanging="283"/>
        <w:rPr>
          <w:rFonts w:asciiTheme="minorHAnsi" w:hAnsiTheme="minorHAnsi"/>
        </w:rPr>
      </w:pPr>
      <w:r>
        <w:rPr>
          <w:rFonts w:asciiTheme="minorHAnsi" w:hAnsiTheme="minorHAnsi"/>
        </w:rPr>
        <w:t>Install “SR Simulator</w:t>
      </w:r>
      <w:r w:rsidR="0041060D">
        <w:rPr>
          <w:rFonts w:asciiTheme="minorHAnsi" w:hAnsiTheme="minorHAnsi"/>
        </w:rPr>
        <w:t xml:space="preserve">” application in iOS </w:t>
      </w:r>
      <w:r>
        <w:rPr>
          <w:rFonts w:asciiTheme="minorHAnsi" w:hAnsiTheme="minorHAnsi"/>
        </w:rPr>
        <w:t xml:space="preserve">and Android </w:t>
      </w:r>
      <w:r w:rsidR="0041060D">
        <w:rPr>
          <w:rFonts w:asciiTheme="minorHAnsi" w:hAnsiTheme="minorHAnsi"/>
        </w:rPr>
        <w:t>Smart phone.</w:t>
      </w:r>
    </w:p>
    <w:p w:rsidR="00EF6593" w:rsidRPr="00522FBB" w:rsidRDefault="00EF6593" w:rsidP="005D5F55">
      <w:pPr>
        <w:pStyle w:val="ListParagraph"/>
        <w:widowControl w:val="0"/>
        <w:numPr>
          <w:ilvl w:val="0"/>
          <w:numId w:val="3"/>
        </w:numPr>
        <w:spacing w:after="0" w:line="240" w:lineRule="auto"/>
        <w:ind w:left="1276" w:hanging="283"/>
        <w:rPr>
          <w:rFonts w:cstheme="minorHAnsi"/>
        </w:rPr>
      </w:pPr>
      <w:r w:rsidRPr="00522FBB">
        <w:rPr>
          <w:rFonts w:cstheme="minorHAnsi"/>
        </w:rPr>
        <w:t>Launch “</w:t>
      </w:r>
      <w:r w:rsidR="00D856EB">
        <w:rPr>
          <w:rFonts w:cstheme="minorHAnsi"/>
        </w:rPr>
        <w:t>SR Simulator</w:t>
      </w:r>
      <w:r w:rsidR="00522FBB" w:rsidRPr="00522FBB">
        <w:rPr>
          <w:rFonts w:cstheme="minorHAnsi"/>
        </w:rPr>
        <w:t>” applicati</w:t>
      </w:r>
      <w:r w:rsidR="00D856EB">
        <w:rPr>
          <w:rFonts w:cstheme="minorHAnsi"/>
        </w:rPr>
        <w:t xml:space="preserve">on in </w:t>
      </w:r>
      <w:r w:rsidR="00522FBB" w:rsidRPr="00522FBB">
        <w:rPr>
          <w:rFonts w:cstheme="minorHAnsi"/>
        </w:rPr>
        <w:t>S</w:t>
      </w:r>
      <w:r w:rsidRPr="00522FBB">
        <w:rPr>
          <w:rFonts w:cstheme="minorHAnsi"/>
        </w:rPr>
        <w:t xml:space="preserve">mart phone, it will start scanning all peripheral </w:t>
      </w:r>
      <w:r w:rsidR="00522FBB" w:rsidRPr="00522FBB">
        <w:rPr>
          <w:rFonts w:cstheme="minorHAnsi"/>
        </w:rPr>
        <w:t>devices.</w:t>
      </w:r>
    </w:p>
    <w:p w:rsidR="0041060D" w:rsidRDefault="0041060D" w:rsidP="005D5F55">
      <w:pPr>
        <w:pStyle w:val="ListParagraph"/>
        <w:numPr>
          <w:ilvl w:val="0"/>
          <w:numId w:val="3"/>
        </w:numPr>
        <w:ind w:left="1276" w:hanging="283"/>
        <w:rPr>
          <w:rFonts w:asciiTheme="minorHAnsi" w:hAnsiTheme="minorHAnsi"/>
        </w:rPr>
      </w:pPr>
      <w:r>
        <w:rPr>
          <w:rFonts w:asciiTheme="minorHAnsi" w:hAnsiTheme="minorHAnsi"/>
        </w:rPr>
        <w:t>Turn on Bluetooth in Smart phone.</w:t>
      </w:r>
    </w:p>
    <w:p w:rsidR="0041060D" w:rsidRDefault="000F28C4" w:rsidP="005D5F55">
      <w:pPr>
        <w:pStyle w:val="ListParagraph"/>
        <w:numPr>
          <w:ilvl w:val="0"/>
          <w:numId w:val="3"/>
        </w:numPr>
        <w:ind w:left="1276" w:hanging="283"/>
        <w:rPr>
          <w:rFonts w:asciiTheme="minorHAnsi" w:hAnsiTheme="minorHAnsi"/>
        </w:rPr>
      </w:pPr>
      <w:r>
        <w:rPr>
          <w:rFonts w:asciiTheme="minorHAnsi" w:hAnsiTheme="minorHAnsi"/>
        </w:rPr>
        <w:t>It will display</w:t>
      </w:r>
      <w:r w:rsidR="0041060D">
        <w:rPr>
          <w:rFonts w:asciiTheme="minorHAnsi" w:hAnsiTheme="minorHAnsi"/>
        </w:rPr>
        <w:t xml:space="preserve"> list of devices which are in Bluetooth range with RSSI.</w:t>
      </w:r>
      <w:r w:rsidR="00EF6593">
        <w:rPr>
          <w:rFonts w:asciiTheme="minorHAnsi" w:hAnsiTheme="minorHAnsi"/>
        </w:rPr>
        <w:t xml:space="preserve"> It is called “Advertisement mode”.</w:t>
      </w:r>
    </w:p>
    <w:p w:rsidR="00FF027E" w:rsidRDefault="00EF6593" w:rsidP="005D5F55">
      <w:pPr>
        <w:pStyle w:val="ListParagraph"/>
        <w:numPr>
          <w:ilvl w:val="0"/>
          <w:numId w:val="3"/>
        </w:numPr>
        <w:ind w:left="1276" w:hanging="283"/>
        <w:rPr>
          <w:rFonts w:asciiTheme="minorHAnsi" w:hAnsiTheme="minorHAnsi"/>
        </w:rPr>
      </w:pPr>
      <w:r>
        <w:rPr>
          <w:rFonts w:asciiTheme="minorHAnsi" w:hAnsiTheme="minorHAnsi"/>
        </w:rPr>
        <w:t>In Advertisement mode devices will continue searching for connection.</w:t>
      </w:r>
    </w:p>
    <w:p w:rsidR="00EF6593" w:rsidRDefault="000F28C4" w:rsidP="005D5F55">
      <w:pPr>
        <w:pStyle w:val="ListParagraph"/>
        <w:numPr>
          <w:ilvl w:val="0"/>
          <w:numId w:val="3"/>
        </w:numPr>
        <w:ind w:left="1276" w:hanging="283"/>
        <w:rPr>
          <w:rFonts w:asciiTheme="minorHAnsi" w:hAnsiTheme="minorHAnsi"/>
        </w:rPr>
      </w:pPr>
      <w:r>
        <w:rPr>
          <w:rFonts w:asciiTheme="minorHAnsi" w:hAnsiTheme="minorHAnsi"/>
        </w:rPr>
        <w:t xml:space="preserve"> </w:t>
      </w:r>
      <w:r w:rsidR="00EF6593">
        <w:rPr>
          <w:rFonts w:asciiTheme="minorHAnsi" w:hAnsiTheme="minorHAnsi"/>
        </w:rPr>
        <w:t xml:space="preserve">Note down the RSSI </w:t>
      </w:r>
      <w:r w:rsidR="00466669">
        <w:rPr>
          <w:rFonts w:asciiTheme="minorHAnsi" w:hAnsiTheme="minorHAnsi"/>
        </w:rPr>
        <w:t>of</w:t>
      </w:r>
      <w:r w:rsidR="00EF6593">
        <w:rPr>
          <w:rFonts w:asciiTheme="minorHAnsi" w:hAnsiTheme="minorHAnsi"/>
        </w:rPr>
        <w:t xml:space="preserve"> SR module in advertisement mode.</w:t>
      </w:r>
    </w:p>
    <w:p w:rsidR="00EF6593" w:rsidRDefault="000F28C4" w:rsidP="005D5F55">
      <w:pPr>
        <w:pStyle w:val="ListParagraph"/>
        <w:widowControl w:val="0"/>
        <w:numPr>
          <w:ilvl w:val="0"/>
          <w:numId w:val="3"/>
        </w:numPr>
        <w:spacing w:after="0" w:line="240" w:lineRule="auto"/>
        <w:ind w:left="1276" w:hanging="283"/>
        <w:rPr>
          <w:rFonts w:asciiTheme="minorHAnsi" w:hAnsiTheme="minorHAnsi" w:cstheme="minorHAnsi"/>
        </w:rPr>
      </w:pPr>
      <w:r>
        <w:rPr>
          <w:rFonts w:asciiTheme="minorHAnsi" w:hAnsiTheme="minorHAnsi" w:cstheme="minorHAnsi"/>
        </w:rPr>
        <w:t xml:space="preserve"> </w:t>
      </w:r>
      <w:r w:rsidR="00A429F8">
        <w:rPr>
          <w:rFonts w:asciiTheme="minorHAnsi" w:hAnsiTheme="minorHAnsi" w:cstheme="minorHAnsi"/>
        </w:rPr>
        <w:t>Tap on name of SRU232</w:t>
      </w:r>
      <w:r w:rsidR="00EF6593" w:rsidRPr="00EF6593">
        <w:rPr>
          <w:rFonts w:asciiTheme="minorHAnsi" w:hAnsiTheme="minorHAnsi" w:cstheme="minorHAnsi"/>
        </w:rPr>
        <w:t xml:space="preserve"> with which user want</w:t>
      </w:r>
      <w:r w:rsidR="00A429F8">
        <w:rPr>
          <w:rFonts w:asciiTheme="minorHAnsi" w:hAnsiTheme="minorHAnsi" w:cstheme="minorHAnsi"/>
        </w:rPr>
        <w:t>s</w:t>
      </w:r>
      <w:r w:rsidR="00EF6593" w:rsidRPr="00EF6593">
        <w:rPr>
          <w:rFonts w:asciiTheme="minorHAnsi" w:hAnsiTheme="minorHAnsi" w:cstheme="minorHAnsi"/>
        </w:rPr>
        <w:t xml:space="preserve"> to test the range, it will tr</w:t>
      </w:r>
      <w:r w:rsidR="00D856EB">
        <w:rPr>
          <w:rFonts w:asciiTheme="minorHAnsi" w:hAnsiTheme="minorHAnsi" w:cstheme="minorHAnsi"/>
        </w:rPr>
        <w:t>y to connect with SRU232</w:t>
      </w:r>
      <w:r w:rsidR="00EF6593" w:rsidRPr="00EF6593">
        <w:rPr>
          <w:rFonts w:asciiTheme="minorHAnsi" w:hAnsiTheme="minorHAnsi" w:cstheme="minorHAnsi"/>
        </w:rPr>
        <w:t>.</w:t>
      </w:r>
    </w:p>
    <w:p w:rsidR="00EF6593" w:rsidRPr="00A429F8" w:rsidRDefault="000F28C4" w:rsidP="005D5F55">
      <w:pPr>
        <w:pStyle w:val="ListParagraph"/>
        <w:widowControl w:val="0"/>
        <w:numPr>
          <w:ilvl w:val="0"/>
          <w:numId w:val="3"/>
        </w:numPr>
        <w:spacing w:after="0" w:line="240" w:lineRule="auto"/>
        <w:ind w:left="1276" w:hanging="283"/>
        <w:rPr>
          <w:rFonts w:asciiTheme="minorHAnsi" w:hAnsiTheme="minorHAnsi" w:cstheme="minorHAnsi"/>
        </w:rPr>
      </w:pPr>
      <w:r>
        <w:rPr>
          <w:rFonts w:asciiTheme="minorHAnsi" w:hAnsiTheme="minorHAnsi" w:cstheme="minorHAnsi"/>
        </w:rPr>
        <w:t xml:space="preserve"> </w:t>
      </w:r>
      <w:r w:rsidR="00EF6593" w:rsidRPr="00A429F8">
        <w:rPr>
          <w:rFonts w:asciiTheme="minorHAnsi" w:hAnsiTheme="minorHAnsi" w:cstheme="minorHAnsi"/>
        </w:rPr>
        <w:t>After successful connection it will show “Connected” status in Peripheral screen.</w:t>
      </w:r>
      <w:r w:rsidR="00E82F35">
        <w:rPr>
          <w:rFonts w:asciiTheme="minorHAnsi" w:hAnsiTheme="minorHAnsi" w:cstheme="minorHAnsi"/>
        </w:rPr>
        <w:t xml:space="preserve"> Refer Figure #1.</w:t>
      </w:r>
    </w:p>
    <w:p w:rsidR="00A429F8" w:rsidRPr="00A429F8"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D856EB" w:rsidRPr="00A429F8">
        <w:rPr>
          <w:rFonts w:cstheme="minorHAnsi"/>
        </w:rPr>
        <w:t xml:space="preserve">Tab on </w:t>
      </w:r>
      <w:r w:rsidR="00A429F8" w:rsidRPr="00A429F8">
        <w:rPr>
          <w:rFonts w:cstheme="minorHAnsi"/>
        </w:rPr>
        <w:t>“C</w:t>
      </w:r>
      <w:r w:rsidR="00D856EB" w:rsidRPr="00A429F8">
        <w:rPr>
          <w:rFonts w:cstheme="minorHAnsi"/>
        </w:rPr>
        <w:t>onfigure</w:t>
      </w:r>
      <w:r w:rsidR="00A429F8" w:rsidRPr="00A429F8">
        <w:rPr>
          <w:rFonts w:cstheme="minorHAnsi"/>
        </w:rPr>
        <w:t xml:space="preserve">” Button </w:t>
      </w:r>
      <w:r>
        <w:rPr>
          <w:rFonts w:cstheme="minorHAnsi"/>
        </w:rPr>
        <w:t>after that</w:t>
      </w:r>
      <w:r w:rsidR="00A429F8" w:rsidRPr="00A429F8">
        <w:rPr>
          <w:rFonts w:cstheme="minorHAnsi"/>
        </w:rPr>
        <w:t xml:space="preserve"> “Configurations” window will be display</w:t>
      </w:r>
      <w:r w:rsidR="00E82F35">
        <w:rPr>
          <w:rFonts w:cstheme="minorHAnsi"/>
        </w:rPr>
        <w:t>. Refer Figure #2.</w:t>
      </w:r>
    </w:p>
    <w:p w:rsidR="00D856EB" w:rsidRPr="00E82F35"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A429F8" w:rsidRPr="00E82F35">
        <w:rPr>
          <w:rFonts w:cstheme="minorHAnsi"/>
        </w:rPr>
        <w:t>S</w:t>
      </w:r>
      <w:r w:rsidR="00D856EB" w:rsidRPr="00E82F35">
        <w:rPr>
          <w:rFonts w:cstheme="minorHAnsi"/>
        </w:rPr>
        <w:t>elect “BLE Range Test”</w:t>
      </w:r>
      <w:r w:rsidR="00E82F35">
        <w:rPr>
          <w:rFonts w:cstheme="minorHAnsi"/>
        </w:rPr>
        <w:t xml:space="preserve"> from the List. Refer Figure #3.</w:t>
      </w:r>
    </w:p>
    <w:p w:rsidR="00D856EB"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E82F35">
        <w:rPr>
          <w:rFonts w:cstheme="minorHAnsi"/>
        </w:rPr>
        <w:t>Click on “</w:t>
      </w:r>
      <w:r w:rsidR="00D856EB" w:rsidRPr="00E82F35">
        <w:rPr>
          <w:rFonts w:cstheme="minorHAnsi"/>
        </w:rPr>
        <w:t>Start</w:t>
      </w:r>
      <w:r w:rsidR="00C81445">
        <w:rPr>
          <w:rFonts w:cstheme="minorHAnsi"/>
        </w:rPr>
        <w:t>” button. Refer Figure #</w:t>
      </w:r>
      <w:r w:rsidR="0071665A">
        <w:rPr>
          <w:rFonts w:cstheme="minorHAnsi"/>
        </w:rPr>
        <w:t>4</w:t>
      </w:r>
      <w:r w:rsidR="00E82F35">
        <w:rPr>
          <w:rFonts w:cstheme="minorHAnsi"/>
        </w:rPr>
        <w:t>.</w:t>
      </w:r>
      <w:r w:rsidR="00D856EB" w:rsidRPr="00E82F35">
        <w:rPr>
          <w:rFonts w:cstheme="minorHAnsi"/>
        </w:rPr>
        <w:t xml:space="preserve"> </w:t>
      </w:r>
    </w:p>
    <w:p w:rsidR="00C81445" w:rsidRDefault="00C81445" w:rsidP="005D5F55">
      <w:pPr>
        <w:widowControl w:val="0"/>
        <w:numPr>
          <w:ilvl w:val="0"/>
          <w:numId w:val="3"/>
        </w:numPr>
        <w:spacing w:after="0" w:line="240" w:lineRule="auto"/>
        <w:ind w:left="1276" w:hanging="283"/>
        <w:rPr>
          <w:rFonts w:cstheme="minorHAnsi"/>
        </w:rPr>
      </w:pPr>
      <w:r>
        <w:rPr>
          <w:rFonts w:cstheme="minorHAnsi"/>
        </w:rPr>
        <w:t xml:space="preserve"> It will display the result like Figure #5. </w:t>
      </w:r>
    </w:p>
    <w:p w:rsidR="0071665A" w:rsidRPr="00E82F35" w:rsidRDefault="0071665A" w:rsidP="005D5F55">
      <w:pPr>
        <w:widowControl w:val="0"/>
        <w:numPr>
          <w:ilvl w:val="0"/>
          <w:numId w:val="3"/>
        </w:numPr>
        <w:spacing w:after="0" w:line="240" w:lineRule="auto"/>
        <w:ind w:left="1276" w:hanging="283"/>
        <w:rPr>
          <w:rFonts w:cstheme="minorHAnsi"/>
        </w:rPr>
      </w:pPr>
      <w:r>
        <w:rPr>
          <w:rFonts w:cstheme="minorHAnsi"/>
        </w:rPr>
        <w:t xml:space="preserve">If user </w:t>
      </w:r>
      <w:r w:rsidR="00031A8B">
        <w:rPr>
          <w:rFonts w:cstheme="minorHAnsi"/>
        </w:rPr>
        <w:t>want to stop the process click on “Stop” Button. Refer Figure #5.</w:t>
      </w:r>
    </w:p>
    <w:p w:rsidR="00EF6593"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EF6593">
        <w:rPr>
          <w:rFonts w:cstheme="minorHAnsi"/>
        </w:rPr>
        <w:t xml:space="preserve">Now perform this test at different distance and repeat step </w:t>
      </w:r>
      <w:r w:rsidR="00522FBB">
        <w:rPr>
          <w:rFonts w:cstheme="minorHAnsi"/>
        </w:rPr>
        <w:t>#7</w:t>
      </w:r>
      <w:r w:rsidR="00EF6593">
        <w:rPr>
          <w:rFonts w:cstheme="minorHAnsi"/>
        </w:rPr>
        <w:t xml:space="preserve"> to</w:t>
      </w:r>
      <w:r w:rsidR="00522FBB">
        <w:rPr>
          <w:rFonts w:cstheme="minorHAnsi"/>
        </w:rPr>
        <w:t xml:space="preserve"> step #1</w:t>
      </w:r>
      <w:r w:rsidR="00031A8B">
        <w:rPr>
          <w:rFonts w:cstheme="minorHAnsi"/>
        </w:rPr>
        <w:t>7</w:t>
      </w:r>
      <w:r w:rsidR="00EF6593">
        <w:rPr>
          <w:rFonts w:cstheme="minorHAnsi"/>
        </w:rPr>
        <w:t xml:space="preserve"> again.</w:t>
      </w:r>
    </w:p>
    <w:p w:rsidR="00EF6593"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EF6593">
        <w:rPr>
          <w:rFonts w:cstheme="minorHAnsi"/>
        </w:rPr>
        <w:t>Find the</w:t>
      </w:r>
      <w:r w:rsidR="00D856EB">
        <w:rPr>
          <w:rFonts w:cstheme="minorHAnsi"/>
        </w:rPr>
        <w:t xml:space="preserve"> maximum connection range of SRU232</w:t>
      </w:r>
      <w:r w:rsidR="00EF6593">
        <w:rPr>
          <w:rFonts w:cstheme="minorHAnsi"/>
        </w:rPr>
        <w:t xml:space="preserve"> with smartphone and note it down.</w:t>
      </w:r>
    </w:p>
    <w:p w:rsidR="00C81445" w:rsidRPr="00C81445" w:rsidRDefault="000F28C4" w:rsidP="005D5F55">
      <w:pPr>
        <w:widowControl w:val="0"/>
        <w:numPr>
          <w:ilvl w:val="0"/>
          <w:numId w:val="3"/>
        </w:numPr>
        <w:spacing w:after="0" w:line="240" w:lineRule="auto"/>
        <w:ind w:left="1276" w:hanging="283"/>
        <w:rPr>
          <w:rFonts w:cstheme="minorHAnsi"/>
        </w:rPr>
      </w:pPr>
      <w:r>
        <w:rPr>
          <w:rFonts w:cstheme="minorHAnsi"/>
        </w:rPr>
        <w:t xml:space="preserve"> </w:t>
      </w:r>
      <w:r w:rsidR="00EF6593">
        <w:rPr>
          <w:rFonts w:cstheme="minorHAnsi"/>
        </w:rPr>
        <w:t>Rep</w:t>
      </w:r>
      <w:r w:rsidR="00D856EB">
        <w:rPr>
          <w:rFonts w:cstheme="minorHAnsi"/>
        </w:rPr>
        <w:t>eat this test for different SRU232</w:t>
      </w:r>
      <w:r w:rsidR="00EF6593">
        <w:rPr>
          <w:rFonts w:cstheme="minorHAnsi"/>
        </w:rPr>
        <w:t xml:space="preserve"> with differe</w:t>
      </w:r>
      <w:r w:rsidR="00522FBB">
        <w:rPr>
          <w:rFonts w:cstheme="minorHAnsi"/>
        </w:rPr>
        <w:t xml:space="preserve">nt </w:t>
      </w:r>
      <w:r w:rsidR="006C4DFE">
        <w:rPr>
          <w:rFonts w:cstheme="minorHAnsi"/>
        </w:rPr>
        <w:t>S</w:t>
      </w:r>
      <w:r w:rsidR="00522FBB">
        <w:rPr>
          <w:rFonts w:cstheme="minorHAnsi"/>
        </w:rPr>
        <w:t>mart</w:t>
      </w:r>
      <w:r w:rsidR="006C4DFE">
        <w:rPr>
          <w:rFonts w:cstheme="minorHAnsi"/>
        </w:rPr>
        <w:t xml:space="preserve"> </w:t>
      </w:r>
      <w:r w:rsidR="00522FBB">
        <w:rPr>
          <w:rFonts w:cstheme="minorHAnsi"/>
        </w:rPr>
        <w:t>phone and verify the results.</w:t>
      </w:r>
      <w:r w:rsidR="00EF6593">
        <w:rPr>
          <w:rFonts w:cstheme="minorHAnsi"/>
        </w:rPr>
        <w:t xml:space="preserve"> </w:t>
      </w:r>
    </w:p>
    <w:p w:rsidR="00E73B7A" w:rsidRDefault="00E73B7A" w:rsidP="00E73B7A">
      <w:pPr>
        <w:widowControl w:val="0"/>
        <w:spacing w:after="0" w:line="240" w:lineRule="auto"/>
        <w:rPr>
          <w:rFonts w:cstheme="minorHAnsi"/>
        </w:rPr>
      </w:pPr>
    </w:p>
    <w:p w:rsidR="00E73B7A" w:rsidRDefault="00E82F35" w:rsidP="00E73B7A">
      <w:pPr>
        <w:widowControl w:val="0"/>
        <w:spacing w:after="0" w:line="240" w:lineRule="auto"/>
        <w:jc w:val="center"/>
        <w:rPr>
          <w:noProof/>
          <w:lang w:val="en-IN" w:eastAsia="en-IN"/>
        </w:rPr>
      </w:pPr>
      <w:r>
        <w:rPr>
          <w:rFonts w:cstheme="minorHAnsi"/>
          <w:noProof/>
          <w:lang w:val="en-IN" w:eastAsia="en-IN" w:bidi="hi-IN"/>
        </w:rPr>
        <w:lastRenderedPageBreak/>
        <mc:AlternateContent>
          <mc:Choice Requires="wps">
            <w:drawing>
              <wp:anchor distT="0" distB="0" distL="114300" distR="114300" simplePos="0" relativeHeight="251659264" behindDoc="0" locked="0" layoutInCell="1" allowOverlap="1" wp14:anchorId="5F846F46" wp14:editId="76ADC0AB">
                <wp:simplePos x="0" y="0"/>
                <wp:positionH relativeFrom="column">
                  <wp:posOffset>2452165</wp:posOffset>
                </wp:positionH>
                <wp:positionV relativeFrom="paragraph">
                  <wp:posOffset>1284930</wp:posOffset>
                </wp:positionV>
                <wp:extent cx="96202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BFC38" id="_x0000_t32" coordsize="21600,21600" o:spt="32" o:oned="t" path="m,l21600,21600e" filled="f">
                <v:path arrowok="t" fillok="f" o:connecttype="none"/>
                <o:lock v:ext="edit" shapetype="t"/>
              </v:shapetype>
              <v:shape id="Straight Arrow Connector 10" o:spid="_x0000_s1026" type="#_x0000_t32" style="position:absolute;margin-left:193.1pt;margin-top:101.2pt;width:75.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" strokecolor="#4579b8 [3044]">
                <v:stroke endarrow="block"/>
              </v:shape>
            </w:pict>
          </mc:Fallback>
        </mc:AlternateContent>
      </w:r>
      <w:r w:rsidR="00E73B7A">
        <w:rPr>
          <w:rFonts w:cstheme="minorHAnsi"/>
          <w:noProof/>
          <w:lang w:val="en-IN" w:eastAsia="en-IN" w:bidi="hi-IN"/>
        </w:rPr>
        <w:drawing>
          <wp:inline distT="0" distB="0" distL="0" distR="0" wp14:anchorId="02C56413" wp14:editId="699CDB6E">
            <wp:extent cx="1337692"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7692" cy="2520000"/>
                    </a:xfrm>
                    <a:prstGeom prst="rect">
                      <a:avLst/>
                    </a:prstGeom>
                    <a:noFill/>
                  </pic:spPr>
                </pic:pic>
              </a:graphicData>
            </a:graphic>
          </wp:inline>
        </w:drawing>
      </w:r>
      <w:r w:rsidR="00E73B7A">
        <w:rPr>
          <w:noProof/>
          <w:lang w:val="en-IN" w:eastAsia="en-IN"/>
        </w:rPr>
        <w:t xml:space="preserve">                             </w:t>
      </w:r>
      <w:r w:rsidR="00E73B7A">
        <w:rPr>
          <w:noProof/>
          <w:lang w:val="en-IN" w:eastAsia="en-IN" w:bidi="hi-IN"/>
        </w:rPr>
        <w:drawing>
          <wp:inline distT="0" distB="0" distL="0" distR="0" wp14:anchorId="419B0373" wp14:editId="72E02040">
            <wp:extent cx="1244137" cy="2520000"/>
            <wp:effectExtent l="19050" t="19050" r="13335" b="13970"/>
            <wp:docPr id="1058" name="Picture 9" descr="IMG_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Picture 9" descr="IMG_02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137" cy="2520000"/>
                    </a:xfrm>
                    <a:prstGeom prst="rect">
                      <a:avLst/>
                    </a:prstGeom>
                    <a:noFill/>
                    <a:ln w="9525">
                      <a:solidFill>
                        <a:srgbClr xmlns:a14="http://schemas.microsoft.com/office/drawing/2010/main" val="000000" mc:Ignorable="a14" a14:legacySpreadsheetColorIndex="8"/>
                      </a:solidFill>
                      <a:miter lim="800000"/>
                      <a:headEnd/>
                      <a:tailEnd/>
                    </a:ln>
                    <a:extLst/>
                  </pic:spPr>
                </pic:pic>
              </a:graphicData>
            </a:graphic>
          </wp:inline>
        </w:drawing>
      </w:r>
    </w:p>
    <w:p w:rsidR="00E73B7A" w:rsidRDefault="00E82F35" w:rsidP="00E82F35">
      <w:pPr>
        <w:pStyle w:val="Caption"/>
        <w:rPr>
          <w:noProof/>
          <w:lang w:val="en-IN" w:eastAsia="en-IN"/>
        </w:rPr>
      </w:pPr>
      <w:r>
        <w:rPr>
          <w:noProof/>
          <w:lang w:val="en-IN" w:eastAsia="en-IN"/>
        </w:rPr>
        <w:tab/>
      </w:r>
      <w:r>
        <w:rPr>
          <w:noProof/>
          <w:lang w:val="en-IN" w:eastAsia="en-IN"/>
        </w:rPr>
        <w:tab/>
      </w:r>
      <w:r w:rsidR="0071665A">
        <w:rPr>
          <w:noProof/>
          <w:lang w:val="en-IN" w:eastAsia="en-IN"/>
        </w:rPr>
        <w:t xml:space="preserve">      </w:t>
      </w:r>
      <w:r w:rsidR="00177850">
        <w:rPr>
          <w:noProof/>
          <w:lang w:val="en-IN" w:eastAsia="en-IN"/>
        </w:rPr>
        <w:t xml:space="preserve">            </w:t>
      </w:r>
      <w:r>
        <w:t xml:space="preserve">Figure # </w:t>
      </w:r>
      <w:fldSimple w:instr=" SEQ Figure_# \* ARABIC ">
        <w:r w:rsidR="00C81445">
          <w:rPr>
            <w:noProof/>
          </w:rPr>
          <w:t>1</w:t>
        </w:r>
      </w:fldSimple>
      <w:r>
        <w:tab/>
      </w:r>
      <w:r>
        <w:tab/>
      </w:r>
      <w:r>
        <w:tab/>
      </w:r>
      <w:r>
        <w:tab/>
      </w:r>
      <w:r w:rsidR="00177850">
        <w:t xml:space="preserve"> </w:t>
      </w:r>
      <w:r>
        <w:t xml:space="preserve">Figure # </w:t>
      </w:r>
      <w:fldSimple w:instr=" SEQ Figure_# \* ARABIC ">
        <w:r w:rsidR="00C81445">
          <w:rPr>
            <w:noProof/>
          </w:rPr>
          <w:t>2</w:t>
        </w:r>
      </w:fldSimple>
      <w:r>
        <w:tab/>
      </w:r>
    </w:p>
    <w:p w:rsidR="00E73B7A" w:rsidRDefault="00177850" w:rsidP="00E73B7A">
      <w:pPr>
        <w:widowControl w:val="0"/>
        <w:spacing w:after="0" w:line="240" w:lineRule="auto"/>
        <w:jc w:val="center"/>
        <w:rPr>
          <w:rFonts w:cstheme="minorHAnsi"/>
          <w:noProof/>
          <w:lang w:val="en-IN" w:eastAsia="en-IN"/>
        </w:rPr>
      </w:pPr>
      <w:r>
        <w:rPr>
          <w:rFonts w:cstheme="minorHAnsi"/>
          <w:noProof/>
          <w:lang w:val="en-IN" w:eastAsia="en-IN" w:bidi="hi-IN"/>
        </w:rPr>
        <mc:AlternateContent>
          <mc:Choice Requires="wps">
            <w:drawing>
              <wp:anchor distT="0" distB="0" distL="114300" distR="114300" simplePos="0" relativeHeight="251660288" behindDoc="0" locked="0" layoutInCell="1" allowOverlap="1" wp14:anchorId="1B423069" wp14:editId="5547FB0B">
                <wp:simplePos x="0" y="0"/>
                <wp:positionH relativeFrom="column">
                  <wp:posOffset>326550</wp:posOffset>
                </wp:positionH>
                <wp:positionV relativeFrom="paragraph">
                  <wp:posOffset>1450675</wp:posOffset>
                </wp:positionV>
                <wp:extent cx="1000125" cy="19050"/>
                <wp:effectExtent l="0" t="76200" r="28575" b="76200"/>
                <wp:wrapNone/>
                <wp:docPr id="11" name="Straight Arrow Connector 11"/>
                <wp:cNvGraphicFramePr/>
                <a:graphic xmlns:a="http://schemas.openxmlformats.org/drawingml/2006/main">
                  <a:graphicData uri="http://schemas.microsoft.com/office/word/2010/wordprocessingShape">
                    <wps:wsp>
                      <wps:cNvCnPr/>
                      <wps:spPr>
                        <a:xfrm flipV="1">
                          <a:off x="0" y="0"/>
                          <a:ext cx="1000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D525A" id="Straight Arrow Connector 11" o:spid="_x0000_s1026" type="#_x0000_t32" style="position:absolute;margin-left:25.7pt;margin-top:114.25pt;width:78.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" strokecolor="#4579b8 [3044]">
                <v:stroke endarrow="block"/>
              </v:shape>
            </w:pict>
          </mc:Fallback>
        </mc:AlternateContent>
      </w:r>
      <w:r w:rsidR="00E82F35">
        <w:rPr>
          <w:rFonts w:cstheme="minorHAnsi"/>
          <w:noProof/>
          <w:lang w:val="en-IN" w:eastAsia="en-IN" w:bidi="hi-IN"/>
        </w:rPr>
        <mc:AlternateContent>
          <mc:Choice Requires="wps">
            <w:drawing>
              <wp:anchor distT="0" distB="0" distL="114300" distR="114300" simplePos="0" relativeHeight="251661312" behindDoc="0" locked="0" layoutInCell="1" allowOverlap="1" wp14:anchorId="4576B91A" wp14:editId="76A7E7B2">
                <wp:simplePos x="0" y="0"/>
                <wp:positionH relativeFrom="column">
                  <wp:posOffset>3209925</wp:posOffset>
                </wp:positionH>
                <wp:positionV relativeFrom="paragraph">
                  <wp:posOffset>1403350</wp:posOffset>
                </wp:positionV>
                <wp:extent cx="609600" cy="43815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6096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0B4C" id="Straight Arrow Connector 12" o:spid="_x0000_s1026" type="#_x0000_t32" style="position:absolute;margin-left:252.75pt;margin-top:110.5pt;width:48pt;height:3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" strokecolor="#4579b8 [3044]">
                <v:stroke endarrow="block"/>
              </v:shape>
            </w:pict>
          </mc:Fallback>
        </mc:AlternateContent>
      </w:r>
      <w:r w:rsidR="00E82F35">
        <w:rPr>
          <w:rFonts w:cstheme="minorHAnsi"/>
          <w:noProof/>
          <w:lang w:val="en-IN" w:eastAsia="en-IN"/>
        </w:rPr>
        <w:t xml:space="preserve">      </w:t>
      </w:r>
      <w:r w:rsidR="00E73B7A" w:rsidRPr="00E73B7A">
        <w:rPr>
          <w:noProof/>
          <w:lang w:val="en-IN" w:eastAsia="en-IN" w:bidi="hi-IN"/>
        </w:rPr>
        <w:drawing>
          <wp:inline distT="0" distB="0" distL="0" distR="0" wp14:anchorId="22707BEC" wp14:editId="504EC1B5">
            <wp:extent cx="1361857" cy="2520000"/>
            <wp:effectExtent l="0" t="0" r="0" b="0"/>
            <wp:docPr id="7" name="Picture 7" descr="C:\Users\Sciter Rajan\AppData\Roaming\Skype\kinjalbhatt.sciter\media_messaging\media_cache\^495DF509663796E056AF660C705A0D91B00C6DA19AEAF63F0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iter Rajan\AppData\Roaming\Skype\kinjalbhatt.sciter\media_messaging\media_cache\^495DF509663796E056AF660C705A0D91B00C6DA19AEAF63F0F^pimgpsh_fullsize_dist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1857" cy="2520000"/>
                    </a:xfrm>
                    <a:prstGeom prst="rect">
                      <a:avLst/>
                    </a:prstGeom>
                    <a:noFill/>
                    <a:ln>
                      <a:noFill/>
                    </a:ln>
                  </pic:spPr>
                </pic:pic>
              </a:graphicData>
            </a:graphic>
          </wp:inline>
        </w:drawing>
      </w:r>
      <w:r w:rsidR="00E73B7A">
        <w:rPr>
          <w:rFonts w:cstheme="minorHAnsi"/>
          <w:noProof/>
          <w:lang w:val="en-IN" w:eastAsia="en-IN"/>
        </w:rPr>
        <w:t xml:space="preserve">                          </w:t>
      </w:r>
      <w:r w:rsidR="00E73B7A" w:rsidRPr="00E73B7A">
        <w:rPr>
          <w:rFonts w:cstheme="minorHAnsi"/>
          <w:noProof/>
          <w:lang w:val="en-IN" w:eastAsia="en-IN" w:bidi="hi-IN"/>
        </w:rPr>
        <w:drawing>
          <wp:inline distT="0" distB="0" distL="0" distR="0" wp14:anchorId="786A26B3" wp14:editId="1B5B9B17">
            <wp:extent cx="1452002" cy="2520000"/>
            <wp:effectExtent l="0" t="0" r="0" b="0"/>
            <wp:docPr id="9" name="Picture 9" descr="C:\Users\Sciter Rajan\AppData\Roaming\Skype\kinjalbhatt.sciter\media_messaging\media_cache\^815670D572F31FBAE4F82DF7A2E25FB3B4A7DF8968DCD52A63^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iter Rajan\AppData\Roaming\Skype\kinjalbhatt.sciter\media_messaging\media_cache\^815670D572F31FBAE4F82DF7A2E25FB3B4A7DF8968DCD52A63^pimgpsh_fullsize_dist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2002" cy="2520000"/>
                    </a:xfrm>
                    <a:prstGeom prst="rect">
                      <a:avLst/>
                    </a:prstGeom>
                    <a:noFill/>
                    <a:ln>
                      <a:noFill/>
                    </a:ln>
                  </pic:spPr>
                </pic:pic>
              </a:graphicData>
            </a:graphic>
          </wp:inline>
        </w:drawing>
      </w:r>
    </w:p>
    <w:p w:rsidR="00C81445" w:rsidRDefault="00C81445" w:rsidP="00E73B7A">
      <w:pPr>
        <w:widowControl w:val="0"/>
        <w:spacing w:after="0" w:line="240" w:lineRule="auto"/>
        <w:jc w:val="center"/>
        <w:rPr>
          <w:rFonts w:cstheme="minorHAnsi"/>
          <w:noProof/>
          <w:lang w:val="en-IN" w:eastAsia="en-IN"/>
        </w:rPr>
      </w:pPr>
    </w:p>
    <w:p w:rsidR="00E82F35" w:rsidRDefault="00E82F35" w:rsidP="00C81445">
      <w:pPr>
        <w:pStyle w:val="Caption"/>
        <w:tabs>
          <w:tab w:val="left" w:pos="720"/>
          <w:tab w:val="left" w:pos="1440"/>
          <w:tab w:val="left" w:pos="2160"/>
          <w:tab w:val="left" w:pos="2880"/>
          <w:tab w:val="left" w:pos="3600"/>
          <w:tab w:val="left" w:pos="4320"/>
          <w:tab w:val="left" w:pos="5040"/>
          <w:tab w:val="left" w:pos="5760"/>
          <w:tab w:val="left" w:pos="6480"/>
          <w:tab w:val="left" w:pos="7292"/>
        </w:tabs>
      </w:pPr>
      <w:r>
        <w:tab/>
      </w:r>
      <w:r>
        <w:tab/>
      </w:r>
      <w:r w:rsidR="0071665A">
        <w:t xml:space="preserve">        </w:t>
      </w:r>
      <w:r w:rsidR="00177850">
        <w:t xml:space="preserve">           </w:t>
      </w:r>
      <w:r>
        <w:t xml:space="preserve">Figure # </w:t>
      </w:r>
      <w:fldSimple w:instr=" SEQ Figure_# \* ARABIC ">
        <w:r w:rsidR="00C81445">
          <w:rPr>
            <w:noProof/>
          </w:rPr>
          <w:t>3</w:t>
        </w:r>
      </w:fldSimple>
      <w:r>
        <w:tab/>
      </w:r>
      <w:r>
        <w:tab/>
      </w:r>
      <w:r>
        <w:tab/>
      </w:r>
      <w:r>
        <w:tab/>
      </w:r>
      <w:r w:rsidR="00177850">
        <w:t xml:space="preserve">    </w:t>
      </w:r>
      <w:r>
        <w:t xml:space="preserve">Figure # </w:t>
      </w:r>
      <w:fldSimple w:instr=" SEQ Figure_# \* ARABIC ">
        <w:r w:rsidR="00C81445">
          <w:rPr>
            <w:noProof/>
          </w:rPr>
          <w:t>4</w:t>
        </w:r>
      </w:fldSimple>
      <w:r w:rsidR="00C81445">
        <w:tab/>
      </w:r>
    </w:p>
    <w:p w:rsidR="00031A8B" w:rsidRDefault="00031A8B" w:rsidP="001368F4">
      <w:pPr>
        <w:pStyle w:val="ListParagraph"/>
        <w:numPr>
          <w:ilvl w:val="0"/>
          <w:numId w:val="9"/>
        </w:numPr>
        <w:ind w:left="1418" w:hanging="284"/>
      </w:pPr>
      <w:r>
        <w:t xml:space="preserve">In Figure #4 first text box will display </w:t>
      </w:r>
      <w:r w:rsidR="005E51EF">
        <w:t xml:space="preserve">the </w:t>
      </w:r>
      <w:r>
        <w:t># of test</w:t>
      </w:r>
      <w:r w:rsidR="008C49EC">
        <w:t>s which</w:t>
      </w:r>
      <w:r>
        <w:t xml:space="preserve"> user performed. </w:t>
      </w:r>
    </w:p>
    <w:p w:rsidR="00031A8B" w:rsidRDefault="00031A8B" w:rsidP="001368F4">
      <w:pPr>
        <w:pStyle w:val="ListParagraph"/>
        <w:numPr>
          <w:ilvl w:val="0"/>
          <w:numId w:val="9"/>
        </w:numPr>
        <w:ind w:left="1418" w:hanging="284"/>
      </w:pPr>
      <w:r>
        <w:t xml:space="preserve">Second it will display Pay Load Data. </w:t>
      </w:r>
      <w:r w:rsidR="008C49EC">
        <w:t>User can enter any # of characters which he/she wants to test.</w:t>
      </w:r>
    </w:p>
    <w:p w:rsidR="008C49EC" w:rsidRDefault="008C49EC" w:rsidP="001368F4">
      <w:pPr>
        <w:pStyle w:val="ListParagraph"/>
        <w:numPr>
          <w:ilvl w:val="0"/>
          <w:numId w:val="9"/>
        </w:numPr>
        <w:ind w:left="1418" w:hanging="284"/>
      </w:pPr>
      <w:r>
        <w:t>In third text box user can enter the Interval time of Test Report.</w:t>
      </w:r>
    </w:p>
    <w:p w:rsidR="008C49EC" w:rsidRDefault="008C49EC" w:rsidP="001368F4">
      <w:pPr>
        <w:pStyle w:val="ListParagraph"/>
        <w:numPr>
          <w:ilvl w:val="0"/>
          <w:numId w:val="9"/>
        </w:numPr>
        <w:ind w:left="1418" w:hanging="284"/>
      </w:pPr>
      <w:r>
        <w:t>Then User press “Start” button.</w:t>
      </w:r>
    </w:p>
    <w:p w:rsidR="008C49EC" w:rsidRDefault="008C49EC" w:rsidP="001368F4">
      <w:pPr>
        <w:pStyle w:val="ListParagraph"/>
        <w:numPr>
          <w:ilvl w:val="0"/>
          <w:numId w:val="9"/>
        </w:numPr>
        <w:ind w:left="1418" w:hanging="284"/>
      </w:pPr>
      <w:r>
        <w:t>It will display the results in Log Window.</w:t>
      </w:r>
    </w:p>
    <w:p w:rsidR="008C49EC" w:rsidRDefault="008C49EC" w:rsidP="001368F4">
      <w:pPr>
        <w:pStyle w:val="ListParagraph"/>
        <w:numPr>
          <w:ilvl w:val="0"/>
          <w:numId w:val="9"/>
        </w:numPr>
        <w:ind w:left="1418" w:hanging="284"/>
      </w:pPr>
      <w:r>
        <w:t>In Log window it shows the results of ST (Start Time), RS (Response Time), PL (PayLoad Length), AT (Antenna) and RSSI.</w:t>
      </w:r>
    </w:p>
    <w:p w:rsidR="00177850" w:rsidRPr="00031A8B" w:rsidRDefault="00177850" w:rsidP="001368F4">
      <w:pPr>
        <w:pStyle w:val="ListParagraph"/>
        <w:numPr>
          <w:ilvl w:val="0"/>
          <w:numId w:val="9"/>
        </w:numPr>
        <w:ind w:left="1418" w:hanging="284"/>
      </w:pPr>
      <w:r>
        <w:t xml:space="preserve">In </w:t>
      </w:r>
      <w:r w:rsidR="00A42890">
        <w:t>AT (Antenna</w:t>
      </w:r>
      <w:r>
        <w:t xml:space="preserve">) there are two values will display: </w:t>
      </w:r>
      <w:r w:rsidR="00A42890">
        <w:t>CA (Chip</w:t>
      </w:r>
      <w:r>
        <w:t xml:space="preserve"> Antenna) or </w:t>
      </w:r>
      <w:r w:rsidR="00A42890">
        <w:t>UA (uFL</w:t>
      </w:r>
      <w:r>
        <w:t xml:space="preserve"> Antenna).</w:t>
      </w:r>
    </w:p>
    <w:p w:rsidR="00C81445" w:rsidRDefault="00C81445" w:rsidP="00C81445">
      <w:pPr>
        <w:keepNext/>
        <w:jc w:val="center"/>
      </w:pPr>
      <w:r w:rsidRPr="00C81445">
        <w:rPr>
          <w:noProof/>
          <w:lang w:val="en-IN" w:eastAsia="en-IN" w:bidi="hi-IN"/>
        </w:rPr>
        <w:lastRenderedPageBreak/>
        <w:drawing>
          <wp:inline distT="0" distB="0" distL="0" distR="0" wp14:anchorId="245970C9" wp14:editId="1648A80A">
            <wp:extent cx="1360359" cy="2520000"/>
            <wp:effectExtent l="0" t="0" r="0" b="0"/>
            <wp:docPr id="30" name="Picture 30" descr="C:\Users\Sciter Rajan\AppData\Roaming\Skype\kinjalbhatt.sciter\media_messaging\media_cache\^E01CD0FC9FEEE19DA9B88B5CE8920E4AFDA4E21EC443D5DE7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iter Rajan\AppData\Roaming\Skype\kinjalbhatt.sciter\media_messaging\media_cache\^E01CD0FC9FEEE19DA9B88B5CE8920E4AFDA4E21EC443D5DE7D^pimgpsh_fullsize_dist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359" cy="2520000"/>
                    </a:xfrm>
                    <a:prstGeom prst="rect">
                      <a:avLst/>
                    </a:prstGeom>
                    <a:noFill/>
                    <a:ln>
                      <a:noFill/>
                    </a:ln>
                  </pic:spPr>
                </pic:pic>
              </a:graphicData>
            </a:graphic>
          </wp:inline>
        </w:drawing>
      </w:r>
    </w:p>
    <w:p w:rsidR="00C81445" w:rsidRPr="00C81445" w:rsidRDefault="00C81445" w:rsidP="00C81445">
      <w:pPr>
        <w:pStyle w:val="Caption"/>
        <w:jc w:val="center"/>
      </w:pPr>
      <w:r>
        <w:t xml:space="preserve">Figure # </w:t>
      </w:r>
      <w:fldSimple w:instr=" SEQ Figure_# \* ARABIC ">
        <w:r>
          <w:rPr>
            <w:noProof/>
          </w:rPr>
          <w:t>5</w:t>
        </w:r>
      </w:fldSimple>
    </w:p>
    <w:p w:rsidR="001A6419" w:rsidRDefault="00A56124" w:rsidP="00154C18">
      <w:pPr>
        <w:pStyle w:val="Heading2"/>
        <w:ind w:left="360"/>
      </w:pPr>
      <w:r>
        <w:t xml:space="preserve"> </w:t>
      </w:r>
      <w:r w:rsidR="00FF1B2D" w:rsidRPr="00E82F35">
        <w:br w:type="page"/>
      </w:r>
      <w:r w:rsidR="00154C18">
        <w:lastRenderedPageBreak/>
        <w:tab/>
      </w:r>
      <w:bookmarkStart w:id="19" w:name="_Toc424831693"/>
      <w:r w:rsidR="00154C18">
        <w:t xml:space="preserve">4.3 </w:t>
      </w:r>
      <w:r w:rsidR="001A6419">
        <w:t>Results</w:t>
      </w:r>
      <w:bookmarkEnd w:id="19"/>
    </w:p>
    <w:p w:rsidR="00482458" w:rsidRPr="00482458" w:rsidRDefault="00482458" w:rsidP="00482458"/>
    <w:tbl>
      <w:tblPr>
        <w:tblW w:w="8359" w:type="dxa"/>
        <w:tblLook w:val="04A0" w:firstRow="1" w:lastRow="0" w:firstColumn="1" w:lastColumn="0" w:noHBand="0" w:noVBand="1"/>
      </w:tblPr>
      <w:tblGrid>
        <w:gridCol w:w="2000"/>
        <w:gridCol w:w="1860"/>
        <w:gridCol w:w="4499"/>
      </w:tblGrid>
      <w:tr w:rsidR="007F2559" w:rsidRPr="007F2559" w:rsidTr="00773C9C">
        <w:trPr>
          <w:trHeight w:val="315"/>
        </w:trPr>
        <w:tc>
          <w:tcPr>
            <w:tcW w:w="2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7F2559" w:rsidRPr="007F2559" w:rsidRDefault="007F2559" w:rsidP="007F2559">
            <w:pPr>
              <w:spacing w:after="0" w:line="240" w:lineRule="auto"/>
              <w:jc w:val="center"/>
              <w:rPr>
                <w:rFonts w:ascii="Calibri" w:eastAsia="Times New Roman" w:hAnsi="Calibri" w:cs="Arial"/>
                <w:b/>
                <w:bCs/>
                <w:color w:val="000000"/>
                <w:lang w:val="en-IN" w:eastAsia="en-IN" w:bidi="hi-IN"/>
              </w:rPr>
            </w:pPr>
            <w:r w:rsidRPr="007F2559">
              <w:rPr>
                <w:rFonts w:ascii="Calibri" w:eastAsia="Times New Roman" w:hAnsi="Calibri" w:cs="Arial"/>
                <w:b/>
                <w:bCs/>
                <w:color w:val="000000"/>
                <w:lang w:val="en-IN" w:eastAsia="en-IN" w:bidi="hi-IN"/>
              </w:rPr>
              <w:t>Module :</w:t>
            </w:r>
          </w:p>
        </w:tc>
        <w:tc>
          <w:tcPr>
            <w:tcW w:w="6359" w:type="dxa"/>
            <w:gridSpan w:val="2"/>
            <w:tcBorders>
              <w:top w:val="single" w:sz="4" w:space="0" w:color="auto"/>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b/>
                <w:bCs/>
                <w:color w:val="000000"/>
                <w:lang w:val="en-IN" w:eastAsia="en-IN" w:bidi="hi-IN"/>
              </w:rPr>
            </w:pPr>
            <w:r w:rsidRPr="007F2559">
              <w:rPr>
                <w:rFonts w:ascii="Calibri" w:eastAsia="Times New Roman" w:hAnsi="Calibri" w:cs="Arial"/>
                <w:b/>
                <w:bCs/>
                <w:color w:val="000000"/>
                <w:lang w:val="en-IN" w:eastAsia="en-IN" w:bidi="hi-IN"/>
              </w:rPr>
              <w:t xml:space="preserve">SRU232 </w:t>
            </w:r>
          </w:p>
        </w:tc>
      </w:tr>
      <w:tr w:rsidR="007F2559" w:rsidRPr="007F2559" w:rsidTr="00773C9C">
        <w:trPr>
          <w:trHeight w:val="315"/>
        </w:trPr>
        <w:tc>
          <w:tcPr>
            <w:tcW w:w="2000" w:type="dxa"/>
            <w:tcBorders>
              <w:top w:val="nil"/>
              <w:left w:val="single" w:sz="4" w:space="0" w:color="auto"/>
              <w:bottom w:val="nil"/>
              <w:right w:val="nil"/>
            </w:tcBorders>
            <w:shd w:val="clear" w:color="auto" w:fill="BFBFBF" w:themeFill="background1" w:themeFillShade="BF"/>
            <w:noWrap/>
            <w:vAlign w:val="center"/>
            <w:hideMark/>
          </w:tcPr>
          <w:p w:rsidR="007F2559" w:rsidRPr="007F2559" w:rsidRDefault="00482458" w:rsidP="007F2559">
            <w:pPr>
              <w:spacing w:after="0" w:line="240" w:lineRule="auto"/>
              <w:jc w:val="center"/>
              <w:rPr>
                <w:rFonts w:ascii="Calibri" w:eastAsia="Times New Roman" w:hAnsi="Calibri" w:cs="Arial"/>
                <w:b/>
                <w:bCs/>
                <w:lang w:val="en-IN" w:eastAsia="en-IN" w:bidi="hi-IN"/>
              </w:rPr>
            </w:pPr>
            <w:r>
              <w:rPr>
                <w:rFonts w:ascii="Calibri" w:eastAsia="Times New Roman" w:hAnsi="Calibri" w:cs="Arial"/>
                <w:b/>
                <w:bCs/>
                <w:lang w:val="en-IN" w:eastAsia="en-IN" w:bidi="hi-IN"/>
              </w:rPr>
              <w:t>Hardware Version</w:t>
            </w:r>
          </w:p>
        </w:tc>
        <w:tc>
          <w:tcPr>
            <w:tcW w:w="6359" w:type="dxa"/>
            <w:gridSpan w:val="2"/>
            <w:tcBorders>
              <w:top w:val="nil"/>
              <w:left w:val="single" w:sz="4" w:space="0" w:color="auto"/>
              <w:bottom w:val="nil"/>
              <w:right w:val="single" w:sz="4" w:space="0" w:color="auto"/>
            </w:tcBorders>
            <w:shd w:val="clear" w:color="auto" w:fill="auto"/>
            <w:noWrap/>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504_500041_HiLoFCCV2_01.01.03</w:t>
            </w:r>
          </w:p>
        </w:tc>
      </w:tr>
      <w:tr w:rsidR="007F2559" w:rsidRPr="007F2559" w:rsidTr="00773C9C">
        <w:trPr>
          <w:trHeight w:val="510"/>
        </w:trPr>
        <w:tc>
          <w:tcPr>
            <w:tcW w:w="200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F2559" w:rsidRPr="007F2559" w:rsidRDefault="007F2559" w:rsidP="00482458">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Firmware V</w:t>
            </w:r>
            <w:r w:rsidR="00482458">
              <w:rPr>
                <w:rFonts w:ascii="Calibri" w:eastAsia="Times New Roman" w:hAnsi="Calibri" w:cs="Arial"/>
                <w:b/>
                <w:bCs/>
                <w:lang w:val="en-IN" w:eastAsia="en-IN" w:bidi="hi-IN"/>
              </w:rPr>
              <w:t>ersion</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Program SoftDevice</w:t>
            </w:r>
          </w:p>
        </w:tc>
        <w:tc>
          <w:tcPr>
            <w:tcW w:w="4499" w:type="dxa"/>
            <w:tcBorders>
              <w:top w:val="single" w:sz="4" w:space="0" w:color="auto"/>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SRU232.hex</w:t>
            </w:r>
          </w:p>
        </w:tc>
      </w:tr>
      <w:tr w:rsidR="007F2559" w:rsidRPr="007F2559" w:rsidTr="00773C9C">
        <w:trPr>
          <w:trHeight w:val="510"/>
        </w:trPr>
        <w:tc>
          <w:tcPr>
            <w:tcW w:w="200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F2559" w:rsidRPr="007F2559" w:rsidRDefault="007F2559" w:rsidP="007F2559">
            <w:pPr>
              <w:spacing w:after="0" w:line="240" w:lineRule="auto"/>
              <w:rPr>
                <w:rFonts w:ascii="Calibri" w:eastAsia="Times New Roman" w:hAnsi="Calibri" w:cs="Arial"/>
                <w:b/>
                <w:bCs/>
                <w:lang w:val="en-IN" w:eastAsia="en-IN" w:bidi="hi-IN"/>
              </w:rPr>
            </w:pPr>
          </w:p>
        </w:tc>
        <w:tc>
          <w:tcPr>
            <w:tcW w:w="1860" w:type="dxa"/>
            <w:tcBorders>
              <w:top w:val="nil"/>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Program Application</w:t>
            </w:r>
          </w:p>
        </w:tc>
        <w:tc>
          <w:tcPr>
            <w:tcW w:w="4499" w:type="dxa"/>
            <w:tcBorders>
              <w:top w:val="single" w:sz="4" w:space="0" w:color="auto"/>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Stack_s310_nrf51422_1.0.0.hex</w:t>
            </w:r>
          </w:p>
        </w:tc>
      </w:tr>
      <w:tr w:rsidR="007F2559" w:rsidRPr="007F2559" w:rsidTr="00773C9C">
        <w:trPr>
          <w:trHeight w:val="315"/>
        </w:trPr>
        <w:tc>
          <w:tcPr>
            <w:tcW w:w="200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7F2559" w:rsidRPr="007F2559" w:rsidRDefault="007F2559" w:rsidP="007F2559">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Power Level</w:t>
            </w:r>
          </w:p>
        </w:tc>
        <w:tc>
          <w:tcPr>
            <w:tcW w:w="6359" w:type="dxa"/>
            <w:gridSpan w:val="2"/>
            <w:tcBorders>
              <w:top w:val="single" w:sz="4" w:space="0" w:color="auto"/>
              <w:left w:val="nil"/>
              <w:bottom w:val="single" w:sz="4" w:space="0" w:color="auto"/>
              <w:right w:val="single" w:sz="4" w:space="0" w:color="auto"/>
            </w:tcBorders>
            <w:shd w:val="clear" w:color="auto" w:fill="auto"/>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 -12 dBm )</w:t>
            </w:r>
          </w:p>
        </w:tc>
      </w:tr>
      <w:tr w:rsidR="007F2559" w:rsidRPr="007F2559" w:rsidTr="00773C9C">
        <w:trPr>
          <w:trHeight w:val="315"/>
        </w:trPr>
        <w:tc>
          <w:tcPr>
            <w:tcW w:w="2000" w:type="dxa"/>
            <w:vMerge w:val="restar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7F2559" w:rsidRPr="007F2559" w:rsidRDefault="007F2559" w:rsidP="00482458">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SR Smart Tool App V</w:t>
            </w:r>
            <w:r w:rsidR="00482458">
              <w:rPr>
                <w:rFonts w:ascii="Calibri" w:eastAsia="Times New Roman" w:hAnsi="Calibri" w:cs="Arial"/>
                <w:b/>
                <w:bCs/>
                <w:lang w:val="en-IN" w:eastAsia="en-IN" w:bidi="hi-IN"/>
              </w:rPr>
              <w:t>ersion</w:t>
            </w:r>
          </w:p>
        </w:tc>
        <w:tc>
          <w:tcPr>
            <w:tcW w:w="1860" w:type="dxa"/>
            <w:tcBorders>
              <w:top w:val="nil"/>
              <w:left w:val="nil"/>
              <w:bottom w:val="single" w:sz="4" w:space="0" w:color="auto"/>
              <w:right w:val="single" w:sz="4" w:space="0" w:color="auto"/>
            </w:tcBorders>
            <w:shd w:val="clear" w:color="auto" w:fill="auto"/>
            <w:noWrap/>
            <w:vAlign w:val="center"/>
            <w:hideMark/>
          </w:tcPr>
          <w:p w:rsidR="007F2559" w:rsidRPr="007F2559" w:rsidRDefault="007F2559" w:rsidP="007F2559">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iOS</w:t>
            </w:r>
          </w:p>
        </w:tc>
        <w:tc>
          <w:tcPr>
            <w:tcW w:w="4499" w:type="dxa"/>
            <w:tcBorders>
              <w:top w:val="single" w:sz="4" w:space="0" w:color="auto"/>
              <w:left w:val="nil"/>
              <w:bottom w:val="single" w:sz="4" w:space="0" w:color="auto"/>
              <w:right w:val="single" w:sz="4" w:space="0" w:color="auto"/>
            </w:tcBorders>
            <w:shd w:val="clear" w:color="auto" w:fill="auto"/>
            <w:noWrap/>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01.01.01</w:t>
            </w:r>
          </w:p>
        </w:tc>
      </w:tr>
      <w:tr w:rsidR="007F2559" w:rsidRPr="007F2559" w:rsidTr="00773C9C">
        <w:trPr>
          <w:trHeight w:val="315"/>
        </w:trPr>
        <w:tc>
          <w:tcPr>
            <w:tcW w:w="2000" w:type="dxa"/>
            <w:vMerge/>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7F2559" w:rsidRPr="007F2559" w:rsidRDefault="007F2559" w:rsidP="007F2559">
            <w:pPr>
              <w:spacing w:after="0" w:line="240" w:lineRule="auto"/>
              <w:rPr>
                <w:rFonts w:ascii="Calibri" w:eastAsia="Times New Roman" w:hAnsi="Calibri" w:cs="Arial"/>
                <w:b/>
                <w:bCs/>
                <w:lang w:val="en-IN" w:eastAsia="en-IN" w:bidi="hi-IN"/>
              </w:rPr>
            </w:pPr>
          </w:p>
        </w:tc>
        <w:tc>
          <w:tcPr>
            <w:tcW w:w="1860" w:type="dxa"/>
            <w:tcBorders>
              <w:top w:val="nil"/>
              <w:left w:val="nil"/>
              <w:bottom w:val="single" w:sz="4" w:space="0" w:color="auto"/>
              <w:right w:val="single" w:sz="4" w:space="0" w:color="auto"/>
            </w:tcBorders>
            <w:shd w:val="clear" w:color="auto" w:fill="auto"/>
            <w:noWrap/>
            <w:vAlign w:val="center"/>
            <w:hideMark/>
          </w:tcPr>
          <w:p w:rsidR="007F2559" w:rsidRPr="007F2559" w:rsidRDefault="007F2559" w:rsidP="007F2559">
            <w:pPr>
              <w:spacing w:after="0" w:line="240" w:lineRule="auto"/>
              <w:jc w:val="center"/>
              <w:rPr>
                <w:rFonts w:ascii="Calibri" w:eastAsia="Times New Roman" w:hAnsi="Calibri" w:cs="Arial"/>
                <w:b/>
                <w:bCs/>
                <w:lang w:val="en-IN" w:eastAsia="en-IN" w:bidi="hi-IN"/>
              </w:rPr>
            </w:pPr>
            <w:r w:rsidRPr="007F2559">
              <w:rPr>
                <w:rFonts w:ascii="Calibri" w:eastAsia="Times New Roman" w:hAnsi="Calibri" w:cs="Arial"/>
                <w:b/>
                <w:bCs/>
                <w:lang w:val="en-IN" w:eastAsia="en-IN" w:bidi="hi-IN"/>
              </w:rPr>
              <w:t>Android</w:t>
            </w:r>
          </w:p>
        </w:tc>
        <w:tc>
          <w:tcPr>
            <w:tcW w:w="4499" w:type="dxa"/>
            <w:tcBorders>
              <w:top w:val="single" w:sz="4" w:space="0" w:color="auto"/>
              <w:left w:val="nil"/>
              <w:bottom w:val="single" w:sz="4" w:space="0" w:color="auto"/>
              <w:right w:val="single" w:sz="4" w:space="0" w:color="auto"/>
            </w:tcBorders>
            <w:shd w:val="clear" w:color="auto" w:fill="auto"/>
            <w:noWrap/>
            <w:vAlign w:val="center"/>
            <w:hideMark/>
          </w:tcPr>
          <w:p w:rsidR="007F2559" w:rsidRPr="007F2559" w:rsidRDefault="007F2559" w:rsidP="007F2559">
            <w:pPr>
              <w:spacing w:after="0" w:line="240" w:lineRule="auto"/>
              <w:jc w:val="center"/>
              <w:rPr>
                <w:rFonts w:ascii="Calibri" w:eastAsia="Times New Roman" w:hAnsi="Calibri" w:cs="Arial"/>
                <w:lang w:val="en-IN" w:eastAsia="en-IN" w:bidi="hi-IN"/>
              </w:rPr>
            </w:pPr>
            <w:r w:rsidRPr="007F2559">
              <w:rPr>
                <w:rFonts w:ascii="Calibri" w:eastAsia="Times New Roman" w:hAnsi="Calibri" w:cs="Arial"/>
                <w:lang w:val="en-IN" w:eastAsia="en-IN" w:bidi="hi-IN"/>
              </w:rPr>
              <w:t>1.1</w:t>
            </w:r>
          </w:p>
        </w:tc>
      </w:tr>
    </w:tbl>
    <w:p w:rsidR="00F94C22" w:rsidRDefault="00F94C22" w:rsidP="005B02B9">
      <w:pPr>
        <w:rPr>
          <w:b/>
        </w:rPr>
      </w:pPr>
    </w:p>
    <w:tbl>
      <w:tblPr>
        <w:tblW w:w="8359" w:type="dxa"/>
        <w:tblLook w:val="04A0" w:firstRow="1" w:lastRow="0" w:firstColumn="1" w:lastColumn="0" w:noHBand="0" w:noVBand="1"/>
      </w:tblPr>
      <w:tblGrid>
        <w:gridCol w:w="925"/>
        <w:gridCol w:w="1362"/>
        <w:gridCol w:w="1536"/>
        <w:gridCol w:w="1275"/>
        <w:gridCol w:w="1418"/>
        <w:gridCol w:w="1843"/>
      </w:tblGrid>
      <w:tr w:rsidR="004E2A43" w:rsidRPr="005B02B9" w:rsidTr="004E2A43">
        <w:trPr>
          <w:trHeight w:val="266"/>
        </w:trPr>
        <w:tc>
          <w:tcPr>
            <w:tcW w:w="925" w:type="dxa"/>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Pr>
                <w:rFonts w:eastAsia="Times New Roman" w:cs="Arial"/>
                <w:b/>
                <w:bCs/>
                <w:lang w:val="en-IN" w:eastAsia="en-IN"/>
              </w:rPr>
              <w:t xml:space="preserve">    </w:t>
            </w:r>
            <w:r w:rsidRPr="005B02B9">
              <w:rPr>
                <w:rFonts w:eastAsia="Times New Roman" w:cs="Arial"/>
                <w:b/>
                <w:bCs/>
                <w:lang w:val="en-IN" w:eastAsia="en-IN"/>
              </w:rPr>
              <w:t>Test Case Serial #</w:t>
            </w:r>
          </w:p>
        </w:tc>
        <w:tc>
          <w:tcPr>
            <w:tcW w:w="1362" w:type="dxa"/>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Device</w:t>
            </w:r>
          </w:p>
        </w:tc>
        <w:tc>
          <w:tcPr>
            <w:tcW w:w="1536" w:type="dxa"/>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Antenna Type</w:t>
            </w:r>
          </w:p>
        </w:tc>
        <w:tc>
          <w:tcPr>
            <w:tcW w:w="4536" w:type="dxa"/>
            <w:gridSpan w:val="3"/>
            <w:tcBorders>
              <w:top w:val="single" w:sz="4" w:space="0" w:color="auto"/>
              <w:left w:val="nil"/>
              <w:bottom w:val="single" w:sz="4" w:space="0" w:color="auto"/>
              <w:right w:val="single" w:sz="4" w:space="0" w:color="000000"/>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Height of Module from ground </w:t>
            </w:r>
            <w:r w:rsidRPr="005B02B9">
              <w:rPr>
                <w:rFonts w:eastAsia="Times New Roman" w:cs="Arial"/>
                <w:b/>
                <w:bCs/>
                <w:lang w:val="en-IN" w:eastAsia="en-IN"/>
              </w:rPr>
              <w:br/>
              <w:t>Range in Connection mode</w:t>
            </w:r>
          </w:p>
        </w:tc>
      </w:tr>
      <w:tr w:rsidR="004E2A43" w:rsidRPr="005B02B9" w:rsidTr="004E2A43">
        <w:trPr>
          <w:trHeight w:val="266"/>
        </w:trPr>
        <w:tc>
          <w:tcPr>
            <w:tcW w:w="925" w:type="dxa"/>
            <w:vMerge/>
            <w:tcBorders>
              <w:top w:val="single" w:sz="4" w:space="0" w:color="auto"/>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362" w:type="dxa"/>
            <w:vMerge/>
            <w:tcBorders>
              <w:top w:val="single" w:sz="4" w:space="0" w:color="auto"/>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vMerge/>
            <w:tcBorders>
              <w:top w:val="single" w:sz="4" w:space="0" w:color="auto"/>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275" w:type="dxa"/>
            <w:tcBorders>
              <w:top w:val="nil"/>
              <w:left w:val="nil"/>
              <w:bottom w:val="single" w:sz="4" w:space="0" w:color="auto"/>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0.5 Meter</w:t>
            </w:r>
          </w:p>
        </w:tc>
        <w:tc>
          <w:tcPr>
            <w:tcW w:w="1418" w:type="dxa"/>
            <w:tcBorders>
              <w:top w:val="nil"/>
              <w:left w:val="nil"/>
              <w:bottom w:val="single" w:sz="4" w:space="0" w:color="auto"/>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1 Meter</w:t>
            </w:r>
          </w:p>
        </w:tc>
        <w:tc>
          <w:tcPr>
            <w:tcW w:w="1843" w:type="dxa"/>
            <w:tcBorders>
              <w:top w:val="nil"/>
              <w:left w:val="nil"/>
              <w:bottom w:val="single" w:sz="4" w:space="0" w:color="auto"/>
              <w:right w:val="single" w:sz="4" w:space="0" w:color="auto"/>
            </w:tcBorders>
            <w:shd w:val="clear" w:color="000000" w:fill="C0C0C0"/>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1.5 Meter</w:t>
            </w:r>
          </w:p>
        </w:tc>
      </w:tr>
      <w:tr w:rsidR="004E2A43" w:rsidRPr="005B02B9" w:rsidTr="004E2A43">
        <w:trPr>
          <w:trHeight w:val="280"/>
        </w:trPr>
        <w:tc>
          <w:tcPr>
            <w:tcW w:w="9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E2A43" w:rsidRPr="005B02B9" w:rsidRDefault="004E2A43" w:rsidP="001368F4">
            <w:pPr>
              <w:spacing w:after="0" w:line="240" w:lineRule="auto"/>
              <w:jc w:val="center"/>
              <w:rPr>
                <w:rFonts w:eastAsia="Times New Roman" w:cs="Times New Roman"/>
                <w:b/>
                <w:lang w:val="en-IN" w:eastAsia="en-IN"/>
              </w:rPr>
            </w:pPr>
            <w:r w:rsidRPr="005B02B9">
              <w:rPr>
                <w:rFonts w:eastAsia="Times New Roman" w:cs="Times New Roman"/>
                <w:b/>
                <w:lang w:val="en-IN" w:eastAsia="en-IN"/>
              </w:rPr>
              <w:t>1</w:t>
            </w:r>
          </w:p>
        </w:tc>
        <w:tc>
          <w:tcPr>
            <w:tcW w:w="1362" w:type="dxa"/>
            <w:vMerge w:val="restart"/>
            <w:tcBorders>
              <w:top w:val="nil"/>
              <w:left w:val="single" w:sz="4" w:space="0" w:color="auto"/>
              <w:bottom w:val="single" w:sz="4" w:space="0" w:color="000000"/>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iPhone 4s</w:t>
            </w: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Chip Antenna </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4E2A43"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108</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4E2A43"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146</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182</w:t>
            </w:r>
          </w:p>
        </w:tc>
      </w:tr>
      <w:tr w:rsidR="004E2A43" w:rsidRPr="005B02B9" w:rsidTr="004E2A43">
        <w:trPr>
          <w:trHeight w:val="266"/>
        </w:trPr>
        <w:tc>
          <w:tcPr>
            <w:tcW w:w="925" w:type="dxa"/>
            <w:vMerge/>
            <w:tcBorders>
              <w:top w:val="nil"/>
              <w:left w:val="single" w:sz="4" w:space="0" w:color="auto"/>
              <w:bottom w:val="single" w:sz="4" w:space="0" w:color="auto"/>
              <w:right w:val="single" w:sz="4" w:space="0" w:color="auto"/>
            </w:tcBorders>
            <w:vAlign w:val="center"/>
            <w:hideMark/>
          </w:tcPr>
          <w:p w:rsidR="004E2A43" w:rsidRPr="005B02B9" w:rsidRDefault="004E2A43" w:rsidP="001368F4">
            <w:pPr>
              <w:spacing w:after="0" w:line="240" w:lineRule="auto"/>
              <w:rPr>
                <w:rFonts w:eastAsia="Times New Roman" w:cs="Times New Roman"/>
                <w:b/>
                <w:lang w:val="en-IN" w:eastAsia="en-IN"/>
              </w:rPr>
            </w:pPr>
          </w:p>
        </w:tc>
        <w:tc>
          <w:tcPr>
            <w:tcW w:w="1362" w:type="dxa"/>
            <w:vMerge/>
            <w:tcBorders>
              <w:top w:val="nil"/>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U.FL Antenna</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4E2A43"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85</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4E2A43"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213</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213</w:t>
            </w:r>
          </w:p>
        </w:tc>
      </w:tr>
      <w:tr w:rsidR="004E2A43" w:rsidRPr="005B02B9" w:rsidTr="004E2A43">
        <w:trPr>
          <w:trHeight w:val="280"/>
        </w:trPr>
        <w:tc>
          <w:tcPr>
            <w:tcW w:w="9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E2A43" w:rsidRPr="005B02B9" w:rsidRDefault="004E2A43" w:rsidP="001368F4">
            <w:pPr>
              <w:spacing w:after="0" w:line="240" w:lineRule="auto"/>
              <w:jc w:val="center"/>
              <w:rPr>
                <w:rFonts w:eastAsia="Times New Roman" w:cs="Times New Roman"/>
                <w:b/>
                <w:lang w:val="en-IN" w:eastAsia="en-IN"/>
              </w:rPr>
            </w:pPr>
            <w:r w:rsidRPr="005B02B9">
              <w:rPr>
                <w:rFonts w:eastAsia="Times New Roman" w:cs="Times New Roman"/>
                <w:b/>
                <w:lang w:val="en-IN" w:eastAsia="en-IN"/>
              </w:rPr>
              <w:t>2</w:t>
            </w:r>
          </w:p>
        </w:tc>
        <w:tc>
          <w:tcPr>
            <w:tcW w:w="1362" w:type="dxa"/>
            <w:vMerge w:val="restart"/>
            <w:tcBorders>
              <w:top w:val="nil"/>
              <w:left w:val="single" w:sz="4" w:space="0" w:color="auto"/>
              <w:bottom w:val="single" w:sz="4" w:space="0" w:color="000000"/>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Pr>
                <w:rFonts w:eastAsia="Times New Roman" w:cs="Arial"/>
                <w:b/>
                <w:bCs/>
                <w:lang w:val="en-IN" w:eastAsia="en-IN"/>
              </w:rPr>
              <w:t>iPhone 6</w:t>
            </w: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Chip Antenna </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170</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199</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E12E0F" w:rsidP="00773C9C">
            <w:pPr>
              <w:spacing w:after="0" w:line="240" w:lineRule="auto"/>
              <w:jc w:val="center"/>
              <w:rPr>
                <w:rFonts w:eastAsia="Times New Roman" w:cs="Times New Roman"/>
                <w:lang w:val="en-IN" w:eastAsia="en-IN"/>
              </w:rPr>
            </w:pPr>
            <w:r>
              <w:rPr>
                <w:rFonts w:eastAsia="Times New Roman" w:cs="Times New Roman"/>
                <w:lang w:val="en-IN" w:eastAsia="en-IN"/>
              </w:rPr>
              <w:t>290</w:t>
            </w:r>
          </w:p>
        </w:tc>
      </w:tr>
      <w:tr w:rsidR="004E2A43" w:rsidRPr="005B02B9" w:rsidTr="004E2A43">
        <w:trPr>
          <w:trHeight w:val="280"/>
        </w:trPr>
        <w:tc>
          <w:tcPr>
            <w:tcW w:w="925" w:type="dxa"/>
            <w:vMerge/>
            <w:tcBorders>
              <w:top w:val="nil"/>
              <w:left w:val="single" w:sz="4" w:space="0" w:color="auto"/>
              <w:bottom w:val="single" w:sz="4" w:space="0" w:color="auto"/>
              <w:right w:val="single" w:sz="4" w:space="0" w:color="auto"/>
            </w:tcBorders>
            <w:vAlign w:val="center"/>
            <w:hideMark/>
          </w:tcPr>
          <w:p w:rsidR="004E2A43" w:rsidRPr="005B02B9" w:rsidRDefault="004E2A43" w:rsidP="001368F4">
            <w:pPr>
              <w:spacing w:after="0" w:line="240" w:lineRule="auto"/>
              <w:rPr>
                <w:rFonts w:eastAsia="Times New Roman" w:cs="Times New Roman"/>
                <w:b/>
                <w:lang w:val="en-IN" w:eastAsia="en-IN"/>
              </w:rPr>
            </w:pPr>
          </w:p>
        </w:tc>
        <w:tc>
          <w:tcPr>
            <w:tcW w:w="1362" w:type="dxa"/>
            <w:vMerge/>
            <w:tcBorders>
              <w:top w:val="nil"/>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U.FL Antenna</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138</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225</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E12E0F" w:rsidP="00773C9C">
            <w:pPr>
              <w:spacing w:after="0" w:line="240" w:lineRule="auto"/>
              <w:jc w:val="center"/>
              <w:rPr>
                <w:rFonts w:eastAsia="Times New Roman" w:cs="Times New Roman"/>
                <w:lang w:val="en-IN" w:eastAsia="en-IN"/>
              </w:rPr>
            </w:pPr>
            <w:r>
              <w:rPr>
                <w:rFonts w:eastAsia="Times New Roman" w:cs="Times New Roman"/>
                <w:lang w:val="en-IN" w:eastAsia="en-IN"/>
              </w:rPr>
              <w:t>250</w:t>
            </w:r>
          </w:p>
        </w:tc>
      </w:tr>
      <w:tr w:rsidR="004E2A43" w:rsidRPr="005B02B9" w:rsidTr="004E2A43">
        <w:trPr>
          <w:trHeight w:val="280"/>
        </w:trPr>
        <w:tc>
          <w:tcPr>
            <w:tcW w:w="9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E2A43" w:rsidRPr="005B02B9" w:rsidRDefault="004E2A43" w:rsidP="001368F4">
            <w:pPr>
              <w:spacing w:after="0" w:line="240" w:lineRule="auto"/>
              <w:jc w:val="center"/>
              <w:rPr>
                <w:rFonts w:eastAsia="Times New Roman" w:cs="Times New Roman"/>
                <w:b/>
                <w:lang w:val="en-IN" w:eastAsia="en-IN"/>
              </w:rPr>
            </w:pPr>
            <w:r w:rsidRPr="005B02B9">
              <w:rPr>
                <w:rFonts w:eastAsia="Times New Roman" w:cs="Times New Roman"/>
                <w:b/>
                <w:lang w:val="en-IN" w:eastAsia="en-IN"/>
              </w:rPr>
              <w:t>3</w:t>
            </w:r>
          </w:p>
        </w:tc>
        <w:tc>
          <w:tcPr>
            <w:tcW w:w="1362" w:type="dxa"/>
            <w:vMerge w:val="restart"/>
            <w:tcBorders>
              <w:top w:val="nil"/>
              <w:left w:val="single" w:sz="4" w:space="0" w:color="auto"/>
              <w:bottom w:val="single" w:sz="4" w:space="0" w:color="000000"/>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iPhone 6</w:t>
            </w:r>
            <w:r>
              <w:rPr>
                <w:rFonts w:eastAsia="Times New Roman" w:cs="Arial"/>
                <w:b/>
                <w:bCs/>
                <w:lang w:val="en-IN" w:eastAsia="en-IN"/>
              </w:rPr>
              <w:t xml:space="preserve"> Plus</w:t>
            </w: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Chip Antenna </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108</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181</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190</w:t>
            </w:r>
          </w:p>
        </w:tc>
      </w:tr>
      <w:tr w:rsidR="004E2A43" w:rsidRPr="005B02B9" w:rsidTr="004E2A43">
        <w:trPr>
          <w:trHeight w:val="266"/>
        </w:trPr>
        <w:tc>
          <w:tcPr>
            <w:tcW w:w="925" w:type="dxa"/>
            <w:vMerge/>
            <w:tcBorders>
              <w:top w:val="nil"/>
              <w:left w:val="single" w:sz="4" w:space="0" w:color="auto"/>
              <w:bottom w:val="single" w:sz="4" w:space="0" w:color="auto"/>
              <w:right w:val="single" w:sz="4" w:space="0" w:color="auto"/>
            </w:tcBorders>
            <w:vAlign w:val="center"/>
            <w:hideMark/>
          </w:tcPr>
          <w:p w:rsidR="004E2A43" w:rsidRPr="005B02B9" w:rsidRDefault="004E2A43" w:rsidP="001368F4">
            <w:pPr>
              <w:spacing w:after="0" w:line="240" w:lineRule="auto"/>
              <w:rPr>
                <w:rFonts w:eastAsia="Times New Roman" w:cs="Times New Roman"/>
                <w:b/>
                <w:lang w:val="en-IN" w:eastAsia="en-IN"/>
              </w:rPr>
            </w:pPr>
          </w:p>
        </w:tc>
        <w:tc>
          <w:tcPr>
            <w:tcW w:w="1362" w:type="dxa"/>
            <w:vMerge/>
            <w:tcBorders>
              <w:top w:val="nil"/>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U.FL Antenna</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112</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216</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216</w:t>
            </w:r>
          </w:p>
        </w:tc>
      </w:tr>
      <w:tr w:rsidR="004E2A43" w:rsidRPr="005B02B9" w:rsidTr="004E2A43">
        <w:trPr>
          <w:trHeight w:val="280"/>
        </w:trPr>
        <w:tc>
          <w:tcPr>
            <w:tcW w:w="9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E2A43" w:rsidRPr="005B02B9" w:rsidRDefault="004E2A43" w:rsidP="001368F4">
            <w:pPr>
              <w:spacing w:after="0" w:line="240" w:lineRule="auto"/>
              <w:jc w:val="center"/>
              <w:rPr>
                <w:rFonts w:eastAsia="Times New Roman" w:cs="Times New Roman"/>
                <w:b/>
                <w:lang w:val="en-IN" w:eastAsia="en-IN"/>
              </w:rPr>
            </w:pPr>
            <w:r w:rsidRPr="005B02B9">
              <w:rPr>
                <w:rFonts w:eastAsia="Times New Roman" w:cs="Times New Roman"/>
                <w:b/>
                <w:lang w:val="en-IN" w:eastAsia="en-IN"/>
              </w:rPr>
              <w:t>4</w:t>
            </w:r>
          </w:p>
        </w:tc>
        <w:tc>
          <w:tcPr>
            <w:tcW w:w="1362" w:type="dxa"/>
            <w:vMerge w:val="restart"/>
            <w:tcBorders>
              <w:top w:val="nil"/>
              <w:left w:val="single" w:sz="4" w:space="0" w:color="auto"/>
              <w:bottom w:val="single" w:sz="4" w:space="0" w:color="000000"/>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Pr>
                <w:rFonts w:eastAsia="Times New Roman" w:cs="Arial"/>
                <w:b/>
                <w:bCs/>
                <w:lang w:val="en-IN" w:eastAsia="en-IN"/>
              </w:rPr>
              <w:t>Nexus 7</w:t>
            </w: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Chip Antenna </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123</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166</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192</w:t>
            </w:r>
          </w:p>
        </w:tc>
      </w:tr>
      <w:tr w:rsidR="004E2A43" w:rsidRPr="005B02B9" w:rsidTr="004E2A43">
        <w:trPr>
          <w:trHeight w:val="266"/>
        </w:trPr>
        <w:tc>
          <w:tcPr>
            <w:tcW w:w="925" w:type="dxa"/>
            <w:vMerge/>
            <w:tcBorders>
              <w:top w:val="nil"/>
              <w:left w:val="single" w:sz="4" w:space="0" w:color="auto"/>
              <w:bottom w:val="single" w:sz="4" w:space="0" w:color="auto"/>
              <w:right w:val="single" w:sz="4" w:space="0" w:color="auto"/>
            </w:tcBorders>
            <w:vAlign w:val="center"/>
            <w:hideMark/>
          </w:tcPr>
          <w:p w:rsidR="004E2A43" w:rsidRPr="005B02B9" w:rsidRDefault="004E2A43" w:rsidP="001368F4">
            <w:pPr>
              <w:spacing w:after="0" w:line="240" w:lineRule="auto"/>
              <w:rPr>
                <w:rFonts w:eastAsia="Times New Roman" w:cs="Times New Roman"/>
                <w:b/>
                <w:lang w:val="en-IN" w:eastAsia="en-IN"/>
              </w:rPr>
            </w:pPr>
          </w:p>
        </w:tc>
        <w:tc>
          <w:tcPr>
            <w:tcW w:w="1362" w:type="dxa"/>
            <w:vMerge/>
            <w:tcBorders>
              <w:top w:val="nil"/>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U.FL Antenna</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121</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167</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237</w:t>
            </w:r>
          </w:p>
        </w:tc>
      </w:tr>
      <w:tr w:rsidR="004E2A43" w:rsidRPr="005B02B9" w:rsidTr="004E2A43">
        <w:trPr>
          <w:trHeight w:val="280"/>
        </w:trPr>
        <w:tc>
          <w:tcPr>
            <w:tcW w:w="9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E2A43" w:rsidRPr="005B02B9" w:rsidRDefault="004E2A43" w:rsidP="001368F4">
            <w:pPr>
              <w:spacing w:after="0" w:line="240" w:lineRule="auto"/>
              <w:jc w:val="center"/>
              <w:rPr>
                <w:rFonts w:eastAsia="Times New Roman" w:cs="Times New Roman"/>
                <w:b/>
                <w:lang w:val="en-IN" w:eastAsia="en-IN"/>
              </w:rPr>
            </w:pPr>
            <w:r w:rsidRPr="005B02B9">
              <w:rPr>
                <w:rFonts w:eastAsia="Times New Roman" w:cs="Times New Roman"/>
                <w:b/>
                <w:lang w:val="en-IN" w:eastAsia="en-IN"/>
              </w:rPr>
              <w:t>5</w:t>
            </w:r>
          </w:p>
        </w:tc>
        <w:tc>
          <w:tcPr>
            <w:tcW w:w="1362" w:type="dxa"/>
            <w:vMerge w:val="restart"/>
            <w:tcBorders>
              <w:top w:val="nil"/>
              <w:left w:val="single" w:sz="4" w:space="0" w:color="auto"/>
              <w:bottom w:val="single" w:sz="4" w:space="0" w:color="000000"/>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Pr>
                <w:rFonts w:eastAsia="Times New Roman" w:cs="Arial"/>
                <w:b/>
                <w:bCs/>
                <w:lang w:val="en-IN" w:eastAsia="en-IN"/>
              </w:rPr>
              <w:t>Galaxy S5</w:t>
            </w: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 xml:space="preserve">Chip Antenna </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E12E0F" w:rsidP="00773C9C">
            <w:pPr>
              <w:spacing w:after="0" w:line="240" w:lineRule="auto"/>
              <w:jc w:val="center"/>
              <w:rPr>
                <w:rFonts w:eastAsia="Times New Roman" w:cs="Times New Roman"/>
                <w:lang w:val="en-IN" w:eastAsia="en-IN"/>
              </w:rPr>
            </w:pPr>
            <w:r>
              <w:rPr>
                <w:rFonts w:eastAsia="Times New Roman" w:cs="Times New Roman"/>
                <w:lang w:val="en-IN" w:eastAsia="en-IN"/>
              </w:rPr>
              <w:t>150</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E12E0F">
            <w:pPr>
              <w:spacing w:after="0" w:line="240" w:lineRule="auto"/>
              <w:jc w:val="center"/>
              <w:rPr>
                <w:rFonts w:eastAsia="Times New Roman" w:cs="Times New Roman"/>
                <w:lang w:val="en-IN" w:eastAsia="en-IN"/>
              </w:rPr>
            </w:pPr>
            <w:r w:rsidRPr="00773C9C">
              <w:rPr>
                <w:rFonts w:eastAsia="Times New Roman" w:cs="Times New Roman"/>
                <w:lang w:val="en-IN" w:eastAsia="en-IN"/>
              </w:rPr>
              <w:t>1</w:t>
            </w:r>
            <w:r w:rsidR="00E12E0F">
              <w:rPr>
                <w:rFonts w:eastAsia="Times New Roman" w:cs="Times New Roman"/>
                <w:lang w:val="en-IN" w:eastAsia="en-IN"/>
              </w:rPr>
              <w:t>80</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210</w:t>
            </w:r>
          </w:p>
        </w:tc>
      </w:tr>
      <w:tr w:rsidR="004E2A43" w:rsidRPr="005B02B9" w:rsidTr="004E2A43">
        <w:trPr>
          <w:trHeight w:val="266"/>
        </w:trPr>
        <w:tc>
          <w:tcPr>
            <w:tcW w:w="925" w:type="dxa"/>
            <w:vMerge/>
            <w:tcBorders>
              <w:top w:val="nil"/>
              <w:left w:val="single" w:sz="4" w:space="0" w:color="auto"/>
              <w:bottom w:val="single" w:sz="4" w:space="0" w:color="auto"/>
              <w:right w:val="single" w:sz="4" w:space="0" w:color="auto"/>
            </w:tcBorders>
            <w:vAlign w:val="center"/>
            <w:hideMark/>
          </w:tcPr>
          <w:p w:rsidR="004E2A43" w:rsidRPr="005B02B9" w:rsidRDefault="004E2A43" w:rsidP="001368F4">
            <w:pPr>
              <w:spacing w:after="0" w:line="240" w:lineRule="auto"/>
              <w:rPr>
                <w:rFonts w:eastAsia="Times New Roman" w:cs="Times New Roman"/>
                <w:b/>
                <w:lang w:val="en-IN" w:eastAsia="en-IN"/>
              </w:rPr>
            </w:pPr>
          </w:p>
        </w:tc>
        <w:tc>
          <w:tcPr>
            <w:tcW w:w="1362" w:type="dxa"/>
            <w:vMerge/>
            <w:tcBorders>
              <w:top w:val="nil"/>
              <w:left w:val="single" w:sz="4" w:space="0" w:color="auto"/>
              <w:bottom w:val="single" w:sz="4" w:space="0" w:color="000000"/>
              <w:right w:val="single" w:sz="4" w:space="0" w:color="auto"/>
            </w:tcBorders>
            <w:vAlign w:val="center"/>
            <w:hideMark/>
          </w:tcPr>
          <w:p w:rsidR="004E2A43" w:rsidRPr="005B02B9" w:rsidRDefault="004E2A43" w:rsidP="001368F4">
            <w:pPr>
              <w:spacing w:after="0" w:line="240" w:lineRule="auto"/>
              <w:rPr>
                <w:rFonts w:eastAsia="Times New Roman" w:cs="Arial"/>
                <w:b/>
                <w:bCs/>
                <w:lang w:val="en-IN" w:eastAsia="en-IN"/>
              </w:rPr>
            </w:pPr>
          </w:p>
        </w:tc>
        <w:tc>
          <w:tcPr>
            <w:tcW w:w="1536" w:type="dxa"/>
            <w:tcBorders>
              <w:top w:val="nil"/>
              <w:left w:val="nil"/>
              <w:bottom w:val="single" w:sz="4" w:space="0" w:color="auto"/>
              <w:right w:val="single" w:sz="4" w:space="0" w:color="auto"/>
            </w:tcBorders>
            <w:shd w:val="clear" w:color="000000" w:fill="FFFFFF"/>
            <w:vAlign w:val="center"/>
            <w:hideMark/>
          </w:tcPr>
          <w:p w:rsidR="004E2A43" w:rsidRPr="005B02B9" w:rsidRDefault="004E2A43" w:rsidP="001368F4">
            <w:pPr>
              <w:spacing w:after="0" w:line="240" w:lineRule="auto"/>
              <w:jc w:val="center"/>
              <w:rPr>
                <w:rFonts w:eastAsia="Times New Roman" w:cs="Arial"/>
                <w:b/>
                <w:bCs/>
                <w:lang w:val="en-IN" w:eastAsia="en-IN"/>
              </w:rPr>
            </w:pPr>
            <w:r w:rsidRPr="005B02B9">
              <w:rPr>
                <w:rFonts w:eastAsia="Times New Roman" w:cs="Arial"/>
                <w:b/>
                <w:bCs/>
                <w:lang w:val="en-IN" w:eastAsia="en-IN"/>
              </w:rPr>
              <w:t>U.FL Antenna</w:t>
            </w:r>
          </w:p>
        </w:tc>
        <w:tc>
          <w:tcPr>
            <w:tcW w:w="1275"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137</w:t>
            </w:r>
          </w:p>
        </w:tc>
        <w:tc>
          <w:tcPr>
            <w:tcW w:w="1418"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182</w:t>
            </w:r>
          </w:p>
        </w:tc>
        <w:tc>
          <w:tcPr>
            <w:tcW w:w="1843" w:type="dxa"/>
            <w:tcBorders>
              <w:top w:val="nil"/>
              <w:left w:val="nil"/>
              <w:bottom w:val="single" w:sz="4" w:space="0" w:color="auto"/>
              <w:right w:val="single" w:sz="4" w:space="0" w:color="auto"/>
            </w:tcBorders>
            <w:shd w:val="clear" w:color="auto" w:fill="auto"/>
            <w:noWrap/>
            <w:vAlign w:val="bottom"/>
            <w:hideMark/>
          </w:tcPr>
          <w:p w:rsidR="004E2A43" w:rsidRPr="00773C9C" w:rsidRDefault="00773C9C" w:rsidP="00773C9C">
            <w:pPr>
              <w:spacing w:after="0" w:line="240" w:lineRule="auto"/>
              <w:jc w:val="center"/>
              <w:rPr>
                <w:rFonts w:eastAsia="Times New Roman" w:cs="Times New Roman"/>
                <w:lang w:val="en-IN" w:eastAsia="en-IN"/>
              </w:rPr>
            </w:pPr>
            <w:r w:rsidRPr="00773C9C">
              <w:rPr>
                <w:rFonts w:eastAsia="Times New Roman" w:cs="Times New Roman"/>
                <w:lang w:val="en-IN" w:eastAsia="en-IN"/>
              </w:rPr>
              <w:t>240</w:t>
            </w:r>
          </w:p>
        </w:tc>
      </w:tr>
    </w:tbl>
    <w:p w:rsidR="004E2A43" w:rsidRDefault="004E2A43" w:rsidP="005B02B9">
      <w:pPr>
        <w:rPr>
          <w:b/>
        </w:rPr>
      </w:pPr>
    </w:p>
    <w:p w:rsidR="00FF027E" w:rsidRDefault="00FF027E">
      <w:pPr>
        <w:rPr>
          <w:rFonts w:eastAsia="Times New Roman" w:cs="Times New Roman"/>
          <w:b/>
          <w:bCs/>
          <w:kern w:val="32"/>
          <w:sz w:val="32"/>
          <w:szCs w:val="32"/>
        </w:rPr>
      </w:pPr>
      <w:r>
        <w:br w:type="page"/>
      </w:r>
    </w:p>
    <w:p w:rsidR="00D74C33" w:rsidRDefault="001A6419" w:rsidP="002D7A63">
      <w:pPr>
        <w:pStyle w:val="Heading1"/>
        <w:numPr>
          <w:ilvl w:val="0"/>
          <w:numId w:val="1"/>
        </w:numPr>
        <w:spacing w:line="240" w:lineRule="auto"/>
        <w:rPr>
          <w:rFonts w:asciiTheme="minorHAnsi" w:hAnsiTheme="minorHAnsi"/>
        </w:rPr>
      </w:pPr>
      <w:bookmarkStart w:id="20" w:name="_Toc424831694"/>
      <w:r>
        <w:rPr>
          <w:rFonts w:asciiTheme="minorHAnsi" w:hAnsiTheme="minorHAnsi"/>
        </w:rPr>
        <w:lastRenderedPageBreak/>
        <w:t xml:space="preserve">Range test between </w:t>
      </w:r>
      <w:r w:rsidR="00A57257">
        <w:rPr>
          <w:rFonts w:asciiTheme="minorHAnsi" w:hAnsiTheme="minorHAnsi"/>
        </w:rPr>
        <w:t>SRU232</w:t>
      </w:r>
      <w:r>
        <w:rPr>
          <w:rFonts w:asciiTheme="minorHAnsi" w:hAnsiTheme="minorHAnsi"/>
        </w:rPr>
        <w:t xml:space="preserve"> to</w:t>
      </w:r>
      <w:r w:rsidR="009C6678">
        <w:rPr>
          <w:rFonts w:asciiTheme="minorHAnsi" w:hAnsiTheme="minorHAnsi"/>
        </w:rPr>
        <w:t xml:space="preserve"> </w:t>
      </w:r>
      <w:r w:rsidR="00A57257">
        <w:rPr>
          <w:rFonts w:asciiTheme="minorHAnsi" w:hAnsiTheme="minorHAnsi"/>
        </w:rPr>
        <w:t>SRU232</w:t>
      </w:r>
      <w:r w:rsidR="009C6678">
        <w:rPr>
          <w:rFonts w:asciiTheme="minorHAnsi" w:hAnsiTheme="minorHAnsi"/>
        </w:rPr>
        <w:t xml:space="preserve"> (ANT Mode)</w:t>
      </w:r>
      <w:bookmarkEnd w:id="20"/>
    </w:p>
    <w:p w:rsidR="004B5DC2" w:rsidRDefault="00723609" w:rsidP="00723609">
      <w:pPr>
        <w:pStyle w:val="Heading2"/>
      </w:pPr>
      <w:r>
        <w:tab/>
      </w:r>
      <w:bookmarkStart w:id="21" w:name="_Toc424831695"/>
      <w:r>
        <w:t>5.1 Requisite items</w:t>
      </w:r>
      <w:bookmarkEnd w:id="21"/>
    </w:p>
    <w:p w:rsidR="004B5DC2" w:rsidRDefault="007C01D3" w:rsidP="007571FF">
      <w:pPr>
        <w:pStyle w:val="ListParagraph"/>
        <w:numPr>
          <w:ilvl w:val="0"/>
          <w:numId w:val="6"/>
        </w:numPr>
        <w:ind w:left="1418" w:hanging="283"/>
      </w:pPr>
      <w:r>
        <w:t xml:space="preserve">2# of </w:t>
      </w:r>
      <w:r w:rsidR="004B5DC2">
        <w:t>SRU232 module with SRH232 Host board</w:t>
      </w:r>
    </w:p>
    <w:p w:rsidR="004B5DC2" w:rsidRDefault="004B5DC2" w:rsidP="007571FF">
      <w:pPr>
        <w:pStyle w:val="ListParagraph"/>
        <w:numPr>
          <w:ilvl w:val="0"/>
          <w:numId w:val="6"/>
        </w:numPr>
        <w:ind w:left="1418" w:hanging="284"/>
      </w:pPr>
      <w:r>
        <w:t xml:space="preserve">2x AA Alkaline battery or 5V Adapter </w:t>
      </w:r>
    </w:p>
    <w:p w:rsidR="004107F1" w:rsidRDefault="004107F1" w:rsidP="007571FF">
      <w:pPr>
        <w:pStyle w:val="ListParagraph"/>
        <w:numPr>
          <w:ilvl w:val="0"/>
          <w:numId w:val="6"/>
        </w:numPr>
        <w:ind w:left="1418" w:hanging="284"/>
      </w:pPr>
      <w:r w:rsidRPr="004107F1">
        <w:t>(2x) External Antenna and u.FL cable assembly part number</w:t>
      </w:r>
    </w:p>
    <w:p w:rsidR="004B5DC2" w:rsidRDefault="00EA3175" w:rsidP="007571FF">
      <w:pPr>
        <w:pStyle w:val="ListParagraph"/>
        <w:numPr>
          <w:ilvl w:val="0"/>
          <w:numId w:val="6"/>
        </w:numPr>
        <w:ind w:left="1418" w:hanging="284"/>
      </w:pPr>
      <w:r>
        <w:t>Windows</w:t>
      </w:r>
      <w:r w:rsidR="004B5DC2">
        <w:t xml:space="preserve"> Application </w:t>
      </w:r>
      <w:r w:rsidR="006E1403">
        <w:t>“</w:t>
      </w:r>
      <w:r w:rsidR="004B5DC2">
        <w:t xml:space="preserve">SR </w:t>
      </w:r>
      <w:r w:rsidR="006E1403">
        <w:t xml:space="preserve">Bridge </w:t>
      </w:r>
      <w:r w:rsidR="004B5DC2">
        <w:t>Simulator -1.0</w:t>
      </w:r>
      <w:r>
        <w:t>”</w:t>
      </w:r>
      <w:r w:rsidR="004B5DC2">
        <w:t xml:space="preserve"> </w:t>
      </w:r>
    </w:p>
    <w:p w:rsidR="001A6419" w:rsidRDefault="00723609" w:rsidP="001A6419">
      <w:pPr>
        <w:pStyle w:val="Heading2"/>
      </w:pPr>
      <w:r>
        <w:tab/>
      </w:r>
      <w:bookmarkStart w:id="22" w:name="_Toc424831696"/>
      <w:r w:rsidR="009A6BC1">
        <w:t>5.</w:t>
      </w:r>
      <w:r>
        <w:t>2</w:t>
      </w:r>
      <w:r w:rsidR="001A6419">
        <w:t xml:space="preserve"> Testing </w:t>
      </w:r>
      <w:r w:rsidR="00480976">
        <w:t>Procedure</w:t>
      </w:r>
      <w:bookmarkEnd w:id="22"/>
    </w:p>
    <w:p w:rsidR="0035584C" w:rsidRDefault="0035584C" w:rsidP="00A429F8">
      <w:pPr>
        <w:pStyle w:val="ListParagraph"/>
        <w:numPr>
          <w:ilvl w:val="0"/>
          <w:numId w:val="8"/>
        </w:numPr>
      </w:pPr>
      <w:r>
        <w:t xml:space="preserve">Launch “SR Network Simulator” </w:t>
      </w:r>
      <w:r w:rsidR="00A429F8" w:rsidRPr="00A429F8">
        <w:t xml:space="preserve">windows application </w:t>
      </w:r>
      <w:r>
        <w:t>on your PC.</w:t>
      </w:r>
      <w:r w:rsidR="006D298F">
        <w:t xml:space="preserve"> Refer Figure #5.</w:t>
      </w:r>
    </w:p>
    <w:p w:rsidR="006D298F" w:rsidRDefault="006D298F" w:rsidP="0035584C">
      <w:pPr>
        <w:pStyle w:val="ListParagraph"/>
        <w:numPr>
          <w:ilvl w:val="0"/>
          <w:numId w:val="8"/>
        </w:numPr>
      </w:pPr>
      <w:r>
        <w:t>Select “COM Port” and “Baud Rate”.</w:t>
      </w:r>
    </w:p>
    <w:p w:rsidR="0035584C" w:rsidRDefault="006D298F" w:rsidP="0035584C">
      <w:pPr>
        <w:pStyle w:val="ListParagraph"/>
        <w:numPr>
          <w:ilvl w:val="0"/>
          <w:numId w:val="8"/>
        </w:numPr>
      </w:pPr>
      <w:r>
        <w:t xml:space="preserve">Then </w:t>
      </w:r>
      <w:r w:rsidR="0035584C">
        <w:t>Click on “Connect” button.</w:t>
      </w:r>
    </w:p>
    <w:p w:rsidR="0035584C" w:rsidRDefault="0035584C" w:rsidP="0035584C">
      <w:pPr>
        <w:pStyle w:val="ListParagraph"/>
        <w:numPr>
          <w:ilvl w:val="0"/>
          <w:numId w:val="8"/>
        </w:numPr>
      </w:pPr>
      <w:r>
        <w:t xml:space="preserve">It will display </w:t>
      </w:r>
      <w:r w:rsidR="006D298F">
        <w:t>ANT Serial# in screen 1 until SRU232 will</w:t>
      </w:r>
      <w:r>
        <w:t xml:space="preserve"> out </w:t>
      </w:r>
      <w:r w:rsidR="00D6053F">
        <w:t xml:space="preserve">of network </w:t>
      </w:r>
      <w:r>
        <w:t>range.</w:t>
      </w:r>
      <w:r w:rsidR="00134CBB">
        <w:t xml:space="preserve"> Refer Figure #6.</w:t>
      </w:r>
    </w:p>
    <w:p w:rsidR="0035584C" w:rsidRDefault="0035584C" w:rsidP="0035584C">
      <w:pPr>
        <w:pStyle w:val="ListParagraph"/>
        <w:numPr>
          <w:ilvl w:val="0"/>
          <w:numId w:val="8"/>
        </w:numPr>
      </w:pPr>
      <w:r>
        <w:t>When SRU232 will out of</w:t>
      </w:r>
      <w:r w:rsidR="00D6053F">
        <w:t xml:space="preserve"> network</w:t>
      </w:r>
      <w:r>
        <w:t xml:space="preserve"> range then it will automatical</w:t>
      </w:r>
      <w:r w:rsidR="006D298F">
        <w:t>ly disconnect and display in s</w:t>
      </w:r>
      <w:r>
        <w:t>creen</w:t>
      </w:r>
      <w:r w:rsidR="006D298F">
        <w:t>2</w:t>
      </w:r>
      <w:r>
        <w:t>.</w:t>
      </w:r>
      <w:r w:rsidR="00134CBB">
        <w:t xml:space="preserve"> Refer Figure #6.</w:t>
      </w:r>
    </w:p>
    <w:p w:rsidR="006D298F" w:rsidRDefault="006D298F" w:rsidP="0035584C">
      <w:pPr>
        <w:pStyle w:val="ListParagraph"/>
        <w:numPr>
          <w:ilvl w:val="0"/>
          <w:numId w:val="8"/>
        </w:numPr>
      </w:pPr>
      <w:r>
        <w:t>Communication log will be display in screen 3.</w:t>
      </w:r>
      <w:r w:rsidR="00134CBB">
        <w:t xml:space="preserve"> Refer Figure #6.</w:t>
      </w:r>
    </w:p>
    <w:p w:rsidR="00A57257" w:rsidRDefault="0035584C" w:rsidP="00A57257">
      <w:r w:rsidRPr="0035584C">
        <w:rPr>
          <w:noProof/>
          <w:lang w:val="en-IN" w:eastAsia="en-IN" w:bidi="hi-IN"/>
        </w:rPr>
        <w:drawing>
          <wp:inline distT="0" distB="0" distL="0" distR="0" wp14:anchorId="7C633303" wp14:editId="04A900D1">
            <wp:extent cx="6200775" cy="3067050"/>
            <wp:effectExtent l="0" t="0" r="9525" b="0"/>
            <wp:docPr id="3" name="Picture 3" descr="C:\Users\Sciter Rajan\AppData\Roaming\Skype\kinjalbhatt.sciter\media_messaging\media_cache\^F4172BC0A1E542C63CEC6BA5F6EFDC4BA7D92131E6FD48AE5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iter Rajan\AppData\Roaming\Skype\kinjalbhatt.sciter\media_messaging\media_cache\^F4172BC0A1E542C63CEC6BA5F6EFDC4BA7D92131E6FD48AE50^pimgpsh_fullsize_dist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1675" cy="3067495"/>
                    </a:xfrm>
                    <a:prstGeom prst="rect">
                      <a:avLst/>
                    </a:prstGeom>
                    <a:noFill/>
                    <a:ln>
                      <a:noFill/>
                    </a:ln>
                  </pic:spPr>
                </pic:pic>
              </a:graphicData>
            </a:graphic>
          </wp:inline>
        </w:drawing>
      </w:r>
    </w:p>
    <w:p w:rsidR="006D298F" w:rsidRDefault="006D298F" w:rsidP="006D298F">
      <w:pPr>
        <w:pStyle w:val="Caption"/>
        <w:jc w:val="center"/>
      </w:pPr>
      <w:r>
        <w:t xml:space="preserve">Figure # </w:t>
      </w:r>
      <w:fldSimple w:instr=" SEQ Figure_# \* ARABIC ">
        <w:r w:rsidR="00C81445">
          <w:rPr>
            <w:noProof/>
          </w:rPr>
          <w:t>6</w:t>
        </w:r>
      </w:fldSimple>
    </w:p>
    <w:p w:rsidR="00134CBB" w:rsidRDefault="00154C18" w:rsidP="005331CC">
      <w:pPr>
        <w:tabs>
          <w:tab w:val="left" w:pos="2252"/>
          <w:tab w:val="left" w:pos="3810"/>
        </w:tabs>
      </w:pPr>
      <w:r>
        <w:rPr>
          <w:rFonts w:ascii="Times New Roman" w:eastAsia="Times New Roman" w:hAnsi="Times New Roman" w:cs="Times New Roman"/>
          <w:noProof/>
          <w:color w:val="000000"/>
          <w:sz w:val="0"/>
          <w:szCs w:val="0"/>
          <w:u w:color="000000"/>
          <w:lang w:val="en-IN" w:eastAsia="en-IN" w:bidi="hi-IN"/>
        </w:rPr>
        <w:lastRenderedPageBreak/>
        <mc:AlternateContent>
          <mc:Choice Requires="wps">
            <w:drawing>
              <wp:anchor distT="0" distB="0" distL="114300" distR="114300" simplePos="0" relativeHeight="251662336" behindDoc="0" locked="0" layoutInCell="1" allowOverlap="1" wp14:anchorId="6290F5D1" wp14:editId="6E332CFD">
                <wp:simplePos x="0" y="0"/>
                <wp:positionH relativeFrom="column">
                  <wp:posOffset>661481</wp:posOffset>
                </wp:positionH>
                <wp:positionV relativeFrom="paragraph">
                  <wp:posOffset>1012163</wp:posOffset>
                </wp:positionV>
                <wp:extent cx="612829" cy="2548647"/>
                <wp:effectExtent l="0" t="38100" r="53975" b="23495"/>
                <wp:wrapNone/>
                <wp:docPr id="23" name="Straight Arrow Connector 23"/>
                <wp:cNvGraphicFramePr/>
                <a:graphic xmlns:a="http://schemas.openxmlformats.org/drawingml/2006/main">
                  <a:graphicData uri="http://schemas.microsoft.com/office/word/2010/wordprocessingShape">
                    <wps:wsp>
                      <wps:cNvCnPr/>
                      <wps:spPr>
                        <a:xfrm flipV="1">
                          <a:off x="0" y="0"/>
                          <a:ext cx="612829" cy="254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730B2" id="Straight Arrow Connector 23" o:spid="_x0000_s1026" type="#_x0000_t32" style="position:absolute;margin-left:52.1pt;margin-top:79.7pt;width:48.25pt;height:200.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" strokecolor="#4579b8 [3044]">
                <v:stroke endarrow="block"/>
              </v:shape>
            </w:pict>
          </mc:Fallback>
        </mc:AlternateContent>
      </w:r>
      <w:r w:rsidR="00C966D4">
        <w:rPr>
          <w:rFonts w:ascii="Times New Roman" w:eastAsia="Times New Roman" w:hAnsi="Times New Roman" w:cs="Times New Roman"/>
          <w:noProof/>
          <w:color w:val="000000"/>
          <w:sz w:val="0"/>
          <w:szCs w:val="0"/>
          <w:u w:color="000000"/>
          <w:lang w:val="en-IN" w:eastAsia="en-IN" w:bidi="hi-IN"/>
        </w:rPr>
        <mc:AlternateContent>
          <mc:Choice Requires="wps">
            <w:drawing>
              <wp:anchor distT="0" distB="0" distL="114300" distR="114300" simplePos="0" relativeHeight="251671552" behindDoc="0" locked="0" layoutInCell="1" allowOverlap="1" wp14:anchorId="3C51CC7D" wp14:editId="291EA483">
                <wp:simplePos x="0" y="0"/>
                <wp:positionH relativeFrom="column">
                  <wp:posOffset>4519808</wp:posOffset>
                </wp:positionH>
                <wp:positionV relativeFrom="paragraph">
                  <wp:posOffset>2665865</wp:posOffset>
                </wp:positionV>
                <wp:extent cx="45719" cy="632298"/>
                <wp:effectExtent l="38100" t="38100" r="50165" b="15875"/>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632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7A3A" id="Straight Arrow Connector 29" o:spid="_x0000_s1026" type="#_x0000_t32" style="position:absolute;margin-left:355.9pt;margin-top:209.9pt;width:3.6pt;height:49.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" strokecolor="#4579b8 [3044]">
                <v:stroke endarrow="block"/>
              </v:shape>
            </w:pict>
          </mc:Fallback>
        </mc:AlternateContent>
      </w:r>
      <w:r w:rsidR="00C966D4">
        <w:rPr>
          <w:rFonts w:ascii="Times New Roman" w:eastAsia="Times New Roman" w:hAnsi="Times New Roman" w:cs="Times New Roman"/>
          <w:noProof/>
          <w:color w:val="000000"/>
          <w:sz w:val="0"/>
          <w:szCs w:val="0"/>
          <w:u w:color="000000"/>
          <w:lang w:val="en-IN" w:eastAsia="en-IN" w:bidi="hi-IN"/>
        </w:rPr>
        <mc:AlternateContent>
          <mc:Choice Requires="wps">
            <w:drawing>
              <wp:anchor distT="0" distB="0" distL="114300" distR="114300" simplePos="0" relativeHeight="251669504" behindDoc="0" locked="0" layoutInCell="1" allowOverlap="1" wp14:anchorId="179A0BE9" wp14:editId="0BC7A6B7">
                <wp:simplePos x="0" y="0"/>
                <wp:positionH relativeFrom="column">
                  <wp:posOffset>4046139</wp:posOffset>
                </wp:positionH>
                <wp:positionV relativeFrom="paragraph">
                  <wp:posOffset>2033445</wp:posOffset>
                </wp:positionV>
                <wp:extent cx="76984" cy="1342417"/>
                <wp:effectExtent l="0" t="38100" r="75565" b="10160"/>
                <wp:wrapNone/>
                <wp:docPr id="28" name="Straight Arrow Connector 28"/>
                <wp:cNvGraphicFramePr/>
                <a:graphic xmlns:a="http://schemas.openxmlformats.org/drawingml/2006/main">
                  <a:graphicData uri="http://schemas.microsoft.com/office/word/2010/wordprocessingShape">
                    <wps:wsp>
                      <wps:cNvCnPr/>
                      <wps:spPr>
                        <a:xfrm flipV="1">
                          <a:off x="0" y="0"/>
                          <a:ext cx="76984" cy="1342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DC988" id="Straight Arrow Connector 28" o:spid="_x0000_s1026" type="#_x0000_t32" style="position:absolute;margin-left:318.6pt;margin-top:160.1pt;width:6.05pt;height:105.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" strokecolor="#4579b8 [3044]">
                <v:stroke endarrow="block"/>
              </v:shape>
            </w:pict>
          </mc:Fallback>
        </mc:AlternateContent>
      </w:r>
      <w:r w:rsidR="005331CC">
        <w:rPr>
          <w:rFonts w:ascii="Times New Roman" w:eastAsia="Times New Roman" w:hAnsi="Times New Roman" w:cs="Times New Roman"/>
          <w:noProof/>
          <w:color w:val="000000"/>
          <w:sz w:val="0"/>
          <w:szCs w:val="0"/>
          <w:u w:color="000000"/>
          <w:lang w:val="en-IN" w:eastAsia="en-IN" w:bidi="hi-IN"/>
        </w:rPr>
        <mc:AlternateContent>
          <mc:Choice Requires="wps">
            <w:drawing>
              <wp:anchor distT="0" distB="0" distL="114300" distR="114300" simplePos="0" relativeHeight="251667456" behindDoc="0" locked="0" layoutInCell="1" allowOverlap="1" wp14:anchorId="05536F62" wp14:editId="6CE4BF37">
                <wp:simplePos x="0" y="0"/>
                <wp:positionH relativeFrom="column">
                  <wp:posOffset>1459149</wp:posOffset>
                </wp:positionH>
                <wp:positionV relativeFrom="paragraph">
                  <wp:posOffset>1751465</wp:posOffset>
                </wp:positionV>
                <wp:extent cx="466468" cy="1566153"/>
                <wp:effectExtent l="0" t="38100" r="67310" b="15240"/>
                <wp:wrapNone/>
                <wp:docPr id="27" name="Straight Arrow Connector 27"/>
                <wp:cNvGraphicFramePr/>
                <a:graphic xmlns:a="http://schemas.openxmlformats.org/drawingml/2006/main">
                  <a:graphicData uri="http://schemas.microsoft.com/office/word/2010/wordprocessingShape">
                    <wps:wsp>
                      <wps:cNvCnPr/>
                      <wps:spPr>
                        <a:xfrm flipV="1">
                          <a:off x="0" y="0"/>
                          <a:ext cx="466468" cy="1566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BF20D" id="Straight Arrow Connector 27" o:spid="_x0000_s1026" type="#_x0000_t32" style="position:absolute;margin-left:114.9pt;margin-top:137.9pt;width:36.75pt;height:123.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" strokecolor="#4579b8 [3044]">
                <v:stroke endarrow="block"/>
              </v:shape>
            </w:pict>
          </mc:Fallback>
        </mc:AlternateContent>
      </w:r>
      <w:r w:rsidR="005331CC">
        <w:rPr>
          <w:rFonts w:ascii="Times New Roman" w:eastAsia="Times New Roman" w:hAnsi="Times New Roman" w:cs="Times New Roman"/>
          <w:noProof/>
          <w:color w:val="000000"/>
          <w:sz w:val="0"/>
          <w:szCs w:val="0"/>
          <w:u w:color="000000"/>
          <w:lang w:val="en-IN" w:eastAsia="en-IN" w:bidi="hi-IN"/>
        </w:rPr>
        <mc:AlternateContent>
          <mc:Choice Requires="wps">
            <w:drawing>
              <wp:anchor distT="0" distB="0" distL="114300" distR="114300" simplePos="0" relativeHeight="251664384" behindDoc="0" locked="0" layoutInCell="1" allowOverlap="1" wp14:anchorId="1E889F29" wp14:editId="7A4EBD3C">
                <wp:simplePos x="0" y="0"/>
                <wp:positionH relativeFrom="column">
                  <wp:posOffset>4464996</wp:posOffset>
                </wp:positionH>
                <wp:positionV relativeFrom="paragraph">
                  <wp:posOffset>720332</wp:posOffset>
                </wp:positionV>
                <wp:extent cx="573932" cy="2821021"/>
                <wp:effectExtent l="57150" t="38100" r="36195" b="17780"/>
                <wp:wrapNone/>
                <wp:docPr id="25" name="Straight Arrow Connector 25"/>
                <wp:cNvGraphicFramePr/>
                <a:graphic xmlns:a="http://schemas.openxmlformats.org/drawingml/2006/main">
                  <a:graphicData uri="http://schemas.microsoft.com/office/word/2010/wordprocessingShape">
                    <wps:wsp>
                      <wps:cNvCnPr/>
                      <wps:spPr>
                        <a:xfrm flipH="1" flipV="1">
                          <a:off x="0" y="0"/>
                          <a:ext cx="573932" cy="2821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8CED3" id="Straight Arrow Connector 25" o:spid="_x0000_s1026" type="#_x0000_t32" style="position:absolute;margin-left:351.55pt;margin-top:56.7pt;width:45.2pt;height:222.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" strokecolor="#4579b8 [3044]">
                <v:stroke endarrow="block"/>
              </v:shape>
            </w:pict>
          </mc:Fallback>
        </mc:AlternateContent>
      </w:r>
      <w:r w:rsidR="005331CC">
        <w:rPr>
          <w:rFonts w:ascii="Times New Roman" w:eastAsia="Times New Roman" w:hAnsi="Times New Roman" w:cs="Times New Roman"/>
          <w:noProof/>
          <w:color w:val="000000"/>
          <w:sz w:val="0"/>
          <w:szCs w:val="0"/>
          <w:u w:color="000000"/>
          <w:lang w:val="en-IN" w:eastAsia="en-IN" w:bidi="hi-IN"/>
        </w:rPr>
        <mc:AlternateContent>
          <mc:Choice Requires="wps">
            <w:drawing>
              <wp:anchor distT="0" distB="0" distL="114300" distR="114300" simplePos="0" relativeHeight="251666432" behindDoc="0" locked="0" layoutInCell="1" allowOverlap="1" wp14:anchorId="39BEA2BB" wp14:editId="6175A431">
                <wp:simplePos x="0" y="0"/>
                <wp:positionH relativeFrom="column">
                  <wp:posOffset>3356043</wp:posOffset>
                </wp:positionH>
                <wp:positionV relativeFrom="paragraph">
                  <wp:posOffset>963524</wp:posOffset>
                </wp:positionV>
                <wp:extent cx="923979" cy="2616740"/>
                <wp:effectExtent l="0" t="38100" r="66675" b="12700"/>
                <wp:wrapNone/>
                <wp:docPr id="26" name="Straight Arrow Connector 26"/>
                <wp:cNvGraphicFramePr/>
                <a:graphic xmlns:a="http://schemas.openxmlformats.org/drawingml/2006/main">
                  <a:graphicData uri="http://schemas.microsoft.com/office/word/2010/wordprocessingShape">
                    <wps:wsp>
                      <wps:cNvCnPr/>
                      <wps:spPr>
                        <a:xfrm flipV="1">
                          <a:off x="0" y="0"/>
                          <a:ext cx="923979" cy="261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3B230" id="Straight Arrow Connector 26" o:spid="_x0000_s1026" type="#_x0000_t32" style="position:absolute;margin-left:264.25pt;margin-top:75.85pt;width:72.75pt;height:206.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" strokecolor="#4579b8 [3044]">
                <v:stroke endarrow="block"/>
              </v:shape>
            </w:pict>
          </mc:Fallback>
        </mc:AlternateContent>
      </w:r>
      <w:r w:rsidR="00F50B35" w:rsidRPr="00F50B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331C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b/>
      </w:r>
      <w:r w:rsidR="005331CC" w:rsidRPr="005331CC">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IN" w:eastAsia="en-IN" w:bidi="hi-IN"/>
        </w:rPr>
        <w:drawing>
          <wp:inline distT="0" distB="0" distL="0" distR="0" wp14:anchorId="7928D7D8" wp14:editId="2EED76D3">
            <wp:extent cx="5732145" cy="3221657"/>
            <wp:effectExtent l="0" t="0" r="1905" b="0"/>
            <wp:docPr id="21" name="Picture 21" descr="C:\Users\Sciter Rajan\AppData\Roaming\Skype\kinjalbhatt.sciter\media_messaging\media_cache\^978C7DED43C0EFDF81136B9EFA317EEE92417338CA4C30048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iter Rajan\AppData\Roaming\Skype\kinjalbhatt.sciter\media_messaging\media_cache\^978C7DED43C0EFDF81136B9EFA317EEE92417338CA4C300486^pimgpsh_fullsize_dist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1657"/>
                    </a:xfrm>
                    <a:prstGeom prst="rect">
                      <a:avLst/>
                    </a:prstGeom>
                    <a:noFill/>
                    <a:ln>
                      <a:noFill/>
                    </a:ln>
                  </pic:spPr>
                </pic:pic>
              </a:graphicData>
            </a:graphic>
          </wp:inline>
        </w:drawing>
      </w:r>
      <w:r w:rsidR="00134CBB">
        <w:t xml:space="preserve">     </w:t>
      </w:r>
    </w:p>
    <w:p w:rsidR="005331CC" w:rsidRDefault="005331CC" w:rsidP="00C966D4">
      <w:pPr>
        <w:pStyle w:val="Caption"/>
        <w:tabs>
          <w:tab w:val="left" w:pos="1808"/>
          <w:tab w:val="center" w:pos="4513"/>
          <w:tab w:val="left" w:pos="5040"/>
          <w:tab w:val="left" w:pos="5760"/>
          <w:tab w:val="left" w:pos="6480"/>
          <w:tab w:val="left" w:pos="6970"/>
        </w:tabs>
      </w:pPr>
      <w:r>
        <w:tab/>
        <w:t>Screen</w:t>
      </w:r>
      <w:r w:rsidR="00C966D4">
        <w:t xml:space="preserve"> </w:t>
      </w:r>
      <w:r>
        <w:t>1</w:t>
      </w:r>
      <w:r>
        <w:tab/>
      </w:r>
      <w:r>
        <w:rPr>
          <w:noProof/>
          <w:lang w:val="en-IN" w:eastAsia="en-IN" w:bidi="hi-IN"/>
        </w:rPr>
        <mc:AlternateContent>
          <mc:Choice Requires="wps">
            <w:drawing>
              <wp:anchor distT="0" distB="0" distL="114300" distR="114300" simplePos="0" relativeHeight="251663360" behindDoc="0" locked="0" layoutInCell="1" allowOverlap="1" wp14:anchorId="66F45225" wp14:editId="460038F2">
                <wp:simplePos x="0" y="0"/>
                <wp:positionH relativeFrom="column">
                  <wp:posOffset>3900791</wp:posOffset>
                </wp:positionH>
                <wp:positionV relativeFrom="paragraph">
                  <wp:posOffset>97398</wp:posOffset>
                </wp:positionV>
                <wp:extent cx="0" cy="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CC4D9" id="Straight Arrow Connector 24" o:spid="_x0000_s1026" type="#_x0000_t32" style="position:absolute;margin-left:307.15pt;margin-top:7.65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dzQEAAPwDAAAOAAAAZHJzL2Uyb0RvYy54bWysU9uO0zAQfUfiHyy/07QVQq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" strokecolor="#4579b8 [3044]">
                <v:stroke endarrow="block"/>
              </v:shape>
            </w:pict>
          </mc:Fallback>
        </mc:AlternateContent>
      </w:r>
      <w:r>
        <w:t xml:space="preserve">Figure # </w:t>
      </w:r>
      <w:fldSimple w:instr=" SEQ Figure_# \* ARABIC ">
        <w:r w:rsidR="00C81445">
          <w:rPr>
            <w:noProof/>
          </w:rPr>
          <w:t>7</w:t>
        </w:r>
      </w:fldSimple>
      <w:r>
        <w:tab/>
      </w:r>
      <w:r>
        <w:tab/>
        <w:t>Screen 2</w:t>
      </w:r>
      <w:r w:rsidR="00C966D4">
        <w:tab/>
      </w:r>
      <w:r w:rsidR="00C966D4">
        <w:tab/>
        <w:t>Screen 3</w:t>
      </w:r>
    </w:p>
    <w:p w:rsidR="005331CC" w:rsidRPr="005331CC" w:rsidRDefault="005331CC">
      <w:pPr>
        <w:rPr>
          <w:b/>
        </w:rPr>
      </w:pPr>
      <w:r w:rsidRPr="005331CC">
        <w:rPr>
          <w:b/>
        </w:rPr>
        <w:t>In Network Range</w:t>
      </w:r>
      <w:r w:rsidRPr="005331CC">
        <w:rPr>
          <w:b/>
        </w:rPr>
        <w:tab/>
      </w:r>
      <w:r w:rsidRPr="005331CC">
        <w:rPr>
          <w:b/>
        </w:rPr>
        <w:tab/>
      </w:r>
      <w:r w:rsidRPr="005331CC">
        <w:rPr>
          <w:b/>
        </w:rPr>
        <w:tab/>
      </w:r>
      <w:r w:rsidRPr="005331CC">
        <w:rPr>
          <w:b/>
        </w:rPr>
        <w:tab/>
        <w:t>Not Registered in Network</w:t>
      </w:r>
      <w:r w:rsidRPr="005331CC">
        <w:rPr>
          <w:b/>
        </w:rPr>
        <w:tab/>
        <w:t>Out Range Device</w:t>
      </w:r>
    </w:p>
    <w:p w:rsidR="005331CC" w:rsidRDefault="005331CC">
      <w:pPr>
        <w:rPr>
          <w:rFonts w:asciiTheme="majorHAnsi" w:eastAsiaTheme="majorEastAsia" w:hAnsiTheme="majorHAnsi" w:cstheme="majorBidi"/>
          <w:b/>
          <w:bCs/>
          <w:sz w:val="26"/>
          <w:szCs w:val="26"/>
        </w:rPr>
      </w:pPr>
      <w:r>
        <w:tab/>
      </w:r>
      <w:r>
        <w:tab/>
      </w:r>
      <w:r>
        <w:tab/>
      </w:r>
      <w:r>
        <w:tab/>
      </w:r>
      <w:r>
        <w:tab/>
      </w:r>
      <w:r>
        <w:tab/>
      </w:r>
      <w:r>
        <w:br w:type="page"/>
      </w:r>
    </w:p>
    <w:p w:rsidR="001B4C14" w:rsidRDefault="00902EAE" w:rsidP="001A6419">
      <w:pPr>
        <w:pStyle w:val="Heading2"/>
      </w:pPr>
      <w:r>
        <w:lastRenderedPageBreak/>
        <w:tab/>
      </w:r>
      <w:bookmarkStart w:id="23" w:name="_Toc424831697"/>
      <w:r w:rsidR="009A6BC1">
        <w:t>5.</w:t>
      </w:r>
      <w:r w:rsidR="00723609">
        <w:t>3</w:t>
      </w:r>
      <w:r w:rsidR="001A6419">
        <w:t xml:space="preserve"> Results</w:t>
      </w:r>
      <w:bookmarkEnd w:id="23"/>
      <w:r w:rsidR="00134CBB">
        <w:tab/>
      </w:r>
      <w:r w:rsidR="00134CBB">
        <w:tab/>
      </w:r>
    </w:p>
    <w:tbl>
      <w:tblPr>
        <w:tblW w:w="8495" w:type="dxa"/>
        <w:jc w:val="center"/>
        <w:tblLayout w:type="fixed"/>
        <w:tblLook w:val="04A0" w:firstRow="1" w:lastRow="0" w:firstColumn="1" w:lastColumn="0" w:noHBand="0" w:noVBand="1"/>
      </w:tblPr>
      <w:tblGrid>
        <w:gridCol w:w="1174"/>
        <w:gridCol w:w="1305"/>
        <w:gridCol w:w="683"/>
        <w:gridCol w:w="3508"/>
        <w:gridCol w:w="1825"/>
      </w:tblGrid>
      <w:tr w:rsidR="009F21B6" w:rsidRPr="009F21B6" w:rsidTr="00E12E0F">
        <w:trPr>
          <w:trHeight w:val="315"/>
          <w:jc w:val="center"/>
        </w:trPr>
        <w:tc>
          <w:tcPr>
            <w:tcW w:w="1174" w:type="dxa"/>
            <w:tcBorders>
              <w:top w:val="single" w:sz="4" w:space="0" w:color="auto"/>
              <w:left w:val="single" w:sz="4" w:space="0" w:color="auto"/>
              <w:bottom w:val="single" w:sz="4" w:space="0" w:color="auto"/>
              <w:right w:val="nil"/>
            </w:tcBorders>
            <w:shd w:val="clear" w:color="auto" w:fill="BFBFBF" w:themeFill="background1" w:themeFillShade="BF"/>
            <w:noWrap/>
            <w:vAlign w:val="center"/>
            <w:hideMark/>
          </w:tcPr>
          <w:p w:rsidR="009F21B6" w:rsidRPr="009F21B6" w:rsidRDefault="009F21B6" w:rsidP="009F21B6">
            <w:pPr>
              <w:spacing w:after="0" w:line="240" w:lineRule="auto"/>
              <w:jc w:val="center"/>
              <w:rPr>
                <w:rFonts w:ascii="Calibri" w:eastAsia="Times New Roman" w:hAnsi="Calibri" w:cs="Arial"/>
                <w:b/>
                <w:bCs/>
                <w:color w:val="000000"/>
                <w:lang w:val="en-IN" w:eastAsia="en-IN" w:bidi="hi-IN"/>
              </w:rPr>
            </w:pPr>
            <w:r w:rsidRPr="00493340">
              <w:rPr>
                <w:rFonts w:ascii="Calibri" w:eastAsia="Times New Roman" w:hAnsi="Calibri" w:cs="Arial"/>
                <w:b/>
                <w:bCs/>
                <w:color w:val="000000"/>
                <w:lang w:val="en-IN" w:eastAsia="en-IN" w:bidi="hi-IN"/>
              </w:rPr>
              <w:t xml:space="preserve">Module </w:t>
            </w:r>
          </w:p>
        </w:tc>
        <w:tc>
          <w:tcPr>
            <w:tcW w:w="732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color w:val="000000"/>
                <w:lang w:val="en-IN" w:eastAsia="en-IN" w:bidi="hi-IN"/>
              </w:rPr>
            </w:pPr>
            <w:r w:rsidRPr="00493340">
              <w:rPr>
                <w:rFonts w:ascii="Calibri" w:eastAsia="Times New Roman" w:hAnsi="Calibri" w:cs="Arial"/>
                <w:b/>
                <w:bCs/>
                <w:color w:val="000000"/>
                <w:lang w:val="en-IN" w:eastAsia="en-IN" w:bidi="hi-IN"/>
              </w:rPr>
              <w:t xml:space="preserve">SRU232 </w:t>
            </w:r>
            <w:r w:rsidRPr="009F21B6">
              <w:rPr>
                <w:rFonts w:ascii="Calibri" w:eastAsia="Times New Roman" w:hAnsi="Calibri" w:cs="Arial"/>
                <w:b/>
                <w:bCs/>
                <w:color w:val="000000"/>
                <w:lang w:val="en-IN" w:eastAsia="en-IN" w:bidi="hi-IN"/>
              </w:rPr>
              <w:t xml:space="preserve"> Master</w:t>
            </w:r>
          </w:p>
        </w:tc>
      </w:tr>
      <w:tr w:rsidR="009F21B6" w:rsidRPr="009F21B6" w:rsidTr="00E12E0F">
        <w:trPr>
          <w:trHeight w:val="315"/>
          <w:jc w:val="center"/>
        </w:trPr>
        <w:tc>
          <w:tcPr>
            <w:tcW w:w="1174" w:type="dxa"/>
            <w:tcBorders>
              <w:top w:val="nil"/>
              <w:left w:val="single" w:sz="4" w:space="0" w:color="auto"/>
              <w:bottom w:val="nil"/>
              <w:right w:val="nil"/>
            </w:tcBorders>
            <w:shd w:val="clear" w:color="auto" w:fill="BFBFBF" w:themeFill="background1" w:themeFillShade="BF"/>
            <w:noWrap/>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Hardware Version</w:t>
            </w:r>
            <w:r w:rsidRPr="009F21B6">
              <w:rPr>
                <w:rFonts w:ascii="Calibri" w:eastAsia="Times New Roman" w:hAnsi="Calibri" w:cs="Arial"/>
                <w:b/>
                <w:bCs/>
                <w:lang w:val="en-IN" w:eastAsia="en-IN" w:bidi="hi-IN"/>
              </w:rPr>
              <w:t xml:space="preserve"> </w:t>
            </w:r>
          </w:p>
        </w:tc>
        <w:tc>
          <w:tcPr>
            <w:tcW w:w="73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504_500041_HiLoFCCV2_01.01.03</w:t>
            </w:r>
          </w:p>
        </w:tc>
      </w:tr>
      <w:tr w:rsidR="009F21B6" w:rsidRPr="009F21B6" w:rsidTr="00AD6FC5">
        <w:trPr>
          <w:trHeight w:val="315"/>
          <w:jc w:val="center"/>
        </w:trPr>
        <w:tc>
          <w:tcPr>
            <w:tcW w:w="1174" w:type="dxa"/>
            <w:tcBorders>
              <w:top w:val="nil"/>
              <w:left w:val="single" w:sz="4" w:space="0" w:color="auto"/>
              <w:bottom w:val="nil"/>
              <w:right w:val="nil"/>
            </w:tcBorders>
            <w:shd w:val="clear" w:color="auto" w:fill="BFBFBF" w:themeFill="background1" w:themeFillShade="BF"/>
            <w:noWrap/>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 </w:t>
            </w:r>
          </w:p>
        </w:tc>
        <w:tc>
          <w:tcPr>
            <w:tcW w:w="1305" w:type="dxa"/>
            <w:tcBorders>
              <w:top w:val="nil"/>
              <w:left w:val="single" w:sz="4" w:space="0" w:color="auto"/>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 </w:t>
            </w:r>
          </w:p>
        </w:tc>
        <w:tc>
          <w:tcPr>
            <w:tcW w:w="683" w:type="dxa"/>
            <w:tcBorders>
              <w:top w:val="nil"/>
              <w:left w:val="nil"/>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Type</w:t>
            </w:r>
          </w:p>
        </w:tc>
        <w:tc>
          <w:tcPr>
            <w:tcW w:w="3508" w:type="dxa"/>
            <w:tcBorders>
              <w:top w:val="nil"/>
              <w:left w:val="nil"/>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Master</w:t>
            </w:r>
          </w:p>
        </w:tc>
        <w:tc>
          <w:tcPr>
            <w:tcW w:w="1825" w:type="dxa"/>
            <w:tcBorders>
              <w:top w:val="nil"/>
              <w:left w:val="nil"/>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Slave</w:t>
            </w:r>
          </w:p>
        </w:tc>
      </w:tr>
      <w:tr w:rsidR="00AD6FC5" w:rsidRPr="009F21B6" w:rsidTr="00AD6FC5">
        <w:trPr>
          <w:trHeight w:val="315"/>
          <w:jc w:val="center"/>
        </w:trPr>
        <w:tc>
          <w:tcPr>
            <w:tcW w:w="1174" w:type="dxa"/>
            <w:vMerge w:val="restart"/>
            <w:tcBorders>
              <w:top w:val="nil"/>
              <w:left w:val="single" w:sz="4" w:space="0" w:color="auto"/>
              <w:bottom w:val="nil"/>
              <w:right w:val="nil"/>
            </w:tcBorders>
            <w:shd w:val="clear" w:color="auto" w:fill="BFBFBF" w:themeFill="background1" w:themeFillShade="BF"/>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Firmware V</w:t>
            </w:r>
            <w:r w:rsidRPr="00493340">
              <w:rPr>
                <w:rFonts w:ascii="Calibri" w:eastAsia="Times New Roman" w:hAnsi="Calibri" w:cs="Arial"/>
                <w:b/>
                <w:bCs/>
                <w:lang w:val="en-IN" w:eastAsia="en-IN" w:bidi="hi-IN"/>
              </w:rPr>
              <w:t>ersion</w:t>
            </w: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Program SoftDevice</w:t>
            </w:r>
          </w:p>
        </w:tc>
        <w:tc>
          <w:tcPr>
            <w:tcW w:w="683" w:type="dxa"/>
            <w:tcBorders>
              <w:top w:val="nil"/>
              <w:left w:val="nil"/>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Chip</w:t>
            </w:r>
          </w:p>
        </w:tc>
        <w:tc>
          <w:tcPr>
            <w:tcW w:w="533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1B6" w:rsidRPr="009F21B6" w:rsidRDefault="009F21B6" w:rsidP="009F21B6">
            <w:pPr>
              <w:spacing w:after="0" w:line="240" w:lineRule="auto"/>
              <w:jc w:val="center"/>
              <w:rPr>
                <w:rFonts w:ascii="Calibri" w:eastAsia="Times New Roman" w:hAnsi="Calibri" w:cs="Times New Roman"/>
                <w:lang w:val="en-IN" w:eastAsia="en-IN" w:bidi="hi-IN"/>
              </w:rPr>
            </w:pPr>
            <w:r w:rsidRPr="009F21B6">
              <w:rPr>
                <w:rFonts w:ascii="Calibri" w:eastAsia="Times New Roman" w:hAnsi="Calibri" w:cs="Times New Roman"/>
                <w:lang w:val="en-IN" w:eastAsia="en-IN" w:bidi="hi-IN"/>
              </w:rPr>
              <w:t>s310_nrf51422_1.0.0_softdevice.hex</w:t>
            </w:r>
          </w:p>
        </w:tc>
      </w:tr>
      <w:tr w:rsidR="00AD6FC5" w:rsidRPr="009F21B6" w:rsidTr="00AD6FC5">
        <w:trPr>
          <w:trHeight w:val="315"/>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9F21B6" w:rsidRPr="009F21B6" w:rsidRDefault="009F21B6" w:rsidP="009F21B6">
            <w:pPr>
              <w:spacing w:after="0" w:line="240" w:lineRule="auto"/>
              <w:rPr>
                <w:rFonts w:ascii="Calibri" w:eastAsia="Times New Roman" w:hAnsi="Calibri" w:cs="Arial"/>
                <w:b/>
                <w:bCs/>
                <w:lang w:val="en-IN" w:eastAsia="en-IN" w:bidi="hi-IN"/>
              </w:rPr>
            </w:pPr>
          </w:p>
        </w:tc>
        <w:tc>
          <w:tcPr>
            <w:tcW w:w="1305" w:type="dxa"/>
            <w:vMerge/>
            <w:tcBorders>
              <w:top w:val="nil"/>
              <w:left w:val="single" w:sz="4" w:space="0" w:color="auto"/>
              <w:bottom w:val="single" w:sz="4" w:space="0" w:color="auto"/>
              <w:right w:val="single" w:sz="4" w:space="0" w:color="auto"/>
            </w:tcBorders>
            <w:vAlign w:val="center"/>
            <w:hideMark/>
          </w:tcPr>
          <w:p w:rsidR="009F21B6" w:rsidRPr="009F21B6" w:rsidRDefault="009F21B6" w:rsidP="009F21B6">
            <w:pPr>
              <w:spacing w:after="0" w:line="240" w:lineRule="auto"/>
              <w:rPr>
                <w:rFonts w:ascii="Calibri" w:eastAsia="Times New Roman" w:hAnsi="Calibri" w:cs="Arial"/>
                <w:b/>
                <w:bCs/>
                <w:lang w:val="en-IN" w:eastAsia="en-IN" w:bidi="hi-IN"/>
              </w:rPr>
            </w:pPr>
          </w:p>
        </w:tc>
        <w:tc>
          <w:tcPr>
            <w:tcW w:w="683" w:type="dxa"/>
            <w:tcBorders>
              <w:top w:val="nil"/>
              <w:left w:val="nil"/>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U.FL</w:t>
            </w:r>
          </w:p>
        </w:tc>
        <w:tc>
          <w:tcPr>
            <w:tcW w:w="5333" w:type="dxa"/>
            <w:gridSpan w:val="2"/>
            <w:vMerge/>
            <w:tcBorders>
              <w:top w:val="single" w:sz="4" w:space="0" w:color="auto"/>
              <w:left w:val="single" w:sz="4" w:space="0" w:color="auto"/>
              <w:bottom w:val="single" w:sz="4" w:space="0" w:color="auto"/>
              <w:right w:val="single" w:sz="4" w:space="0" w:color="auto"/>
            </w:tcBorders>
            <w:vAlign w:val="center"/>
            <w:hideMark/>
          </w:tcPr>
          <w:p w:rsidR="009F21B6" w:rsidRPr="009F21B6" w:rsidRDefault="009F21B6" w:rsidP="009F21B6">
            <w:pPr>
              <w:spacing w:after="0" w:line="240" w:lineRule="auto"/>
              <w:rPr>
                <w:rFonts w:ascii="Calibri" w:eastAsia="Times New Roman" w:hAnsi="Calibri" w:cs="Times New Roman"/>
                <w:lang w:val="en-IN" w:eastAsia="en-IN" w:bidi="hi-IN"/>
              </w:rPr>
            </w:pPr>
          </w:p>
        </w:tc>
      </w:tr>
      <w:tr w:rsidR="00AD6FC5" w:rsidRPr="009F21B6" w:rsidTr="00AD6FC5">
        <w:trPr>
          <w:trHeight w:val="540"/>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9F21B6" w:rsidRPr="009F21B6" w:rsidRDefault="009F21B6" w:rsidP="009F21B6">
            <w:pPr>
              <w:spacing w:after="0" w:line="240" w:lineRule="auto"/>
              <w:rPr>
                <w:rFonts w:ascii="Calibri" w:eastAsia="Times New Roman" w:hAnsi="Calibri" w:cs="Arial"/>
                <w:b/>
                <w:bCs/>
                <w:lang w:val="en-IN" w:eastAsia="en-IN" w:bidi="hi-IN"/>
              </w:rPr>
            </w:pPr>
          </w:p>
        </w:tc>
        <w:tc>
          <w:tcPr>
            <w:tcW w:w="1305" w:type="dxa"/>
            <w:vMerge w:val="restart"/>
            <w:tcBorders>
              <w:top w:val="nil"/>
              <w:left w:val="single" w:sz="4" w:space="0" w:color="auto"/>
              <w:bottom w:val="nil"/>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Program Application</w:t>
            </w:r>
          </w:p>
        </w:tc>
        <w:tc>
          <w:tcPr>
            <w:tcW w:w="683" w:type="dxa"/>
            <w:tcBorders>
              <w:top w:val="nil"/>
              <w:left w:val="nil"/>
              <w:bottom w:val="nil"/>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Chip</w:t>
            </w:r>
          </w:p>
        </w:tc>
        <w:tc>
          <w:tcPr>
            <w:tcW w:w="3508" w:type="dxa"/>
            <w:tcBorders>
              <w:top w:val="single" w:sz="4" w:space="0" w:color="auto"/>
              <w:left w:val="nil"/>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Matt_Master_Neg12Dbm_Chip.hex</w:t>
            </w:r>
          </w:p>
        </w:tc>
        <w:tc>
          <w:tcPr>
            <w:tcW w:w="1825" w:type="dxa"/>
            <w:tcBorders>
              <w:top w:val="single" w:sz="4" w:space="0" w:color="auto"/>
              <w:left w:val="nil"/>
              <w:bottom w:val="nil"/>
              <w:right w:val="single" w:sz="4" w:space="0" w:color="auto"/>
            </w:tcBorders>
            <w:shd w:val="clear" w:color="auto" w:fill="auto"/>
            <w:vAlign w:val="center"/>
            <w:hideMark/>
          </w:tcPr>
          <w:p w:rsidR="009F21B6" w:rsidRPr="009F21B6" w:rsidRDefault="009F21B6" w:rsidP="009F21B6">
            <w:pPr>
              <w:spacing w:after="0" w:line="240" w:lineRule="auto"/>
              <w:rPr>
                <w:rFonts w:ascii="Calibri" w:eastAsia="Times New Roman" w:hAnsi="Calibri" w:cs="Arial"/>
                <w:lang w:val="en-IN" w:eastAsia="en-IN" w:bidi="hi-IN"/>
              </w:rPr>
            </w:pPr>
            <w:r w:rsidRPr="009F21B6">
              <w:rPr>
                <w:rFonts w:ascii="Calibri" w:eastAsia="Times New Roman" w:hAnsi="Calibri" w:cs="Arial"/>
                <w:lang w:val="en-IN" w:eastAsia="en-IN" w:bidi="hi-IN"/>
              </w:rPr>
              <w:t>Mat_Slave_Neg12Dbm_Chip.hex</w:t>
            </w:r>
          </w:p>
        </w:tc>
      </w:tr>
      <w:tr w:rsidR="009F21B6" w:rsidRPr="009F21B6" w:rsidTr="00E12E0F">
        <w:trPr>
          <w:trHeight w:val="510"/>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9F21B6" w:rsidRPr="009F21B6" w:rsidRDefault="009F21B6" w:rsidP="009F21B6">
            <w:pPr>
              <w:spacing w:after="0" w:line="240" w:lineRule="auto"/>
              <w:rPr>
                <w:rFonts w:ascii="Calibri" w:eastAsia="Times New Roman" w:hAnsi="Calibri" w:cs="Arial"/>
                <w:b/>
                <w:bCs/>
                <w:lang w:val="en-IN" w:eastAsia="en-IN" w:bidi="hi-IN"/>
              </w:rPr>
            </w:pPr>
          </w:p>
        </w:tc>
        <w:tc>
          <w:tcPr>
            <w:tcW w:w="1305" w:type="dxa"/>
            <w:vMerge/>
            <w:tcBorders>
              <w:top w:val="nil"/>
              <w:left w:val="single" w:sz="4" w:space="0" w:color="auto"/>
              <w:bottom w:val="nil"/>
              <w:right w:val="single" w:sz="4" w:space="0" w:color="auto"/>
            </w:tcBorders>
            <w:vAlign w:val="center"/>
            <w:hideMark/>
          </w:tcPr>
          <w:p w:rsidR="009F21B6" w:rsidRPr="009F21B6" w:rsidRDefault="009F21B6" w:rsidP="009F21B6">
            <w:pPr>
              <w:spacing w:after="0" w:line="240" w:lineRule="auto"/>
              <w:rPr>
                <w:rFonts w:ascii="Calibri" w:eastAsia="Times New Roman" w:hAnsi="Calibri" w:cs="Arial"/>
                <w:b/>
                <w:bCs/>
                <w:lang w:val="en-IN" w:eastAsia="en-IN" w:bidi="hi-IN"/>
              </w:rPr>
            </w:pPr>
          </w:p>
        </w:tc>
        <w:tc>
          <w:tcPr>
            <w:tcW w:w="683" w:type="dxa"/>
            <w:tcBorders>
              <w:top w:val="single" w:sz="4" w:space="0" w:color="auto"/>
              <w:left w:val="nil"/>
              <w:bottom w:val="nil"/>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U.FL</w:t>
            </w:r>
          </w:p>
        </w:tc>
        <w:tc>
          <w:tcPr>
            <w:tcW w:w="3508" w:type="dxa"/>
            <w:tcBorders>
              <w:top w:val="nil"/>
              <w:left w:val="nil"/>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rPr>
                <w:rFonts w:ascii="Calibri" w:eastAsia="Times New Roman" w:hAnsi="Calibri" w:cs="Arial"/>
                <w:lang w:val="en-IN" w:eastAsia="en-IN" w:bidi="hi-IN"/>
              </w:rPr>
            </w:pPr>
            <w:r w:rsidRPr="009F21B6">
              <w:rPr>
                <w:rFonts w:ascii="Calibri" w:eastAsia="Times New Roman" w:hAnsi="Calibri" w:cs="Arial"/>
                <w:lang w:val="en-IN" w:eastAsia="en-IN" w:bidi="hi-IN"/>
              </w:rPr>
              <w:t>ANT_Master_12dbm_UFL.hex</w:t>
            </w:r>
          </w:p>
        </w:tc>
        <w:tc>
          <w:tcPr>
            <w:tcW w:w="1825" w:type="dxa"/>
            <w:tcBorders>
              <w:top w:val="single" w:sz="4" w:space="0" w:color="auto"/>
              <w:left w:val="nil"/>
              <w:bottom w:val="nil"/>
              <w:right w:val="single" w:sz="4" w:space="0" w:color="auto"/>
            </w:tcBorders>
            <w:shd w:val="clear" w:color="auto" w:fill="auto"/>
            <w:vAlign w:val="center"/>
            <w:hideMark/>
          </w:tcPr>
          <w:p w:rsidR="009F21B6" w:rsidRPr="009F21B6" w:rsidRDefault="009F21B6" w:rsidP="009F21B6">
            <w:pPr>
              <w:spacing w:after="0" w:line="240" w:lineRule="auto"/>
              <w:rPr>
                <w:rFonts w:ascii="Calibri" w:eastAsia="Times New Roman" w:hAnsi="Calibri" w:cs="Arial"/>
                <w:lang w:val="en-IN" w:eastAsia="en-IN" w:bidi="hi-IN"/>
              </w:rPr>
            </w:pPr>
            <w:r w:rsidRPr="009F21B6">
              <w:rPr>
                <w:rFonts w:ascii="Calibri" w:eastAsia="Times New Roman" w:hAnsi="Calibri" w:cs="Arial"/>
                <w:lang w:val="en-IN" w:eastAsia="en-IN" w:bidi="hi-IN"/>
              </w:rPr>
              <w:t>Mat_Slave_Neg12Dbm_UFL.hex</w:t>
            </w:r>
          </w:p>
        </w:tc>
      </w:tr>
      <w:tr w:rsidR="009F21B6" w:rsidRPr="009F21B6" w:rsidTr="00E12E0F">
        <w:trPr>
          <w:trHeight w:val="315"/>
          <w:jc w:val="center"/>
        </w:trPr>
        <w:tc>
          <w:tcPr>
            <w:tcW w:w="11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F21B6" w:rsidRPr="009F21B6" w:rsidRDefault="009F21B6" w:rsidP="009F21B6">
            <w:pPr>
              <w:spacing w:after="0" w:line="240" w:lineRule="auto"/>
              <w:jc w:val="center"/>
              <w:rPr>
                <w:rFonts w:ascii="Calibri" w:eastAsia="Times New Roman" w:hAnsi="Calibri" w:cs="Arial"/>
                <w:b/>
                <w:bCs/>
                <w:lang w:val="en-IN" w:eastAsia="en-IN" w:bidi="hi-IN"/>
              </w:rPr>
            </w:pPr>
            <w:r w:rsidRPr="009F21B6">
              <w:rPr>
                <w:rFonts w:ascii="Calibri" w:eastAsia="Times New Roman" w:hAnsi="Calibri" w:cs="Arial"/>
                <w:b/>
                <w:bCs/>
                <w:lang w:val="en-IN" w:eastAsia="en-IN" w:bidi="hi-IN"/>
              </w:rPr>
              <w:t>Power Level</w:t>
            </w:r>
          </w:p>
        </w:tc>
        <w:tc>
          <w:tcPr>
            <w:tcW w:w="7321" w:type="dxa"/>
            <w:gridSpan w:val="4"/>
            <w:tcBorders>
              <w:top w:val="single" w:sz="4" w:space="0" w:color="auto"/>
              <w:left w:val="nil"/>
              <w:bottom w:val="single" w:sz="4" w:space="0" w:color="auto"/>
              <w:right w:val="single" w:sz="4" w:space="0" w:color="auto"/>
            </w:tcBorders>
            <w:shd w:val="clear" w:color="auto" w:fill="auto"/>
            <w:vAlign w:val="center"/>
            <w:hideMark/>
          </w:tcPr>
          <w:p w:rsidR="009F21B6" w:rsidRPr="009F21B6" w:rsidRDefault="009F21B6" w:rsidP="009F21B6">
            <w:pPr>
              <w:spacing w:after="0" w:line="240" w:lineRule="auto"/>
              <w:jc w:val="center"/>
              <w:rPr>
                <w:rFonts w:ascii="Calibri" w:eastAsia="Times New Roman" w:hAnsi="Calibri" w:cs="Arial"/>
                <w:lang w:val="en-IN" w:eastAsia="en-IN" w:bidi="hi-IN"/>
              </w:rPr>
            </w:pPr>
            <w:r w:rsidRPr="009F21B6">
              <w:rPr>
                <w:rFonts w:ascii="Calibri" w:eastAsia="Times New Roman" w:hAnsi="Calibri" w:cs="Arial"/>
                <w:lang w:val="en-IN" w:eastAsia="en-IN" w:bidi="hi-IN"/>
              </w:rPr>
              <w:t>( -12 dBm )</w:t>
            </w:r>
          </w:p>
        </w:tc>
      </w:tr>
    </w:tbl>
    <w:p w:rsidR="00FA0F87" w:rsidRDefault="00FA0F87"/>
    <w:tbl>
      <w:tblPr>
        <w:tblW w:w="7229" w:type="dxa"/>
        <w:jc w:val="center"/>
        <w:tblLayout w:type="fixed"/>
        <w:tblLook w:val="04A0" w:firstRow="1" w:lastRow="0" w:firstColumn="1" w:lastColumn="0" w:noHBand="0" w:noVBand="1"/>
      </w:tblPr>
      <w:tblGrid>
        <w:gridCol w:w="992"/>
        <w:gridCol w:w="1276"/>
        <w:gridCol w:w="1417"/>
        <w:gridCol w:w="1276"/>
        <w:gridCol w:w="1276"/>
        <w:gridCol w:w="992"/>
      </w:tblGrid>
      <w:tr w:rsidR="00E12E0F" w:rsidRPr="005D4EAE" w:rsidTr="00493340">
        <w:trPr>
          <w:trHeight w:val="300"/>
          <w:jc w:val="center"/>
        </w:trPr>
        <w:tc>
          <w:tcPr>
            <w:tcW w:w="36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2E0F" w:rsidRPr="005D4EAE" w:rsidRDefault="00E12E0F"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 </w:t>
            </w:r>
          </w:p>
          <w:p w:rsidR="00E12E0F" w:rsidRPr="005D4EAE" w:rsidRDefault="00E12E0F"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12E0F" w:rsidRPr="005D4EAE" w:rsidRDefault="00E12E0F" w:rsidP="006261F2">
            <w:pPr>
              <w:spacing w:after="0" w:line="240" w:lineRule="auto"/>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Modul</w:t>
            </w:r>
            <w:r>
              <w:rPr>
                <w:rFonts w:ascii="Calibri" w:eastAsia="Times New Roman" w:hAnsi="Calibri" w:cs="Arial"/>
                <w:b/>
                <w:bCs/>
                <w:color w:val="000000"/>
                <w:lang w:val="en-IN" w:eastAsia="en-IN" w:bidi="hi-IN"/>
              </w:rPr>
              <w:t xml:space="preserve">e </w:t>
            </w: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rsidR="00E12E0F" w:rsidRPr="005D4EAE" w:rsidRDefault="00E12E0F" w:rsidP="009F21B6">
            <w:pPr>
              <w:spacing w:after="0" w:line="240" w:lineRule="auto"/>
              <w:jc w:val="center"/>
              <w:rPr>
                <w:rFonts w:ascii="Calibri" w:eastAsia="Times New Roman" w:hAnsi="Calibri" w:cs="Arial"/>
                <w:color w:val="000000"/>
                <w:lang w:val="en-IN" w:eastAsia="en-IN" w:bidi="hi-IN"/>
              </w:rPr>
            </w:pPr>
            <w:r w:rsidRPr="005D4EAE">
              <w:rPr>
                <w:rFonts w:ascii="Calibri" w:eastAsia="Times New Roman" w:hAnsi="Calibri" w:cs="Arial"/>
                <w:color w:val="000000"/>
                <w:lang w:val="en-IN" w:eastAsia="en-IN" w:bidi="hi-IN"/>
              </w:rPr>
              <w:t>SRU 23</w:t>
            </w:r>
            <w:r>
              <w:rPr>
                <w:rFonts w:ascii="Calibri" w:eastAsia="Times New Roman" w:hAnsi="Calibri" w:cs="Arial"/>
                <w:color w:val="000000"/>
                <w:lang w:val="en-IN" w:eastAsia="en-IN" w:bidi="hi-IN"/>
              </w:rPr>
              <w:t xml:space="preserve">2 </w:t>
            </w:r>
            <w:r w:rsidRPr="005D4EAE">
              <w:rPr>
                <w:rFonts w:ascii="Calibri" w:eastAsia="Times New Roman" w:hAnsi="Calibri" w:cs="Arial"/>
                <w:color w:val="000000"/>
                <w:lang w:val="en-IN" w:eastAsia="en-IN" w:bidi="hi-IN"/>
              </w:rPr>
              <w:t>Master</w:t>
            </w:r>
          </w:p>
        </w:tc>
      </w:tr>
      <w:tr w:rsidR="006261F2" w:rsidRPr="005D4EAE" w:rsidTr="00493340">
        <w:trPr>
          <w:trHeight w:val="300"/>
          <w:jc w:val="center"/>
        </w:trPr>
        <w:tc>
          <w:tcPr>
            <w:tcW w:w="992" w:type="dxa"/>
            <w:vMerge w:val="restart"/>
            <w:tcBorders>
              <w:top w:val="nil"/>
              <w:left w:val="single" w:sz="4" w:space="0" w:color="auto"/>
              <w:bottom w:val="single" w:sz="4" w:space="0" w:color="auto"/>
              <w:right w:val="single" w:sz="4" w:space="0" w:color="auto"/>
            </w:tcBorders>
            <w:shd w:val="clear" w:color="000000" w:fill="C0C0C0"/>
            <w:vAlign w:val="center"/>
            <w:hideMark/>
          </w:tcPr>
          <w:p w:rsidR="006261F2" w:rsidRPr="005D4EAE" w:rsidRDefault="006261F2" w:rsidP="005D4EAE">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 xml:space="preserve">Serial </w:t>
            </w:r>
            <w:r w:rsidR="005D4EAE" w:rsidRPr="005D4EAE">
              <w:rPr>
                <w:rFonts w:ascii="Calibri" w:eastAsia="Times New Roman" w:hAnsi="Calibri" w:cs="Arial"/>
                <w:b/>
                <w:bCs/>
                <w:color w:val="000000"/>
                <w:lang w:val="en-IN" w:eastAsia="en-IN" w:bidi="hi-IN"/>
              </w:rPr>
              <w:t>Number</w:t>
            </w:r>
          </w:p>
        </w:tc>
        <w:tc>
          <w:tcPr>
            <w:tcW w:w="1276" w:type="dxa"/>
            <w:vMerge w:val="restart"/>
            <w:tcBorders>
              <w:top w:val="nil"/>
              <w:left w:val="single" w:sz="4" w:space="0" w:color="auto"/>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Module</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Antenna Type</w:t>
            </w:r>
          </w:p>
        </w:tc>
        <w:tc>
          <w:tcPr>
            <w:tcW w:w="3544" w:type="dxa"/>
            <w:gridSpan w:val="3"/>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 xml:space="preserve">Height of Module from ground Range in Connection mode </w:t>
            </w:r>
          </w:p>
        </w:tc>
      </w:tr>
      <w:tr w:rsidR="006261F2" w:rsidRPr="005D4EAE" w:rsidTr="00493340">
        <w:trPr>
          <w:trHeight w:val="300"/>
          <w:jc w:val="center"/>
        </w:trPr>
        <w:tc>
          <w:tcPr>
            <w:tcW w:w="992" w:type="dxa"/>
            <w:vMerge/>
            <w:tcBorders>
              <w:top w:val="nil"/>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1276" w:type="dxa"/>
            <w:vMerge/>
            <w:tcBorders>
              <w:top w:val="nil"/>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3544" w:type="dxa"/>
            <w:gridSpan w:val="3"/>
            <w:vMerge/>
            <w:tcBorders>
              <w:top w:val="single" w:sz="4" w:space="0" w:color="auto"/>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r>
      <w:tr w:rsidR="006261F2" w:rsidRPr="005D4EAE" w:rsidTr="00493340">
        <w:trPr>
          <w:trHeight w:val="600"/>
          <w:jc w:val="center"/>
        </w:trPr>
        <w:tc>
          <w:tcPr>
            <w:tcW w:w="992" w:type="dxa"/>
            <w:vMerge/>
            <w:tcBorders>
              <w:top w:val="nil"/>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1276" w:type="dxa"/>
            <w:vMerge/>
            <w:tcBorders>
              <w:top w:val="nil"/>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261F2" w:rsidRPr="005D4EAE" w:rsidRDefault="006261F2" w:rsidP="006261F2">
            <w:pPr>
              <w:spacing w:after="0" w:line="240" w:lineRule="auto"/>
              <w:rPr>
                <w:rFonts w:ascii="Calibri" w:eastAsia="Times New Roman" w:hAnsi="Calibri" w:cs="Arial"/>
                <w:b/>
                <w:bCs/>
                <w:color w:val="000000"/>
                <w:lang w:val="en-IN" w:eastAsia="en-IN" w:bidi="hi-IN"/>
              </w:rPr>
            </w:pPr>
          </w:p>
        </w:tc>
        <w:tc>
          <w:tcPr>
            <w:tcW w:w="1276" w:type="dxa"/>
            <w:tcBorders>
              <w:top w:val="nil"/>
              <w:left w:val="nil"/>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0.5 Meter</w:t>
            </w:r>
          </w:p>
        </w:tc>
        <w:tc>
          <w:tcPr>
            <w:tcW w:w="1276" w:type="dxa"/>
            <w:tcBorders>
              <w:top w:val="nil"/>
              <w:left w:val="nil"/>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1 Meter</w:t>
            </w:r>
          </w:p>
        </w:tc>
        <w:tc>
          <w:tcPr>
            <w:tcW w:w="992" w:type="dxa"/>
            <w:tcBorders>
              <w:top w:val="nil"/>
              <w:left w:val="nil"/>
              <w:bottom w:val="single" w:sz="4" w:space="0" w:color="auto"/>
              <w:right w:val="single" w:sz="4" w:space="0" w:color="auto"/>
            </w:tcBorders>
            <w:shd w:val="clear" w:color="000000" w:fill="C0C0C0"/>
            <w:vAlign w:val="center"/>
            <w:hideMark/>
          </w:tcPr>
          <w:p w:rsidR="006261F2" w:rsidRPr="005D4EAE" w:rsidRDefault="006261F2" w:rsidP="006261F2">
            <w:pPr>
              <w:spacing w:after="0" w:line="240" w:lineRule="auto"/>
              <w:jc w:val="center"/>
              <w:rPr>
                <w:rFonts w:ascii="Calibri" w:eastAsia="Times New Roman" w:hAnsi="Calibri" w:cs="Arial"/>
                <w:b/>
                <w:bCs/>
                <w:color w:val="000000"/>
                <w:lang w:val="en-IN" w:eastAsia="en-IN" w:bidi="hi-IN"/>
              </w:rPr>
            </w:pPr>
            <w:r w:rsidRPr="005D4EAE">
              <w:rPr>
                <w:rFonts w:ascii="Calibri" w:eastAsia="Times New Roman" w:hAnsi="Calibri" w:cs="Arial"/>
                <w:b/>
                <w:bCs/>
                <w:color w:val="000000"/>
                <w:lang w:val="en-IN" w:eastAsia="en-IN" w:bidi="hi-IN"/>
              </w:rPr>
              <w:t>1.5 Meter</w:t>
            </w:r>
          </w:p>
        </w:tc>
      </w:tr>
      <w:tr w:rsidR="009F21B6" w:rsidRPr="005D4EAE" w:rsidTr="00493340">
        <w:trPr>
          <w:trHeight w:val="684"/>
          <w:jc w:val="center"/>
        </w:trPr>
        <w:tc>
          <w:tcPr>
            <w:tcW w:w="992" w:type="dxa"/>
            <w:vMerge w:val="restart"/>
            <w:tcBorders>
              <w:top w:val="nil"/>
              <w:left w:val="single" w:sz="4" w:space="0" w:color="auto"/>
              <w:right w:val="single" w:sz="4" w:space="0" w:color="auto"/>
            </w:tcBorders>
            <w:shd w:val="clear" w:color="auto" w:fill="auto"/>
            <w:vAlign w:val="center"/>
            <w:hideMark/>
          </w:tcPr>
          <w:p w:rsidR="009F21B6" w:rsidRPr="005D4EAE" w:rsidRDefault="009F21B6" w:rsidP="006261F2">
            <w:pPr>
              <w:spacing w:after="0" w:line="240" w:lineRule="auto"/>
              <w:jc w:val="center"/>
              <w:rPr>
                <w:rFonts w:ascii="Calibri" w:eastAsia="Times New Roman" w:hAnsi="Calibri" w:cs="Arial"/>
                <w:color w:val="000000"/>
                <w:lang w:val="en-IN" w:eastAsia="en-IN" w:bidi="hi-IN"/>
              </w:rPr>
            </w:pPr>
            <w:r w:rsidRPr="005D4EAE">
              <w:rPr>
                <w:rFonts w:ascii="Calibri" w:eastAsia="Times New Roman" w:hAnsi="Calibri" w:cs="Arial"/>
                <w:color w:val="000000"/>
                <w:lang w:val="en-IN" w:eastAsia="en-IN" w:bidi="hi-IN"/>
              </w:rPr>
              <w:t>1</w:t>
            </w:r>
          </w:p>
        </w:tc>
        <w:tc>
          <w:tcPr>
            <w:tcW w:w="1276" w:type="dxa"/>
            <w:vMerge w:val="restart"/>
            <w:tcBorders>
              <w:top w:val="nil"/>
              <w:left w:val="single" w:sz="4" w:space="0" w:color="auto"/>
              <w:bottom w:val="nil"/>
              <w:right w:val="single" w:sz="4" w:space="0" w:color="auto"/>
            </w:tcBorders>
            <w:shd w:val="clear" w:color="000000" w:fill="FFFFFF"/>
            <w:vAlign w:val="center"/>
            <w:hideMark/>
          </w:tcPr>
          <w:p w:rsidR="009F21B6" w:rsidRPr="005D4EAE" w:rsidRDefault="009F21B6" w:rsidP="009F21B6">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SRU 232</w:t>
            </w:r>
            <w:r w:rsidRPr="005D4EAE">
              <w:rPr>
                <w:rFonts w:ascii="Calibri" w:eastAsia="Times New Roman" w:hAnsi="Calibri" w:cs="Arial"/>
                <w:color w:val="000000"/>
                <w:lang w:val="en-IN" w:eastAsia="en-IN" w:bidi="hi-IN"/>
              </w:rPr>
              <w:t xml:space="preserve"> Slave</w:t>
            </w: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F21B6" w:rsidRPr="005D4EAE" w:rsidRDefault="009F21B6" w:rsidP="006261F2">
            <w:pPr>
              <w:spacing w:after="0" w:line="240" w:lineRule="auto"/>
              <w:jc w:val="center"/>
              <w:rPr>
                <w:rFonts w:ascii="Calibri" w:eastAsia="Times New Roman" w:hAnsi="Calibri" w:cs="Arial"/>
                <w:color w:val="000000"/>
                <w:lang w:val="en-IN" w:eastAsia="en-IN" w:bidi="hi-IN"/>
              </w:rPr>
            </w:pPr>
            <w:r w:rsidRPr="005D4EAE">
              <w:rPr>
                <w:rFonts w:ascii="Calibri" w:eastAsia="Times New Roman" w:hAnsi="Calibri" w:cs="Arial"/>
                <w:color w:val="000000"/>
                <w:lang w:val="en-IN" w:eastAsia="en-IN" w:bidi="hi-IN"/>
              </w:rPr>
              <w:t>Chip Antenna</w:t>
            </w:r>
          </w:p>
        </w:tc>
        <w:tc>
          <w:tcPr>
            <w:tcW w:w="1276"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152</w:t>
            </w:r>
          </w:p>
        </w:tc>
        <w:tc>
          <w:tcPr>
            <w:tcW w:w="1276"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193</w:t>
            </w:r>
          </w:p>
        </w:tc>
        <w:tc>
          <w:tcPr>
            <w:tcW w:w="992"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248</w:t>
            </w:r>
          </w:p>
        </w:tc>
      </w:tr>
      <w:tr w:rsidR="009F21B6" w:rsidRPr="005D4EAE" w:rsidTr="00493340">
        <w:trPr>
          <w:trHeight w:val="610"/>
          <w:jc w:val="center"/>
        </w:trPr>
        <w:tc>
          <w:tcPr>
            <w:tcW w:w="992" w:type="dxa"/>
            <w:vMerge/>
            <w:tcBorders>
              <w:left w:val="single" w:sz="4" w:space="0" w:color="auto"/>
              <w:bottom w:val="single" w:sz="4" w:space="0" w:color="auto"/>
              <w:right w:val="single" w:sz="4" w:space="0" w:color="auto"/>
            </w:tcBorders>
            <w:shd w:val="clear" w:color="auto" w:fill="auto"/>
            <w:vAlign w:val="center"/>
          </w:tcPr>
          <w:p w:rsidR="009F21B6" w:rsidRPr="005D4EAE" w:rsidRDefault="009F21B6" w:rsidP="006261F2">
            <w:pPr>
              <w:spacing w:after="0" w:line="240" w:lineRule="auto"/>
              <w:jc w:val="center"/>
              <w:rPr>
                <w:rFonts w:ascii="Calibri" w:eastAsia="Times New Roman" w:hAnsi="Calibri" w:cs="Arial"/>
                <w:color w:val="000000"/>
                <w:lang w:val="en-IN" w:eastAsia="en-IN" w:bidi="hi-IN"/>
              </w:rPr>
            </w:pPr>
          </w:p>
        </w:tc>
        <w:tc>
          <w:tcPr>
            <w:tcW w:w="1276" w:type="dxa"/>
            <w:vMerge/>
            <w:tcBorders>
              <w:left w:val="single" w:sz="4" w:space="0" w:color="auto"/>
              <w:bottom w:val="single" w:sz="4" w:space="0" w:color="auto"/>
              <w:right w:val="single" w:sz="4" w:space="0" w:color="auto"/>
            </w:tcBorders>
            <w:shd w:val="clear" w:color="000000" w:fill="FFFFFF"/>
            <w:vAlign w:val="center"/>
          </w:tcPr>
          <w:p w:rsidR="009F21B6" w:rsidRPr="005D4EAE" w:rsidRDefault="009F21B6" w:rsidP="006261F2">
            <w:pPr>
              <w:spacing w:after="0" w:line="240" w:lineRule="auto"/>
              <w:jc w:val="center"/>
              <w:rPr>
                <w:rFonts w:ascii="Calibri" w:eastAsia="Times New Roman" w:hAnsi="Calibri" w:cs="Arial"/>
                <w:color w:val="000000"/>
                <w:lang w:val="en-IN" w:eastAsia="en-IN" w:bidi="hi-IN"/>
              </w:rPr>
            </w:pPr>
          </w:p>
        </w:tc>
        <w:tc>
          <w:tcPr>
            <w:tcW w:w="14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F21B6" w:rsidRPr="005D4EAE" w:rsidRDefault="009F21B6"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U.FL</w:t>
            </w:r>
            <w:r w:rsidRPr="005D4EAE">
              <w:rPr>
                <w:rFonts w:ascii="Calibri" w:eastAsia="Times New Roman" w:hAnsi="Calibri" w:cs="Arial"/>
                <w:color w:val="000000"/>
                <w:lang w:val="en-IN" w:eastAsia="en-IN" w:bidi="hi-IN"/>
              </w:rPr>
              <w:t xml:space="preserve"> Antenna</w:t>
            </w:r>
          </w:p>
        </w:tc>
        <w:tc>
          <w:tcPr>
            <w:tcW w:w="1276"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140</w:t>
            </w:r>
          </w:p>
        </w:tc>
        <w:tc>
          <w:tcPr>
            <w:tcW w:w="1276"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249</w:t>
            </w:r>
          </w:p>
        </w:tc>
        <w:tc>
          <w:tcPr>
            <w:tcW w:w="992" w:type="dxa"/>
            <w:tcBorders>
              <w:top w:val="nil"/>
              <w:left w:val="single" w:sz="4" w:space="0" w:color="auto"/>
              <w:bottom w:val="single" w:sz="4" w:space="0" w:color="auto"/>
              <w:right w:val="single" w:sz="4" w:space="0" w:color="auto"/>
            </w:tcBorders>
            <w:shd w:val="clear" w:color="auto" w:fill="auto"/>
            <w:vAlign w:val="center"/>
          </w:tcPr>
          <w:p w:rsidR="009F21B6" w:rsidRPr="005D4EAE" w:rsidRDefault="00493340" w:rsidP="006261F2">
            <w:pPr>
              <w:spacing w:after="0" w:line="240" w:lineRule="auto"/>
              <w:jc w:val="center"/>
              <w:rPr>
                <w:rFonts w:ascii="Calibri" w:eastAsia="Times New Roman" w:hAnsi="Calibri" w:cs="Arial"/>
                <w:color w:val="000000"/>
                <w:lang w:val="en-IN" w:eastAsia="en-IN" w:bidi="hi-IN"/>
              </w:rPr>
            </w:pPr>
            <w:r>
              <w:rPr>
                <w:rFonts w:ascii="Calibri" w:eastAsia="Times New Roman" w:hAnsi="Calibri" w:cs="Arial"/>
                <w:color w:val="000000"/>
                <w:lang w:val="en-IN" w:eastAsia="en-IN" w:bidi="hi-IN"/>
              </w:rPr>
              <w:t>313</w:t>
            </w:r>
          </w:p>
        </w:tc>
      </w:tr>
    </w:tbl>
    <w:p w:rsidR="006261F2" w:rsidRDefault="006261F2">
      <w:pPr>
        <w:rPr>
          <w:rFonts w:eastAsia="Times New Roman" w:cs="Times New Roman"/>
          <w:b/>
          <w:bCs/>
          <w:kern w:val="32"/>
          <w:sz w:val="32"/>
          <w:szCs w:val="32"/>
        </w:rPr>
      </w:pPr>
    </w:p>
    <w:p w:rsidR="006261F2" w:rsidRDefault="006261F2">
      <w:pPr>
        <w:rPr>
          <w:rFonts w:eastAsia="Times New Roman" w:cs="Times New Roman"/>
          <w:b/>
          <w:bCs/>
          <w:kern w:val="32"/>
          <w:sz w:val="32"/>
          <w:szCs w:val="32"/>
        </w:rPr>
      </w:pPr>
      <w:r>
        <w:br w:type="page"/>
      </w:r>
    </w:p>
    <w:p w:rsidR="00480976" w:rsidRDefault="009C6678" w:rsidP="00FA0F87">
      <w:pPr>
        <w:pStyle w:val="Heading1"/>
        <w:numPr>
          <w:ilvl w:val="0"/>
          <w:numId w:val="1"/>
        </w:numPr>
        <w:rPr>
          <w:rFonts w:asciiTheme="minorHAnsi" w:hAnsiTheme="minorHAnsi"/>
        </w:rPr>
      </w:pPr>
      <w:bookmarkStart w:id="24" w:name="_Toc424831698"/>
      <w:r w:rsidRPr="00FF027E">
        <w:rPr>
          <w:rFonts w:asciiTheme="minorHAnsi" w:hAnsiTheme="minorHAnsi"/>
        </w:rPr>
        <w:lastRenderedPageBreak/>
        <w:t>Range test between Module to Module (BLE Mode)</w:t>
      </w:r>
      <w:bookmarkEnd w:id="24"/>
    </w:p>
    <w:p w:rsidR="00480976" w:rsidRDefault="00326699" w:rsidP="00480976">
      <w:pPr>
        <w:pStyle w:val="Heading2"/>
      </w:pPr>
      <w:bookmarkStart w:id="25" w:name="_Toc424831699"/>
      <w:r>
        <w:tab/>
      </w:r>
      <w:r w:rsidR="008A761F">
        <w:t>6</w:t>
      </w:r>
      <w:r w:rsidR="00480976">
        <w:t>.1 Requisite Items</w:t>
      </w:r>
      <w:bookmarkEnd w:id="25"/>
    </w:p>
    <w:p w:rsidR="007571FF" w:rsidRDefault="007571FF" w:rsidP="007571FF">
      <w:pPr>
        <w:ind w:left="1134" w:hanging="283"/>
      </w:pPr>
      <w:r>
        <w:t>1.</w:t>
      </w:r>
      <w:r>
        <w:tab/>
        <w:t>2# of SRU232 module with SRH232 Host board</w:t>
      </w:r>
    </w:p>
    <w:p w:rsidR="007571FF" w:rsidRDefault="007571FF" w:rsidP="007571FF">
      <w:pPr>
        <w:ind w:left="1134" w:hanging="283"/>
      </w:pPr>
      <w:r>
        <w:t>2.</w:t>
      </w:r>
      <w:r>
        <w:tab/>
        <w:t xml:space="preserve">2x AA Alkaline battery or 5V Adapter </w:t>
      </w:r>
    </w:p>
    <w:p w:rsidR="004107F1" w:rsidRDefault="004107F1" w:rsidP="004107F1">
      <w:pPr>
        <w:pStyle w:val="ListParagraph"/>
        <w:shd w:val="clear" w:color="auto" w:fill="FFFFFF"/>
        <w:ind w:left="420" w:firstLine="420"/>
        <w:rPr>
          <w:highlight w:val="yellow"/>
        </w:rPr>
      </w:pPr>
      <w:r>
        <w:t xml:space="preserve">3. </w:t>
      </w:r>
      <w:r w:rsidRPr="004107F1">
        <w:t>(2x) External Antenna and u.FL cable assembly part number</w:t>
      </w:r>
    </w:p>
    <w:p w:rsidR="00480976" w:rsidRDefault="004107F1" w:rsidP="007571FF">
      <w:pPr>
        <w:ind w:left="1134" w:hanging="283"/>
      </w:pPr>
      <w:r>
        <w:t xml:space="preserve">4. </w:t>
      </w:r>
      <w:r w:rsidR="007571FF">
        <w:t>Windows Application “SR Bridge Simulator -1.0”</w:t>
      </w:r>
    </w:p>
    <w:p w:rsidR="00480976" w:rsidRDefault="00326699" w:rsidP="00480976">
      <w:pPr>
        <w:pStyle w:val="Heading2"/>
      </w:pPr>
      <w:bookmarkStart w:id="26" w:name="_Toc424831700"/>
      <w:r>
        <w:tab/>
      </w:r>
      <w:r w:rsidR="008A761F">
        <w:t>6</w:t>
      </w:r>
      <w:r w:rsidR="00480976">
        <w:t>.2 Testing Procedure</w:t>
      </w:r>
      <w:bookmarkEnd w:id="26"/>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For Range Testing, one SRU232 module worked as Central device and second SRU232 module worked as Peripheral device.</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User needs 2x SRU232 module.</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 xml:space="preserve">Give power supply to both SRU232 modules using 3.0V (2x AA) alkaline batteries </w:t>
      </w:r>
      <w:r>
        <w:t>or using 5V Adapter</w:t>
      </w:r>
      <w:r>
        <w:rPr>
          <w:rFonts w:ascii="Calibri" w:hAnsi="Calibri"/>
        </w:rPr>
        <w:t>.</w:t>
      </w:r>
      <w:r>
        <w:rPr>
          <w:rFonts w:ascii="Calibri" w:hAnsi="Calibri"/>
        </w:rPr>
        <w:tab/>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Set the SRU232 module (Central) and SRU232 module (Peripheral) at same height from ground (0.5m, 1m, 1.5m).</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 xml:space="preserve">SRU232 module (Central) will continue scanning for SRU232 module (Peripheral) &amp; </w:t>
      </w:r>
      <w:r>
        <w:rPr>
          <w:rFonts w:ascii="Calibri" w:hAnsi="Calibri"/>
        </w:rPr>
        <w:tab/>
        <w:t>try to connect with Peripheral device. In this scanning time, its display Green LED solid (D2 LED) in SRU232 module (Central).</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When SRU232 module (Central) is successfully connected with SRU232 module (Peripheral) then in both SRU232 modules it will display Blue LED solid (D1 LED) till device is connected.</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When the SRU232 module(Central) will disconnect from SRU232 module(Peripheral) then in both SRU232 module Blue LED will turn off &amp; again in SRU232 module(Central) it will display Green LED solid(D2 LED) as an indication of scanning and again SRU232(Central) device will start scanning for peripheral device.</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Now perform this test at different distance then repeat step #3 to step #7 again.</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Find the maximum stable connection range of SRU232 module (Central) with SRU232 module (Peripheral) and note it down.</w:t>
      </w:r>
    </w:p>
    <w:p w:rsidR="004107F1" w:rsidRDefault="004107F1" w:rsidP="004107F1">
      <w:pPr>
        <w:widowControl w:val="0"/>
        <w:numPr>
          <w:ilvl w:val="0"/>
          <w:numId w:val="12"/>
        </w:numPr>
        <w:spacing w:after="0" w:line="240" w:lineRule="auto"/>
        <w:ind w:left="1134" w:hanging="283"/>
        <w:rPr>
          <w:rFonts w:ascii="Calibri" w:hAnsi="Calibri"/>
        </w:rPr>
      </w:pPr>
      <w:r>
        <w:rPr>
          <w:rFonts w:ascii="Calibri" w:hAnsi="Calibri"/>
        </w:rPr>
        <w:t xml:space="preserve"> Repeat this test for different SRU232 modules and verify the results.</w:t>
      </w:r>
    </w:p>
    <w:p w:rsidR="004107F1" w:rsidRPr="004107F1" w:rsidRDefault="004107F1" w:rsidP="004107F1">
      <w:pPr>
        <w:ind w:left="1134"/>
      </w:pPr>
    </w:p>
    <w:p w:rsidR="004107F1" w:rsidRDefault="004107F1">
      <w:pPr>
        <w:rPr>
          <w:rFonts w:asciiTheme="majorHAnsi" w:eastAsiaTheme="majorEastAsia" w:hAnsiTheme="majorHAnsi" w:cstheme="majorBidi"/>
          <w:b/>
          <w:bCs/>
          <w:sz w:val="26"/>
          <w:szCs w:val="26"/>
        </w:rPr>
      </w:pPr>
      <w:r>
        <w:br w:type="page"/>
      </w:r>
    </w:p>
    <w:p w:rsidR="00480976" w:rsidRDefault="008A761F" w:rsidP="00FA0F87">
      <w:pPr>
        <w:pStyle w:val="Heading2"/>
      </w:pPr>
      <w:bookmarkStart w:id="27" w:name="_Toc424831701"/>
      <w:r>
        <w:lastRenderedPageBreak/>
        <w:t>6</w:t>
      </w:r>
      <w:r w:rsidR="00FA0F87">
        <w:t>.3 Results</w:t>
      </w:r>
      <w:bookmarkEnd w:id="27"/>
    </w:p>
    <w:tbl>
      <w:tblPr>
        <w:tblW w:w="8647" w:type="dxa"/>
        <w:jc w:val="center"/>
        <w:tblLayout w:type="fixed"/>
        <w:tblLook w:val="04A0" w:firstRow="1" w:lastRow="0" w:firstColumn="1" w:lastColumn="0" w:noHBand="0" w:noVBand="1"/>
      </w:tblPr>
      <w:tblGrid>
        <w:gridCol w:w="1174"/>
        <w:gridCol w:w="1305"/>
        <w:gridCol w:w="683"/>
        <w:gridCol w:w="3274"/>
        <w:gridCol w:w="2211"/>
      </w:tblGrid>
      <w:tr w:rsidR="00493340" w:rsidRPr="00493340" w:rsidTr="00493340">
        <w:trPr>
          <w:trHeight w:val="315"/>
          <w:jc w:val="center"/>
        </w:trPr>
        <w:tc>
          <w:tcPr>
            <w:tcW w:w="1174" w:type="dxa"/>
            <w:tcBorders>
              <w:top w:val="single" w:sz="4" w:space="0" w:color="auto"/>
              <w:left w:val="single" w:sz="4" w:space="0" w:color="auto"/>
              <w:bottom w:val="single" w:sz="4" w:space="0" w:color="auto"/>
              <w:right w:val="nil"/>
            </w:tcBorders>
            <w:shd w:val="clear" w:color="auto" w:fill="BFBFBF" w:themeFill="background1" w:themeFillShade="BF"/>
            <w:noWrap/>
            <w:vAlign w:val="center"/>
            <w:hideMark/>
          </w:tcPr>
          <w:p w:rsidR="00493340" w:rsidRPr="00493340" w:rsidRDefault="00493340" w:rsidP="00493340">
            <w:pPr>
              <w:spacing w:after="0" w:line="240" w:lineRule="auto"/>
              <w:jc w:val="center"/>
              <w:rPr>
                <w:rFonts w:ascii="Calibri" w:eastAsia="Times New Roman" w:hAnsi="Calibri" w:cs="Arial"/>
                <w:b/>
                <w:bCs/>
                <w:color w:val="000000"/>
                <w:lang w:val="en-IN" w:eastAsia="en-IN" w:bidi="hi-IN"/>
              </w:rPr>
            </w:pPr>
            <w:r w:rsidRPr="00493340">
              <w:rPr>
                <w:rFonts w:ascii="Calibri" w:eastAsia="Times New Roman" w:hAnsi="Calibri" w:cs="Arial"/>
                <w:b/>
                <w:bCs/>
                <w:color w:val="000000"/>
                <w:lang w:val="en-IN" w:eastAsia="en-IN" w:bidi="hi-IN"/>
              </w:rPr>
              <w:t xml:space="preserve">Module </w:t>
            </w:r>
          </w:p>
        </w:tc>
        <w:tc>
          <w:tcPr>
            <w:tcW w:w="747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color w:val="000000"/>
                <w:lang w:val="en-IN" w:eastAsia="en-IN" w:bidi="hi-IN"/>
              </w:rPr>
            </w:pPr>
            <w:r w:rsidRPr="00493340">
              <w:rPr>
                <w:rFonts w:ascii="Calibri" w:eastAsia="Times New Roman" w:hAnsi="Calibri" w:cs="Arial"/>
                <w:b/>
                <w:bCs/>
                <w:color w:val="000000"/>
                <w:lang w:val="en-IN" w:eastAsia="en-IN" w:bidi="hi-IN"/>
              </w:rPr>
              <w:t>SRU232 Master</w:t>
            </w:r>
          </w:p>
        </w:tc>
      </w:tr>
      <w:tr w:rsidR="00493340" w:rsidRPr="00493340" w:rsidTr="00493340">
        <w:trPr>
          <w:trHeight w:val="315"/>
          <w:jc w:val="center"/>
        </w:trPr>
        <w:tc>
          <w:tcPr>
            <w:tcW w:w="1174"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Hardware Version</w:t>
            </w:r>
          </w:p>
        </w:tc>
        <w:tc>
          <w:tcPr>
            <w:tcW w:w="7473" w:type="dxa"/>
            <w:gridSpan w:val="4"/>
            <w:tcBorders>
              <w:top w:val="single" w:sz="4" w:space="0" w:color="auto"/>
              <w:left w:val="nil"/>
              <w:bottom w:val="single" w:sz="4" w:space="0" w:color="000000"/>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504_500041_HiLoFCCV2_01.01.03</w:t>
            </w:r>
          </w:p>
        </w:tc>
      </w:tr>
      <w:tr w:rsidR="00493340" w:rsidRPr="00493340" w:rsidTr="00493340">
        <w:trPr>
          <w:trHeight w:val="315"/>
          <w:jc w:val="center"/>
        </w:trPr>
        <w:tc>
          <w:tcPr>
            <w:tcW w:w="1174" w:type="dxa"/>
            <w:vMerge w:val="restart"/>
            <w:tcBorders>
              <w:top w:val="nil"/>
              <w:left w:val="single" w:sz="4" w:space="0" w:color="auto"/>
              <w:bottom w:val="nil"/>
              <w:right w:val="nil"/>
            </w:tcBorders>
            <w:shd w:val="clear" w:color="auto" w:fill="BFBFBF" w:themeFill="background1" w:themeFillShade="BF"/>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Firmware Version</w:t>
            </w:r>
          </w:p>
        </w:tc>
        <w:tc>
          <w:tcPr>
            <w:tcW w:w="1305" w:type="dxa"/>
            <w:tcBorders>
              <w:top w:val="nil"/>
              <w:left w:val="single" w:sz="4" w:space="0" w:color="auto"/>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 </w:t>
            </w:r>
          </w:p>
        </w:tc>
        <w:tc>
          <w:tcPr>
            <w:tcW w:w="683" w:type="dxa"/>
            <w:tcBorders>
              <w:top w:val="nil"/>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Type</w:t>
            </w:r>
          </w:p>
        </w:tc>
        <w:tc>
          <w:tcPr>
            <w:tcW w:w="3274" w:type="dxa"/>
            <w:tcBorders>
              <w:top w:val="nil"/>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Central</w:t>
            </w:r>
          </w:p>
        </w:tc>
        <w:tc>
          <w:tcPr>
            <w:tcW w:w="2211" w:type="dxa"/>
            <w:tcBorders>
              <w:top w:val="nil"/>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Peripheral</w:t>
            </w:r>
          </w:p>
        </w:tc>
      </w:tr>
      <w:tr w:rsidR="00493340" w:rsidRPr="00493340" w:rsidTr="00493340">
        <w:trPr>
          <w:trHeight w:val="315"/>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Program SoftDevice</w:t>
            </w:r>
          </w:p>
        </w:tc>
        <w:tc>
          <w:tcPr>
            <w:tcW w:w="683" w:type="dxa"/>
            <w:tcBorders>
              <w:top w:val="nil"/>
              <w:left w:val="nil"/>
              <w:bottom w:val="single" w:sz="4" w:space="0" w:color="auto"/>
              <w:right w:val="nil"/>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Chip</w:t>
            </w:r>
          </w:p>
        </w:tc>
        <w:tc>
          <w:tcPr>
            <w:tcW w:w="548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s110_nrf51822_6.0.0_softdevice.hex</w:t>
            </w:r>
          </w:p>
        </w:tc>
      </w:tr>
      <w:tr w:rsidR="00493340" w:rsidRPr="00493340" w:rsidTr="00493340">
        <w:trPr>
          <w:trHeight w:val="439"/>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1305" w:type="dxa"/>
            <w:vMerge/>
            <w:tcBorders>
              <w:top w:val="nil"/>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683" w:type="dxa"/>
            <w:tcBorders>
              <w:top w:val="nil"/>
              <w:left w:val="nil"/>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U.FL</w:t>
            </w:r>
          </w:p>
        </w:tc>
        <w:tc>
          <w:tcPr>
            <w:tcW w:w="5485" w:type="dxa"/>
            <w:gridSpan w:val="2"/>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Arial"/>
                <w:lang w:val="en-IN" w:eastAsia="en-IN" w:bidi="hi-IN"/>
              </w:rPr>
            </w:pPr>
          </w:p>
        </w:tc>
      </w:tr>
      <w:tr w:rsidR="00AD6FC5" w:rsidRPr="00493340" w:rsidTr="00AD6FC5">
        <w:trPr>
          <w:trHeight w:val="765"/>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Program Application</w:t>
            </w:r>
          </w:p>
        </w:tc>
        <w:tc>
          <w:tcPr>
            <w:tcW w:w="683" w:type="dxa"/>
            <w:tcBorders>
              <w:top w:val="nil"/>
              <w:left w:val="nil"/>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Chip</w:t>
            </w:r>
          </w:p>
        </w:tc>
        <w:tc>
          <w:tcPr>
            <w:tcW w:w="3274" w:type="dxa"/>
            <w:tcBorders>
              <w:top w:val="nil"/>
              <w:left w:val="nil"/>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central_radio_test_-12dbm_MATT_Chip_ant_LED.hex</w:t>
            </w:r>
          </w:p>
        </w:tc>
        <w:tc>
          <w:tcPr>
            <w:tcW w:w="2211" w:type="dxa"/>
            <w:vMerge w:val="restart"/>
            <w:tcBorders>
              <w:top w:val="nil"/>
              <w:left w:val="single" w:sz="4"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ble_app_peripheral_Radio_Test_V01.00.03.hex</w:t>
            </w:r>
          </w:p>
        </w:tc>
      </w:tr>
      <w:tr w:rsidR="00493340" w:rsidRPr="00493340" w:rsidTr="00AD6FC5">
        <w:trPr>
          <w:trHeight w:val="765"/>
          <w:jc w:val="center"/>
        </w:trPr>
        <w:tc>
          <w:tcPr>
            <w:tcW w:w="1174" w:type="dxa"/>
            <w:vMerge/>
            <w:tcBorders>
              <w:top w:val="nil"/>
              <w:left w:val="single" w:sz="4" w:space="0" w:color="auto"/>
              <w:bottom w:val="nil"/>
              <w:right w:val="nil"/>
            </w:tcBorders>
            <w:shd w:val="clear" w:color="auto" w:fill="BFBFBF" w:themeFill="background1" w:themeFillShade="BF"/>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1305" w:type="dxa"/>
            <w:vMerge/>
            <w:tcBorders>
              <w:top w:val="nil"/>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Arial"/>
                <w:b/>
                <w:bCs/>
                <w:lang w:val="en-IN" w:eastAsia="en-IN" w:bidi="hi-IN"/>
              </w:rPr>
            </w:pP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U.FL</w:t>
            </w:r>
          </w:p>
        </w:tc>
        <w:tc>
          <w:tcPr>
            <w:tcW w:w="3274" w:type="dxa"/>
            <w:tcBorders>
              <w:top w:val="nil"/>
              <w:left w:val="nil"/>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rPr>
                <w:rFonts w:ascii="Calibri" w:eastAsia="Times New Roman" w:hAnsi="Calibri" w:cs="Arial"/>
                <w:lang w:val="en-IN" w:eastAsia="en-IN" w:bidi="hi-IN"/>
              </w:rPr>
            </w:pPr>
            <w:r w:rsidRPr="00493340">
              <w:rPr>
                <w:rFonts w:ascii="Calibri" w:eastAsia="Times New Roman" w:hAnsi="Calibri" w:cs="Arial"/>
                <w:lang w:val="en-IN" w:eastAsia="en-IN" w:bidi="hi-IN"/>
              </w:rPr>
              <w:t>central_radio_test_-12dbm_MATT_UFL_LED.hex</w:t>
            </w:r>
          </w:p>
        </w:tc>
        <w:tc>
          <w:tcPr>
            <w:tcW w:w="2211" w:type="dxa"/>
            <w:vMerge/>
            <w:tcBorders>
              <w:top w:val="nil"/>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Arial"/>
                <w:lang w:val="en-IN" w:eastAsia="en-IN" w:bidi="hi-IN"/>
              </w:rPr>
            </w:pPr>
          </w:p>
        </w:tc>
      </w:tr>
      <w:tr w:rsidR="00493340" w:rsidRPr="00493340" w:rsidTr="00493340">
        <w:trPr>
          <w:trHeight w:val="315"/>
          <w:jc w:val="center"/>
        </w:trPr>
        <w:tc>
          <w:tcPr>
            <w:tcW w:w="1174" w:type="dxa"/>
            <w:tcBorders>
              <w:top w:val="single" w:sz="4" w:space="0" w:color="auto"/>
              <w:left w:val="single" w:sz="4" w:space="0" w:color="auto"/>
              <w:bottom w:val="single" w:sz="4" w:space="0" w:color="auto"/>
              <w:right w:val="nil"/>
            </w:tcBorders>
            <w:shd w:val="clear" w:color="auto" w:fill="BFBFBF" w:themeFill="background1" w:themeFillShade="BF"/>
            <w:vAlign w:val="center"/>
            <w:hideMark/>
          </w:tcPr>
          <w:p w:rsidR="00493340" w:rsidRPr="00493340" w:rsidRDefault="00493340" w:rsidP="00493340">
            <w:pPr>
              <w:spacing w:after="0" w:line="240" w:lineRule="auto"/>
              <w:jc w:val="center"/>
              <w:rPr>
                <w:rFonts w:ascii="Calibri" w:eastAsia="Times New Roman" w:hAnsi="Calibri" w:cs="Arial"/>
                <w:b/>
                <w:bCs/>
                <w:lang w:val="en-IN" w:eastAsia="en-IN" w:bidi="hi-IN"/>
              </w:rPr>
            </w:pPr>
            <w:r w:rsidRPr="00493340">
              <w:rPr>
                <w:rFonts w:ascii="Calibri" w:eastAsia="Times New Roman" w:hAnsi="Calibri" w:cs="Arial"/>
                <w:b/>
                <w:bCs/>
                <w:lang w:val="en-IN" w:eastAsia="en-IN" w:bidi="hi-IN"/>
              </w:rPr>
              <w:t>Power Level</w:t>
            </w:r>
          </w:p>
        </w:tc>
        <w:tc>
          <w:tcPr>
            <w:tcW w:w="7473" w:type="dxa"/>
            <w:gridSpan w:val="4"/>
            <w:tcBorders>
              <w:top w:val="nil"/>
              <w:left w:val="single" w:sz="4"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Arial"/>
                <w:lang w:val="en-IN" w:eastAsia="en-IN" w:bidi="hi-IN"/>
              </w:rPr>
            </w:pPr>
            <w:r w:rsidRPr="00493340">
              <w:rPr>
                <w:rFonts w:ascii="Calibri" w:eastAsia="Times New Roman" w:hAnsi="Calibri" w:cs="Arial"/>
                <w:lang w:val="en-IN" w:eastAsia="en-IN" w:bidi="hi-IN"/>
              </w:rPr>
              <w:t>( -12 dBm )</w:t>
            </w:r>
          </w:p>
        </w:tc>
      </w:tr>
    </w:tbl>
    <w:p w:rsidR="00B450C7" w:rsidRDefault="00B450C7" w:rsidP="00B450C7"/>
    <w:tbl>
      <w:tblPr>
        <w:tblW w:w="8647" w:type="dxa"/>
        <w:jc w:val="center"/>
        <w:tblLayout w:type="fixed"/>
        <w:tblLook w:val="04A0" w:firstRow="1" w:lastRow="0" w:firstColumn="1" w:lastColumn="0" w:noHBand="0" w:noVBand="1"/>
      </w:tblPr>
      <w:tblGrid>
        <w:gridCol w:w="965"/>
        <w:gridCol w:w="1224"/>
        <w:gridCol w:w="1350"/>
        <w:gridCol w:w="1422"/>
        <w:gridCol w:w="1276"/>
        <w:gridCol w:w="1276"/>
        <w:gridCol w:w="1134"/>
      </w:tblGrid>
      <w:tr w:rsidR="00493340" w:rsidRPr="00493340" w:rsidTr="004107F1">
        <w:trPr>
          <w:trHeight w:val="315"/>
          <w:jc w:val="center"/>
        </w:trPr>
        <w:tc>
          <w:tcPr>
            <w:tcW w:w="965"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Serial</w:t>
            </w:r>
            <w:r>
              <w:rPr>
                <w:rFonts w:ascii="Calibri" w:eastAsia="Times New Roman" w:hAnsi="Calibri" w:cs="Times New Roman"/>
                <w:b/>
                <w:bCs/>
                <w:color w:val="000000"/>
                <w:lang w:val="en-IN" w:eastAsia="en-IN" w:bidi="hi-IN"/>
              </w:rPr>
              <w:t xml:space="preserve"> Number</w:t>
            </w:r>
          </w:p>
        </w:tc>
        <w:tc>
          <w:tcPr>
            <w:tcW w:w="1224"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Module</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Power Level</w:t>
            </w:r>
          </w:p>
        </w:tc>
        <w:tc>
          <w:tcPr>
            <w:tcW w:w="1422"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Antenna Type</w:t>
            </w:r>
          </w:p>
        </w:tc>
        <w:tc>
          <w:tcPr>
            <w:tcW w:w="3686" w:type="dxa"/>
            <w:gridSpan w:val="3"/>
            <w:tcBorders>
              <w:top w:val="single" w:sz="4" w:space="0" w:color="auto"/>
              <w:left w:val="nil"/>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Height of Module from ground</w:t>
            </w:r>
          </w:p>
        </w:tc>
      </w:tr>
      <w:tr w:rsidR="00493340" w:rsidRPr="00493340" w:rsidTr="004107F1">
        <w:trPr>
          <w:trHeight w:val="315"/>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3686" w:type="dxa"/>
            <w:gridSpan w:val="3"/>
            <w:tcBorders>
              <w:top w:val="single" w:sz="4" w:space="0" w:color="auto"/>
              <w:left w:val="nil"/>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Range in Connection mode</w:t>
            </w:r>
          </w:p>
        </w:tc>
      </w:tr>
      <w:tr w:rsidR="00493340" w:rsidRPr="00493340" w:rsidTr="004107F1">
        <w:trPr>
          <w:trHeight w:val="315"/>
          <w:jc w:val="center"/>
        </w:trPr>
        <w:tc>
          <w:tcPr>
            <w:tcW w:w="965"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276" w:type="dxa"/>
            <w:tcBorders>
              <w:top w:val="nil"/>
              <w:left w:val="nil"/>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0.5 Meter</w:t>
            </w:r>
          </w:p>
        </w:tc>
        <w:tc>
          <w:tcPr>
            <w:tcW w:w="1276" w:type="dxa"/>
            <w:tcBorders>
              <w:top w:val="nil"/>
              <w:left w:val="nil"/>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1 Meter</w:t>
            </w:r>
          </w:p>
        </w:tc>
        <w:tc>
          <w:tcPr>
            <w:tcW w:w="1134" w:type="dxa"/>
            <w:tcBorders>
              <w:top w:val="nil"/>
              <w:left w:val="nil"/>
              <w:bottom w:val="single" w:sz="4" w:space="0" w:color="auto"/>
              <w:right w:val="single" w:sz="4" w:space="0" w:color="auto"/>
            </w:tcBorders>
            <w:shd w:val="clear" w:color="000000" w:fill="C0C0C0"/>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1.5 Meter</w:t>
            </w:r>
          </w:p>
        </w:tc>
      </w:tr>
      <w:tr w:rsidR="00493340" w:rsidRPr="00493340" w:rsidTr="004107F1">
        <w:trPr>
          <w:trHeight w:val="315"/>
          <w:jc w:val="center"/>
        </w:trPr>
        <w:tc>
          <w:tcPr>
            <w:tcW w:w="965" w:type="dxa"/>
            <w:vMerge w:val="restart"/>
            <w:tcBorders>
              <w:top w:val="nil"/>
              <w:left w:val="single" w:sz="8" w:space="0" w:color="auto"/>
              <w:bottom w:val="single" w:sz="4" w:space="0" w:color="auto"/>
              <w:right w:val="single" w:sz="4" w:space="0" w:color="auto"/>
            </w:tcBorders>
            <w:shd w:val="clear" w:color="auto" w:fill="auto"/>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1</w:t>
            </w:r>
          </w:p>
        </w:tc>
        <w:tc>
          <w:tcPr>
            <w:tcW w:w="1224" w:type="dxa"/>
            <w:vMerge w:val="restart"/>
            <w:tcBorders>
              <w:top w:val="nil"/>
              <w:left w:val="single" w:sz="4" w:space="0" w:color="auto"/>
              <w:bottom w:val="single" w:sz="4" w:space="0" w:color="auto"/>
              <w:right w:val="single" w:sz="4" w:space="0" w:color="auto"/>
            </w:tcBorders>
            <w:shd w:val="clear" w:color="000000" w:fill="FFFFFF"/>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Pr>
                <w:rFonts w:ascii="Calibri" w:eastAsia="Times New Roman" w:hAnsi="Calibri" w:cs="Times New Roman"/>
                <w:b/>
                <w:bCs/>
                <w:color w:val="000000"/>
                <w:lang w:val="en-IN" w:eastAsia="en-IN" w:bidi="hi-IN"/>
              </w:rPr>
              <w:t xml:space="preserve">SRU 232 </w:t>
            </w:r>
            <w:r w:rsidRPr="00493340">
              <w:rPr>
                <w:rFonts w:ascii="Calibri" w:eastAsia="Times New Roman" w:hAnsi="Calibri" w:cs="Times New Roman"/>
                <w:b/>
                <w:bCs/>
                <w:color w:val="000000"/>
                <w:lang w:val="en-IN" w:eastAsia="en-IN" w:bidi="hi-IN"/>
              </w:rPr>
              <w:t xml:space="preserve"> </w:t>
            </w:r>
            <w:r>
              <w:rPr>
                <w:rFonts w:ascii="Calibri" w:eastAsia="Times New Roman" w:hAnsi="Calibri" w:cs="Times New Roman"/>
                <w:b/>
                <w:bCs/>
                <w:color w:val="000000"/>
                <w:lang w:val="en-IN" w:eastAsia="en-IN" w:bidi="hi-IN"/>
              </w:rPr>
              <w:t>Slave</w:t>
            </w:r>
          </w:p>
        </w:tc>
        <w:tc>
          <w:tcPr>
            <w:tcW w:w="135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 -12 dBm )</w:t>
            </w:r>
          </w:p>
        </w:tc>
        <w:tc>
          <w:tcPr>
            <w:tcW w:w="1422" w:type="dxa"/>
            <w:tcBorders>
              <w:top w:val="single" w:sz="4" w:space="0" w:color="auto"/>
              <w:left w:val="nil"/>
              <w:bottom w:val="single" w:sz="4" w:space="0" w:color="auto"/>
              <w:right w:val="single" w:sz="4" w:space="0" w:color="auto"/>
            </w:tcBorders>
            <w:shd w:val="clear" w:color="000000" w:fill="FFFFFF"/>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Chip Antenna</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126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172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262</w:t>
            </w:r>
          </w:p>
        </w:tc>
      </w:tr>
      <w:tr w:rsidR="00493340" w:rsidRPr="00493340" w:rsidTr="004107F1">
        <w:trPr>
          <w:trHeight w:val="315"/>
          <w:jc w:val="center"/>
        </w:trPr>
        <w:tc>
          <w:tcPr>
            <w:tcW w:w="965" w:type="dxa"/>
            <w:vMerge/>
            <w:tcBorders>
              <w:top w:val="nil"/>
              <w:left w:val="single" w:sz="8"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224" w:type="dxa"/>
            <w:vMerge/>
            <w:tcBorders>
              <w:top w:val="nil"/>
              <w:left w:val="single" w:sz="4" w:space="0" w:color="auto"/>
              <w:bottom w:val="single" w:sz="4" w:space="0" w:color="auto"/>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350" w:type="dxa"/>
            <w:vMerge/>
            <w:tcBorders>
              <w:top w:val="nil"/>
              <w:left w:val="single" w:sz="4" w:space="0" w:color="auto"/>
              <w:bottom w:val="single" w:sz="4" w:space="0" w:color="000000"/>
              <w:right w:val="single" w:sz="4" w:space="0" w:color="auto"/>
            </w:tcBorders>
            <w:vAlign w:val="center"/>
            <w:hideMark/>
          </w:tcPr>
          <w:p w:rsidR="00493340" w:rsidRPr="00493340" w:rsidRDefault="00493340" w:rsidP="00493340">
            <w:pPr>
              <w:spacing w:after="0" w:line="240" w:lineRule="auto"/>
              <w:rPr>
                <w:rFonts w:ascii="Calibri" w:eastAsia="Times New Roman" w:hAnsi="Calibri" w:cs="Times New Roman"/>
                <w:b/>
                <w:bCs/>
                <w:color w:val="000000"/>
                <w:lang w:val="en-IN" w:eastAsia="en-IN" w:bidi="hi-IN"/>
              </w:rPr>
            </w:pPr>
          </w:p>
        </w:tc>
        <w:tc>
          <w:tcPr>
            <w:tcW w:w="1422" w:type="dxa"/>
            <w:tcBorders>
              <w:top w:val="single" w:sz="4" w:space="0" w:color="auto"/>
              <w:left w:val="nil"/>
              <w:bottom w:val="single" w:sz="4" w:space="0" w:color="auto"/>
              <w:right w:val="single" w:sz="4" w:space="0" w:color="auto"/>
            </w:tcBorders>
            <w:shd w:val="clear" w:color="000000" w:fill="FFFFFF"/>
            <w:vAlign w:val="center"/>
            <w:hideMark/>
          </w:tcPr>
          <w:p w:rsidR="00493340" w:rsidRPr="00493340" w:rsidRDefault="00493340" w:rsidP="00493340">
            <w:pPr>
              <w:spacing w:after="0" w:line="240" w:lineRule="auto"/>
              <w:jc w:val="center"/>
              <w:rPr>
                <w:rFonts w:ascii="Calibri" w:eastAsia="Times New Roman" w:hAnsi="Calibri" w:cs="Times New Roman"/>
                <w:b/>
                <w:bCs/>
                <w:color w:val="000000"/>
                <w:lang w:val="en-IN" w:eastAsia="en-IN" w:bidi="hi-IN"/>
              </w:rPr>
            </w:pPr>
            <w:r w:rsidRPr="00493340">
              <w:rPr>
                <w:rFonts w:ascii="Calibri" w:eastAsia="Times New Roman" w:hAnsi="Calibri" w:cs="Times New Roman"/>
                <w:b/>
                <w:bCs/>
                <w:color w:val="000000"/>
                <w:lang w:val="en-IN" w:eastAsia="en-IN" w:bidi="hi-IN"/>
              </w:rPr>
              <w:t>U.FL Antenna</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182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237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93340" w:rsidRPr="00493340" w:rsidRDefault="00493340" w:rsidP="00493340">
            <w:pPr>
              <w:spacing w:after="0" w:line="240" w:lineRule="auto"/>
              <w:jc w:val="center"/>
              <w:rPr>
                <w:rFonts w:ascii="Calibri" w:eastAsia="Times New Roman" w:hAnsi="Calibri" w:cs="Times New Roman"/>
                <w:color w:val="000000"/>
                <w:lang w:val="en-IN" w:eastAsia="en-IN" w:bidi="hi-IN"/>
              </w:rPr>
            </w:pPr>
            <w:r w:rsidRPr="00493340">
              <w:rPr>
                <w:rFonts w:ascii="Calibri" w:eastAsia="Times New Roman" w:hAnsi="Calibri" w:cs="Times New Roman"/>
                <w:color w:val="000000"/>
                <w:lang w:val="en-IN" w:eastAsia="en-IN" w:bidi="hi-IN"/>
              </w:rPr>
              <w:t>265</w:t>
            </w:r>
          </w:p>
        </w:tc>
      </w:tr>
    </w:tbl>
    <w:p w:rsidR="009F21B6" w:rsidRDefault="009F21B6" w:rsidP="00B450C7"/>
    <w:p w:rsidR="009F21B6" w:rsidRDefault="009F21B6" w:rsidP="00B450C7"/>
    <w:p w:rsidR="00B450C7" w:rsidRPr="00B450C7" w:rsidRDefault="00B450C7" w:rsidP="00B450C7"/>
    <w:p w:rsidR="00773C9C" w:rsidRDefault="00773C9C" w:rsidP="00773C9C"/>
    <w:p w:rsidR="00B450C7" w:rsidRDefault="00B450C7" w:rsidP="00773C9C"/>
    <w:p w:rsidR="00773C9C" w:rsidRPr="00773C9C" w:rsidRDefault="00773C9C" w:rsidP="00773C9C"/>
    <w:p w:rsidR="00E01EEF" w:rsidRPr="00E01EEF" w:rsidRDefault="00E01EEF" w:rsidP="00E01EEF">
      <w:pPr>
        <w:pStyle w:val="ListParagraph"/>
        <w:ind w:left="2160"/>
      </w:pPr>
    </w:p>
    <w:p w:rsidR="00E01EEF" w:rsidRDefault="00E01EEF" w:rsidP="009D18AE"/>
    <w:p w:rsidR="007937B3" w:rsidRDefault="007937B3" w:rsidP="009D18AE"/>
    <w:p w:rsidR="002077E2" w:rsidRPr="002077E2" w:rsidRDefault="002077E2" w:rsidP="002077E2">
      <w:pPr>
        <w:pStyle w:val="ListParagraph"/>
        <w:rPr>
          <w:b/>
          <w:bCs/>
        </w:rPr>
      </w:pPr>
    </w:p>
    <w:p w:rsidR="007937B3" w:rsidRDefault="007937B3" w:rsidP="009D18AE"/>
    <w:p w:rsidR="007937B3" w:rsidRDefault="007937B3" w:rsidP="009D18AE"/>
    <w:p w:rsidR="007937B3" w:rsidRDefault="007937B3" w:rsidP="009D18AE"/>
    <w:p w:rsidR="007937B3" w:rsidRDefault="007937B3" w:rsidP="009D18AE"/>
    <w:bookmarkEnd w:id="15"/>
    <w:p w:rsidR="00D74C33" w:rsidRDefault="00D74C33" w:rsidP="009D18AE"/>
    <w:sectPr w:rsidR="00D74C33" w:rsidSect="00057167">
      <w:headerReference w:type="default" r:id="rId17"/>
      <w:footerReference w:type="default" r:id="rId18"/>
      <w:headerReference w:type="first" r:id="rId19"/>
      <w:footerReference w:type="first" r:id="rId20"/>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6EB" w:rsidRDefault="00C836EB" w:rsidP="00F26E46">
      <w:pPr>
        <w:spacing w:after="0" w:line="240" w:lineRule="auto"/>
      </w:pPr>
      <w:r>
        <w:separator/>
      </w:r>
    </w:p>
  </w:endnote>
  <w:endnote w:type="continuationSeparator" w:id="0">
    <w:p w:rsidR="00C836EB" w:rsidRDefault="00C836EB" w:rsidP="00F2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F4" w:rsidRPr="005C6810" w:rsidRDefault="001368F4" w:rsidP="007D34FF">
    <w:pPr>
      <w:pStyle w:val="Footer"/>
      <w:jc w:val="right"/>
    </w:pPr>
    <w:r w:rsidRPr="00E87519">
      <w:rPr>
        <w:rFonts w:cs="Arial"/>
        <w:color w:val="000000"/>
        <w:sz w:val="16"/>
        <w:szCs w:val="16"/>
      </w:rPr>
      <w:t>Delphian Systems, LLC | 1055 Johnson Drive</w:t>
    </w:r>
    <w:r>
      <w:rPr>
        <w:rFonts w:cs="Arial"/>
        <w:color w:val="000000"/>
        <w:sz w:val="16"/>
        <w:szCs w:val="16"/>
      </w:rPr>
      <w:t xml:space="preserve"> - </w:t>
    </w:r>
    <w:r w:rsidRPr="00E87519">
      <w:rPr>
        <w:rFonts w:cs="Arial"/>
        <w:color w:val="000000"/>
        <w:sz w:val="16"/>
        <w:szCs w:val="16"/>
      </w:rPr>
      <w:tab/>
      <w:t>Buffalo Grove, IL 60089</w:t>
    </w:r>
    <w:r>
      <w:rPr>
        <w:rFonts w:cs="Arial"/>
        <w:color w:val="000000"/>
        <w:sz w:val="16"/>
        <w:szCs w:val="16"/>
      </w:rPr>
      <w:t xml:space="preserve"> USA</w:t>
    </w:r>
    <w:r w:rsidRPr="00E87519">
      <w:rPr>
        <w:rFonts w:cs="Arial"/>
        <w:color w:val="000000"/>
        <w:sz w:val="16"/>
        <w:szCs w:val="16"/>
      </w:rPr>
      <w:t xml:space="preserve"> | P (847) 30</w:t>
    </w:r>
    <w:r>
      <w:rPr>
        <w:rFonts w:cs="Arial"/>
        <w:color w:val="000000"/>
        <w:sz w:val="16"/>
        <w:szCs w:val="16"/>
      </w:rPr>
      <w:t xml:space="preserve">5-8078 | </w:t>
    </w:r>
    <w:hyperlink r:id="rId1" w:history="1">
      <w:r w:rsidRPr="004C485D">
        <w:rPr>
          <w:rStyle w:val="Hyperlink"/>
          <w:rFonts w:cs="Arial"/>
          <w:sz w:val="16"/>
          <w:szCs w:val="16"/>
        </w:rPr>
        <w:t>www.delphiansystems.com</w:t>
      </w:r>
    </w:hyperlink>
    <w:r>
      <w:tab/>
    </w:r>
    <w:r w:rsidRPr="005C6810">
      <w:t xml:space="preserve">Page </w:t>
    </w:r>
    <w:r w:rsidRPr="005C6810">
      <w:rPr>
        <w:b/>
      </w:rPr>
      <w:fldChar w:fldCharType="begin"/>
    </w:r>
    <w:r w:rsidRPr="005C6810">
      <w:rPr>
        <w:b/>
      </w:rPr>
      <w:instrText xml:space="preserve"> PAGE </w:instrText>
    </w:r>
    <w:r w:rsidRPr="005C6810">
      <w:rPr>
        <w:b/>
      </w:rPr>
      <w:fldChar w:fldCharType="separate"/>
    </w:r>
    <w:r w:rsidR="00EE74F8">
      <w:rPr>
        <w:b/>
        <w:noProof/>
      </w:rPr>
      <w:t>15</w:t>
    </w:r>
    <w:r w:rsidRPr="005C6810">
      <w:rPr>
        <w:b/>
      </w:rPr>
      <w:fldChar w:fldCharType="end"/>
    </w:r>
    <w:r w:rsidRPr="005C6810">
      <w:t xml:space="preserve"> of </w:t>
    </w:r>
    <w:r w:rsidRPr="005C6810">
      <w:rPr>
        <w:b/>
      </w:rPr>
      <w:fldChar w:fldCharType="begin"/>
    </w:r>
    <w:r w:rsidRPr="005C6810">
      <w:rPr>
        <w:b/>
      </w:rPr>
      <w:instrText xml:space="preserve"> NUMPAGES  </w:instrText>
    </w:r>
    <w:r w:rsidRPr="005C6810">
      <w:rPr>
        <w:b/>
      </w:rPr>
      <w:fldChar w:fldCharType="separate"/>
    </w:r>
    <w:r w:rsidR="00EE74F8">
      <w:rPr>
        <w:b/>
        <w:noProof/>
      </w:rPr>
      <w:t>15</w:t>
    </w:r>
    <w:r w:rsidRPr="005C6810">
      <w:rPr>
        <w:b/>
      </w:rPr>
      <w:fldChar w:fldCharType="end"/>
    </w:r>
  </w:p>
  <w:p w:rsidR="001368F4" w:rsidRPr="00E87519" w:rsidRDefault="001368F4" w:rsidP="00E87519">
    <w:pPr>
      <w:pStyle w:val="Footer"/>
      <w:jc w:val="center"/>
      <w:rPr>
        <w:sz w:val="16"/>
        <w:szCs w:val="16"/>
      </w:rPr>
    </w:pPr>
  </w:p>
  <w:p w:rsidR="001368F4" w:rsidRDefault="001368F4" w:rsidP="005E7741">
    <w:pPr>
      <w:pStyle w:val="Footer"/>
    </w:pPr>
  </w:p>
  <w:p w:rsidR="001368F4" w:rsidRDefault="00136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F4" w:rsidRPr="002E4C43" w:rsidRDefault="001368F4" w:rsidP="002E4C43">
    <w:pPr>
      <w:pStyle w:val="Footer"/>
      <w:jc w:val="center"/>
      <w:rPr>
        <w:rFonts w:cs="Arial"/>
        <w:color w:val="000000"/>
        <w:sz w:val="16"/>
        <w:szCs w:val="16"/>
      </w:rPr>
    </w:pPr>
    <w:r w:rsidRPr="00E87519">
      <w:rPr>
        <w:rFonts w:cs="Arial"/>
        <w:color w:val="000000"/>
        <w:sz w:val="16"/>
        <w:szCs w:val="16"/>
      </w:rPr>
      <w:t xml:space="preserve">Delphian Systems, LLC | </w:t>
    </w:r>
    <w:r w:rsidRPr="002E4C43">
      <w:rPr>
        <w:rFonts w:cs="Arial"/>
        <w:color w:val="000000"/>
        <w:sz w:val="16"/>
        <w:szCs w:val="16"/>
      </w:rPr>
      <w:t>975 Weiland Rd, Suite 150</w:t>
    </w:r>
    <w:r>
      <w:rPr>
        <w:rFonts w:cs="Arial"/>
        <w:color w:val="000000"/>
        <w:sz w:val="16"/>
        <w:szCs w:val="16"/>
      </w:rPr>
      <w:t xml:space="preserve">, </w:t>
    </w:r>
    <w:r w:rsidRPr="002E4C43">
      <w:rPr>
        <w:rFonts w:cs="Arial"/>
        <w:color w:val="000000"/>
        <w:sz w:val="16"/>
        <w:szCs w:val="16"/>
      </w:rPr>
      <w:t>Buffalo Grove, IL 60089</w:t>
    </w:r>
    <w:r>
      <w:rPr>
        <w:rFonts w:cs="Arial"/>
        <w:color w:val="000000"/>
        <w:sz w:val="16"/>
        <w:szCs w:val="16"/>
      </w:rPr>
      <w:t xml:space="preserve"> </w:t>
    </w:r>
    <w:r w:rsidRPr="002E4C43">
      <w:rPr>
        <w:rFonts w:cs="Arial"/>
        <w:color w:val="000000"/>
        <w:sz w:val="16"/>
        <w:szCs w:val="16"/>
      </w:rPr>
      <w:t>Direct: 847-305-8070</w:t>
    </w:r>
    <w:r>
      <w:rPr>
        <w:rFonts w:cs="Arial"/>
        <w:color w:val="000000"/>
        <w:sz w:val="16"/>
        <w:szCs w:val="16"/>
      </w:rPr>
      <w:t xml:space="preserve"> | www.delphiansystems.com</w:t>
    </w:r>
  </w:p>
  <w:p w:rsidR="001368F4" w:rsidRDefault="00136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6EB" w:rsidRDefault="00C836EB" w:rsidP="00F26E46">
      <w:pPr>
        <w:spacing w:after="0" w:line="240" w:lineRule="auto"/>
      </w:pPr>
      <w:r>
        <w:separator/>
      </w:r>
    </w:p>
  </w:footnote>
  <w:footnote w:type="continuationSeparator" w:id="0">
    <w:p w:rsidR="00C836EB" w:rsidRDefault="00C836EB" w:rsidP="00F26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F4" w:rsidRDefault="001368F4">
    <w:pPr>
      <w:pStyle w:val="Header"/>
    </w:pPr>
    <w:r>
      <w:rPr>
        <w:noProof/>
        <w:lang w:val="en-IN" w:eastAsia="en-IN" w:bidi="hi-IN"/>
      </w:rPr>
      <w:drawing>
        <wp:anchor distT="0" distB="0" distL="114300" distR="114300" simplePos="0" relativeHeight="251656704" behindDoc="0" locked="0" layoutInCell="1" allowOverlap="1" wp14:anchorId="5B5E77EF" wp14:editId="522BFC97">
          <wp:simplePos x="0" y="0"/>
          <wp:positionH relativeFrom="margin">
            <wp:posOffset>5004435</wp:posOffset>
          </wp:positionH>
          <wp:positionV relativeFrom="margin">
            <wp:posOffset>-497205</wp:posOffset>
          </wp:positionV>
          <wp:extent cx="1165225" cy="397510"/>
          <wp:effectExtent l="1905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65225" cy="397510"/>
                  </a:xfrm>
                  <a:prstGeom prst="rect">
                    <a:avLst/>
                  </a:prstGeom>
                  <a:noFill/>
                  <a:ln w="9525">
                    <a:noFill/>
                    <a:miter lim="800000"/>
                    <a:headEnd/>
                    <a:tailEnd/>
                  </a:ln>
                </pic:spPr>
              </pic:pic>
            </a:graphicData>
          </a:graphic>
        </wp:anchor>
      </w:drawing>
    </w:r>
    <w:r>
      <w:rPr>
        <w:noProof/>
        <w:lang w:val="en-IN" w:eastAsia="en-IN" w:bidi="hi-IN"/>
      </w:rPr>
      <w:drawing>
        <wp:inline distT="0" distB="0" distL="0" distR="0" wp14:anchorId="7C8614DA" wp14:editId="3EDAF3E5">
          <wp:extent cx="1428087" cy="504879"/>
          <wp:effectExtent l="19050" t="0" r="66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425609" cy="504003"/>
                  </a:xfrm>
                  <a:prstGeom prst="rect">
                    <a:avLst/>
                  </a:prstGeom>
                  <a:noFill/>
                  <a:ln w="9525">
                    <a:noFill/>
                    <a:miter lim="800000"/>
                    <a:headEnd/>
                    <a:tailEnd/>
                  </a:ln>
                </pic:spPr>
              </pic:pic>
            </a:graphicData>
          </a:graphic>
        </wp:inline>
      </w:drawing>
    </w:r>
  </w:p>
  <w:p w:rsidR="001368F4" w:rsidRDefault="00C836EB" w:rsidP="001625F9">
    <w:pPr>
      <w:pStyle w:val="Header"/>
      <w:tabs>
        <w:tab w:val="center" w:pos="4860"/>
        <w:tab w:val="right" w:pos="9720"/>
      </w:tabs>
    </w:pPr>
    <w:sdt>
      <w:sdtPr>
        <w:id w:val="23632296"/>
        <w:docPartObj>
          <w:docPartGallery w:val="Watermarks"/>
          <w:docPartUnique/>
        </w:docPartObj>
      </w:sdtPr>
      <w:sdtEndPr/>
      <w:sdtContent>
        <w:r>
          <w:rPr>
            <w:noProof/>
            <w:lang w:eastAsia="zh-TW"/>
          </w:rPr>
          <w:pict w14:anchorId="70CB66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1368F4">
      <w:tab/>
    </w:r>
    <w:r w:rsidR="001368F4">
      <w:tab/>
    </w:r>
    <w:r w:rsidR="001368F4">
      <w:rPr>
        <w:noProof/>
        <w:lang w:val="en-IN" w:eastAsia="en-IN" w:bidi="hi-IN"/>
      </w:rPr>
      <mc:AlternateContent>
        <mc:Choice Requires="wps">
          <w:drawing>
            <wp:anchor distT="4294967295" distB="4294967295" distL="114300" distR="114300" simplePos="0" relativeHeight="251657728" behindDoc="0" locked="0" layoutInCell="1" allowOverlap="1" wp14:anchorId="46168345" wp14:editId="68B6CECC">
              <wp:simplePos x="0" y="0"/>
              <wp:positionH relativeFrom="column">
                <wp:posOffset>0</wp:posOffset>
              </wp:positionH>
              <wp:positionV relativeFrom="paragraph">
                <wp:posOffset>128904</wp:posOffset>
              </wp:positionV>
              <wp:extent cx="6170295" cy="0"/>
              <wp:effectExtent l="0" t="0" r="209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677CC"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0.15pt" to="485.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" strokeweight="1pt"/>
          </w:pict>
        </mc:Fallback>
      </mc:AlternateContent>
    </w:r>
    <w:r w:rsidR="001368F4">
      <w:tab/>
    </w:r>
    <w:r w:rsidR="001368F4">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8F4" w:rsidRDefault="001368F4">
    <w:pPr>
      <w:pStyle w:val="Header"/>
    </w:pPr>
  </w:p>
  <w:p w:rsidR="001368F4" w:rsidRDefault="001368F4" w:rsidP="00057167">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1C3E"/>
    <w:multiLevelType w:val="hybridMultilevel"/>
    <w:tmpl w:val="74E02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37DE2"/>
    <w:multiLevelType w:val="hybridMultilevel"/>
    <w:tmpl w:val="326475C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C3053D"/>
    <w:multiLevelType w:val="hybridMultilevel"/>
    <w:tmpl w:val="4F88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0131CB"/>
    <w:multiLevelType w:val="hybridMultilevel"/>
    <w:tmpl w:val="060A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5441"/>
    <w:multiLevelType w:val="singleLevel"/>
    <w:tmpl w:val="55A75441"/>
    <w:lvl w:ilvl="0">
      <w:start w:val="1"/>
      <w:numFmt w:val="decimal"/>
      <w:lvlText w:val="%1."/>
      <w:lvlJc w:val="left"/>
      <w:pPr>
        <w:ind w:left="0" w:firstLine="0"/>
      </w:pPr>
    </w:lvl>
  </w:abstractNum>
  <w:abstractNum w:abstractNumId="6" w15:restartNumberingAfterBreak="0">
    <w:nsid w:val="5AE72A31"/>
    <w:multiLevelType w:val="multilevel"/>
    <w:tmpl w:val="BAE67D0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E8821C4"/>
    <w:multiLevelType w:val="hybridMultilevel"/>
    <w:tmpl w:val="159ECD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6C355F0"/>
    <w:multiLevelType w:val="hybridMultilevel"/>
    <w:tmpl w:val="5FC6B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7A5BE7"/>
    <w:multiLevelType w:val="hybridMultilevel"/>
    <w:tmpl w:val="DB1C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3381B"/>
    <w:multiLevelType w:val="hybridMultilevel"/>
    <w:tmpl w:val="3B686ACE"/>
    <w:lvl w:ilvl="0" w:tplc="B07C0F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F6C4B"/>
    <w:multiLevelType w:val="multilevel"/>
    <w:tmpl w:val="CBECD39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2"/>
  </w:num>
  <w:num w:numId="2">
    <w:abstractNumId w:val="4"/>
  </w:num>
  <w:num w:numId="3">
    <w:abstractNumId w:val="0"/>
  </w:num>
  <w:num w:numId="4">
    <w:abstractNumId w:val="6"/>
  </w:num>
  <w:num w:numId="5">
    <w:abstractNumId w:val="10"/>
  </w:num>
  <w:num w:numId="6">
    <w:abstractNumId w:val="1"/>
  </w:num>
  <w:num w:numId="7">
    <w:abstractNumId w:val="8"/>
  </w:num>
  <w:num w:numId="8">
    <w:abstractNumId w:val="11"/>
  </w:num>
  <w:num w:numId="9">
    <w:abstractNumId w:val="9"/>
  </w:num>
  <w:num w:numId="10">
    <w:abstractNumId w:val="7"/>
  </w:num>
  <w:num w:numId="11">
    <w:abstractNumId w:val="3"/>
  </w:num>
  <w:num w:numId="12">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87"/>
  <w:drawingGridVerticalSpacing w:val="187"/>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1D"/>
    <w:rsid w:val="000017F3"/>
    <w:rsid w:val="00002D6F"/>
    <w:rsid w:val="00003B7F"/>
    <w:rsid w:val="0000466D"/>
    <w:rsid w:val="0000533C"/>
    <w:rsid w:val="0000745B"/>
    <w:rsid w:val="00007C6D"/>
    <w:rsid w:val="000103FD"/>
    <w:rsid w:val="000105BF"/>
    <w:rsid w:val="000112A3"/>
    <w:rsid w:val="0001202E"/>
    <w:rsid w:val="00013DEE"/>
    <w:rsid w:val="0001444A"/>
    <w:rsid w:val="0001509A"/>
    <w:rsid w:val="00017568"/>
    <w:rsid w:val="000200BA"/>
    <w:rsid w:val="000206D1"/>
    <w:rsid w:val="00023A53"/>
    <w:rsid w:val="00023A83"/>
    <w:rsid w:val="00023D46"/>
    <w:rsid w:val="000243D3"/>
    <w:rsid w:val="0002552D"/>
    <w:rsid w:val="00025A1F"/>
    <w:rsid w:val="00025B25"/>
    <w:rsid w:val="00025F9E"/>
    <w:rsid w:val="000269FD"/>
    <w:rsid w:val="00030073"/>
    <w:rsid w:val="00031A8B"/>
    <w:rsid w:val="00032CA1"/>
    <w:rsid w:val="00034A06"/>
    <w:rsid w:val="00040988"/>
    <w:rsid w:val="00040FC6"/>
    <w:rsid w:val="000428BC"/>
    <w:rsid w:val="0004347B"/>
    <w:rsid w:val="00044051"/>
    <w:rsid w:val="0004570B"/>
    <w:rsid w:val="00050E48"/>
    <w:rsid w:val="00053219"/>
    <w:rsid w:val="0005402C"/>
    <w:rsid w:val="000560F2"/>
    <w:rsid w:val="00057167"/>
    <w:rsid w:val="000572AE"/>
    <w:rsid w:val="00060DCE"/>
    <w:rsid w:val="00061084"/>
    <w:rsid w:val="00063B83"/>
    <w:rsid w:val="00067444"/>
    <w:rsid w:val="000708C2"/>
    <w:rsid w:val="00070FB6"/>
    <w:rsid w:val="0007332C"/>
    <w:rsid w:val="000744D0"/>
    <w:rsid w:val="0007554B"/>
    <w:rsid w:val="000763F9"/>
    <w:rsid w:val="00077DE0"/>
    <w:rsid w:val="00081345"/>
    <w:rsid w:val="00081607"/>
    <w:rsid w:val="00086EC5"/>
    <w:rsid w:val="000916CE"/>
    <w:rsid w:val="000936B7"/>
    <w:rsid w:val="000953CB"/>
    <w:rsid w:val="000958D3"/>
    <w:rsid w:val="000A0442"/>
    <w:rsid w:val="000A6A02"/>
    <w:rsid w:val="000B0099"/>
    <w:rsid w:val="000B04F8"/>
    <w:rsid w:val="000B10F4"/>
    <w:rsid w:val="000B1341"/>
    <w:rsid w:val="000B211C"/>
    <w:rsid w:val="000B3323"/>
    <w:rsid w:val="000B48FD"/>
    <w:rsid w:val="000B7A2D"/>
    <w:rsid w:val="000C10CC"/>
    <w:rsid w:val="000C2A38"/>
    <w:rsid w:val="000C6BDF"/>
    <w:rsid w:val="000D0001"/>
    <w:rsid w:val="000D35AA"/>
    <w:rsid w:val="000D4189"/>
    <w:rsid w:val="000D449D"/>
    <w:rsid w:val="000D52F3"/>
    <w:rsid w:val="000D5C96"/>
    <w:rsid w:val="000D6EA3"/>
    <w:rsid w:val="000D7D57"/>
    <w:rsid w:val="000E0E5C"/>
    <w:rsid w:val="000E23B4"/>
    <w:rsid w:val="000E2FA8"/>
    <w:rsid w:val="000E30D5"/>
    <w:rsid w:val="000E3F7C"/>
    <w:rsid w:val="000E5348"/>
    <w:rsid w:val="000E5D1B"/>
    <w:rsid w:val="000E64E0"/>
    <w:rsid w:val="000E6AAF"/>
    <w:rsid w:val="000F09BE"/>
    <w:rsid w:val="000F189A"/>
    <w:rsid w:val="000F1A40"/>
    <w:rsid w:val="000F28C4"/>
    <w:rsid w:val="000F2959"/>
    <w:rsid w:val="000F3043"/>
    <w:rsid w:val="000F4676"/>
    <w:rsid w:val="000F78E7"/>
    <w:rsid w:val="00100C6A"/>
    <w:rsid w:val="00104322"/>
    <w:rsid w:val="0010764A"/>
    <w:rsid w:val="0011255F"/>
    <w:rsid w:val="00112BB8"/>
    <w:rsid w:val="00113534"/>
    <w:rsid w:val="001143F9"/>
    <w:rsid w:val="0011471D"/>
    <w:rsid w:val="0011602B"/>
    <w:rsid w:val="00117046"/>
    <w:rsid w:val="001172C5"/>
    <w:rsid w:val="00120C0D"/>
    <w:rsid w:val="00120F0D"/>
    <w:rsid w:val="0012114B"/>
    <w:rsid w:val="001224E2"/>
    <w:rsid w:val="00123DB1"/>
    <w:rsid w:val="00124D11"/>
    <w:rsid w:val="00125A18"/>
    <w:rsid w:val="0012778B"/>
    <w:rsid w:val="0013071D"/>
    <w:rsid w:val="00133DC9"/>
    <w:rsid w:val="001346EE"/>
    <w:rsid w:val="00134795"/>
    <w:rsid w:val="00134CBB"/>
    <w:rsid w:val="00135175"/>
    <w:rsid w:val="001367A9"/>
    <w:rsid w:val="001368F4"/>
    <w:rsid w:val="001369E9"/>
    <w:rsid w:val="00137A0E"/>
    <w:rsid w:val="00137C3C"/>
    <w:rsid w:val="00142BCF"/>
    <w:rsid w:val="00143E9E"/>
    <w:rsid w:val="00144448"/>
    <w:rsid w:val="00145979"/>
    <w:rsid w:val="00146438"/>
    <w:rsid w:val="0014669F"/>
    <w:rsid w:val="0015015B"/>
    <w:rsid w:val="00151D0F"/>
    <w:rsid w:val="00152F46"/>
    <w:rsid w:val="00154C18"/>
    <w:rsid w:val="001567F8"/>
    <w:rsid w:val="00160688"/>
    <w:rsid w:val="001614E7"/>
    <w:rsid w:val="001625F9"/>
    <w:rsid w:val="001657B8"/>
    <w:rsid w:val="0016623A"/>
    <w:rsid w:val="00167AA1"/>
    <w:rsid w:val="00167C9A"/>
    <w:rsid w:val="00171CE0"/>
    <w:rsid w:val="00172333"/>
    <w:rsid w:val="001724A1"/>
    <w:rsid w:val="00173E8C"/>
    <w:rsid w:val="00174C63"/>
    <w:rsid w:val="00175907"/>
    <w:rsid w:val="00177243"/>
    <w:rsid w:val="00177850"/>
    <w:rsid w:val="00192B5B"/>
    <w:rsid w:val="0019419E"/>
    <w:rsid w:val="00194E7D"/>
    <w:rsid w:val="00196D71"/>
    <w:rsid w:val="001A01D8"/>
    <w:rsid w:val="001A1B4D"/>
    <w:rsid w:val="001A27CC"/>
    <w:rsid w:val="001A5B4D"/>
    <w:rsid w:val="001A5B83"/>
    <w:rsid w:val="001A6419"/>
    <w:rsid w:val="001A6691"/>
    <w:rsid w:val="001B26E5"/>
    <w:rsid w:val="001B2CE8"/>
    <w:rsid w:val="001B48F8"/>
    <w:rsid w:val="001B4B88"/>
    <w:rsid w:val="001B4C14"/>
    <w:rsid w:val="001B61D1"/>
    <w:rsid w:val="001B7D05"/>
    <w:rsid w:val="001B7D5A"/>
    <w:rsid w:val="001C040C"/>
    <w:rsid w:val="001C22D5"/>
    <w:rsid w:val="001C3381"/>
    <w:rsid w:val="001C353A"/>
    <w:rsid w:val="001C545C"/>
    <w:rsid w:val="001C6F19"/>
    <w:rsid w:val="001D050A"/>
    <w:rsid w:val="001D14DB"/>
    <w:rsid w:val="001D285F"/>
    <w:rsid w:val="001D2C5D"/>
    <w:rsid w:val="001D5075"/>
    <w:rsid w:val="001D621F"/>
    <w:rsid w:val="001E1C9A"/>
    <w:rsid w:val="001E20E9"/>
    <w:rsid w:val="001E2A68"/>
    <w:rsid w:val="001E342B"/>
    <w:rsid w:val="001E46D3"/>
    <w:rsid w:val="001E6E1C"/>
    <w:rsid w:val="001F20F0"/>
    <w:rsid w:val="001F26A0"/>
    <w:rsid w:val="001F3C89"/>
    <w:rsid w:val="001F4270"/>
    <w:rsid w:val="001F57D7"/>
    <w:rsid w:val="00201DE9"/>
    <w:rsid w:val="00202CA3"/>
    <w:rsid w:val="00204113"/>
    <w:rsid w:val="002069F5"/>
    <w:rsid w:val="002077E2"/>
    <w:rsid w:val="00213E33"/>
    <w:rsid w:val="00213EFC"/>
    <w:rsid w:val="002141F5"/>
    <w:rsid w:val="00215B5E"/>
    <w:rsid w:val="00217BBC"/>
    <w:rsid w:val="00221B83"/>
    <w:rsid w:val="00222C5C"/>
    <w:rsid w:val="0022456B"/>
    <w:rsid w:val="00224B4A"/>
    <w:rsid w:val="00225E21"/>
    <w:rsid w:val="002265FA"/>
    <w:rsid w:val="00227540"/>
    <w:rsid w:val="00230ADB"/>
    <w:rsid w:val="00231F78"/>
    <w:rsid w:val="002322F3"/>
    <w:rsid w:val="00233065"/>
    <w:rsid w:val="00234E97"/>
    <w:rsid w:val="0023501E"/>
    <w:rsid w:val="00236D53"/>
    <w:rsid w:val="0024031C"/>
    <w:rsid w:val="0024212C"/>
    <w:rsid w:val="0024258B"/>
    <w:rsid w:val="00244DB4"/>
    <w:rsid w:val="002466C4"/>
    <w:rsid w:val="00247CEC"/>
    <w:rsid w:val="002508A7"/>
    <w:rsid w:val="00250EF0"/>
    <w:rsid w:val="00251286"/>
    <w:rsid w:val="0025163B"/>
    <w:rsid w:val="00253D9E"/>
    <w:rsid w:val="00255CCA"/>
    <w:rsid w:val="00256191"/>
    <w:rsid w:val="00262AD6"/>
    <w:rsid w:val="00266E15"/>
    <w:rsid w:val="00271CE9"/>
    <w:rsid w:val="002738E9"/>
    <w:rsid w:val="00274D10"/>
    <w:rsid w:val="00275A5A"/>
    <w:rsid w:val="00281682"/>
    <w:rsid w:val="00282133"/>
    <w:rsid w:val="002823F5"/>
    <w:rsid w:val="002836AF"/>
    <w:rsid w:val="00284448"/>
    <w:rsid w:val="0028529C"/>
    <w:rsid w:val="0029413B"/>
    <w:rsid w:val="00294A90"/>
    <w:rsid w:val="002960D3"/>
    <w:rsid w:val="00297D90"/>
    <w:rsid w:val="002A0E4A"/>
    <w:rsid w:val="002A282F"/>
    <w:rsid w:val="002A2C25"/>
    <w:rsid w:val="002A391B"/>
    <w:rsid w:val="002A6555"/>
    <w:rsid w:val="002A6DAF"/>
    <w:rsid w:val="002A75C8"/>
    <w:rsid w:val="002A7CD5"/>
    <w:rsid w:val="002B0BA6"/>
    <w:rsid w:val="002B0FC3"/>
    <w:rsid w:val="002B136B"/>
    <w:rsid w:val="002B1CAF"/>
    <w:rsid w:val="002B1F30"/>
    <w:rsid w:val="002B4F11"/>
    <w:rsid w:val="002C0614"/>
    <w:rsid w:val="002C11B2"/>
    <w:rsid w:val="002C187C"/>
    <w:rsid w:val="002C6F23"/>
    <w:rsid w:val="002D09D7"/>
    <w:rsid w:val="002D4A65"/>
    <w:rsid w:val="002D5A0A"/>
    <w:rsid w:val="002D7A63"/>
    <w:rsid w:val="002E20CF"/>
    <w:rsid w:val="002E3CD2"/>
    <w:rsid w:val="002E4C43"/>
    <w:rsid w:val="002E5872"/>
    <w:rsid w:val="002F064B"/>
    <w:rsid w:val="002F10C4"/>
    <w:rsid w:val="002F1CE3"/>
    <w:rsid w:val="002F24CE"/>
    <w:rsid w:val="002F28DB"/>
    <w:rsid w:val="002F3524"/>
    <w:rsid w:val="002F37B0"/>
    <w:rsid w:val="002F5D87"/>
    <w:rsid w:val="0030003E"/>
    <w:rsid w:val="003020B9"/>
    <w:rsid w:val="00302CAF"/>
    <w:rsid w:val="003044BE"/>
    <w:rsid w:val="00304FD0"/>
    <w:rsid w:val="003068F1"/>
    <w:rsid w:val="00311BC2"/>
    <w:rsid w:val="0031238C"/>
    <w:rsid w:val="0031298E"/>
    <w:rsid w:val="00315382"/>
    <w:rsid w:val="003164CC"/>
    <w:rsid w:val="00321CBE"/>
    <w:rsid w:val="00321DE5"/>
    <w:rsid w:val="00321E05"/>
    <w:rsid w:val="00324818"/>
    <w:rsid w:val="00326699"/>
    <w:rsid w:val="003277FC"/>
    <w:rsid w:val="00330652"/>
    <w:rsid w:val="00330FDA"/>
    <w:rsid w:val="00332A13"/>
    <w:rsid w:val="003352A4"/>
    <w:rsid w:val="00337980"/>
    <w:rsid w:val="00337A47"/>
    <w:rsid w:val="00340679"/>
    <w:rsid w:val="003419CB"/>
    <w:rsid w:val="00343267"/>
    <w:rsid w:val="003459A5"/>
    <w:rsid w:val="00346512"/>
    <w:rsid w:val="003542F8"/>
    <w:rsid w:val="003549DE"/>
    <w:rsid w:val="0035584C"/>
    <w:rsid w:val="00356FB6"/>
    <w:rsid w:val="00360883"/>
    <w:rsid w:val="00360930"/>
    <w:rsid w:val="00363B3E"/>
    <w:rsid w:val="003667B0"/>
    <w:rsid w:val="00367723"/>
    <w:rsid w:val="00371EA2"/>
    <w:rsid w:val="00372226"/>
    <w:rsid w:val="00373167"/>
    <w:rsid w:val="00380016"/>
    <w:rsid w:val="00380160"/>
    <w:rsid w:val="003810B3"/>
    <w:rsid w:val="00381BED"/>
    <w:rsid w:val="0038261A"/>
    <w:rsid w:val="00382C2B"/>
    <w:rsid w:val="0039462D"/>
    <w:rsid w:val="00394848"/>
    <w:rsid w:val="00397574"/>
    <w:rsid w:val="00397601"/>
    <w:rsid w:val="003978C6"/>
    <w:rsid w:val="003A065A"/>
    <w:rsid w:val="003A35BB"/>
    <w:rsid w:val="003A47B4"/>
    <w:rsid w:val="003A7714"/>
    <w:rsid w:val="003B2928"/>
    <w:rsid w:val="003B299E"/>
    <w:rsid w:val="003B313B"/>
    <w:rsid w:val="003B6580"/>
    <w:rsid w:val="003B66D9"/>
    <w:rsid w:val="003B6D85"/>
    <w:rsid w:val="003B71E2"/>
    <w:rsid w:val="003C13AF"/>
    <w:rsid w:val="003C2849"/>
    <w:rsid w:val="003C3354"/>
    <w:rsid w:val="003C50FB"/>
    <w:rsid w:val="003C5395"/>
    <w:rsid w:val="003C6AB0"/>
    <w:rsid w:val="003C7E1E"/>
    <w:rsid w:val="003D166D"/>
    <w:rsid w:val="003E19CF"/>
    <w:rsid w:val="003E1B76"/>
    <w:rsid w:val="003E217C"/>
    <w:rsid w:val="003E27D3"/>
    <w:rsid w:val="003E2A92"/>
    <w:rsid w:val="003E3C88"/>
    <w:rsid w:val="003E5A11"/>
    <w:rsid w:val="003E6398"/>
    <w:rsid w:val="003F7C04"/>
    <w:rsid w:val="003F7CAB"/>
    <w:rsid w:val="003F7D03"/>
    <w:rsid w:val="00400090"/>
    <w:rsid w:val="0040107C"/>
    <w:rsid w:val="004025B2"/>
    <w:rsid w:val="0040452E"/>
    <w:rsid w:val="004075C9"/>
    <w:rsid w:val="004077FA"/>
    <w:rsid w:val="0041043A"/>
    <w:rsid w:val="0041060D"/>
    <w:rsid w:val="004107F1"/>
    <w:rsid w:val="00412C61"/>
    <w:rsid w:val="004174CB"/>
    <w:rsid w:val="00417B85"/>
    <w:rsid w:val="0042158E"/>
    <w:rsid w:val="00427A33"/>
    <w:rsid w:val="00427C4B"/>
    <w:rsid w:val="00430753"/>
    <w:rsid w:val="00431683"/>
    <w:rsid w:val="00432A3C"/>
    <w:rsid w:val="00432CC8"/>
    <w:rsid w:val="004348BB"/>
    <w:rsid w:val="00434C12"/>
    <w:rsid w:val="0044134B"/>
    <w:rsid w:val="00442186"/>
    <w:rsid w:val="00445EA2"/>
    <w:rsid w:val="004513DF"/>
    <w:rsid w:val="004532ED"/>
    <w:rsid w:val="004533D3"/>
    <w:rsid w:val="00461582"/>
    <w:rsid w:val="00461FD6"/>
    <w:rsid w:val="00462FB2"/>
    <w:rsid w:val="00463C95"/>
    <w:rsid w:val="00465773"/>
    <w:rsid w:val="004659B2"/>
    <w:rsid w:val="00466669"/>
    <w:rsid w:val="00466DA2"/>
    <w:rsid w:val="004675C6"/>
    <w:rsid w:val="00471AA3"/>
    <w:rsid w:val="00480976"/>
    <w:rsid w:val="00482458"/>
    <w:rsid w:val="00483733"/>
    <w:rsid w:val="00485614"/>
    <w:rsid w:val="0048617C"/>
    <w:rsid w:val="004868ED"/>
    <w:rsid w:val="00486933"/>
    <w:rsid w:val="00487D04"/>
    <w:rsid w:val="00490B89"/>
    <w:rsid w:val="0049299E"/>
    <w:rsid w:val="00493340"/>
    <w:rsid w:val="004940D6"/>
    <w:rsid w:val="0049492C"/>
    <w:rsid w:val="0049786D"/>
    <w:rsid w:val="00497EBD"/>
    <w:rsid w:val="004A0B80"/>
    <w:rsid w:val="004A6D51"/>
    <w:rsid w:val="004A7EAE"/>
    <w:rsid w:val="004B14EB"/>
    <w:rsid w:val="004B490E"/>
    <w:rsid w:val="004B4A82"/>
    <w:rsid w:val="004B5DC2"/>
    <w:rsid w:val="004B64CF"/>
    <w:rsid w:val="004B65F6"/>
    <w:rsid w:val="004B72BC"/>
    <w:rsid w:val="004C2E7C"/>
    <w:rsid w:val="004C3C1B"/>
    <w:rsid w:val="004C68CD"/>
    <w:rsid w:val="004C6D18"/>
    <w:rsid w:val="004C6FD3"/>
    <w:rsid w:val="004D16E7"/>
    <w:rsid w:val="004D19B8"/>
    <w:rsid w:val="004D35BA"/>
    <w:rsid w:val="004E0AAE"/>
    <w:rsid w:val="004E1F81"/>
    <w:rsid w:val="004E2A43"/>
    <w:rsid w:val="004E65D2"/>
    <w:rsid w:val="004F02DA"/>
    <w:rsid w:val="004F0C0B"/>
    <w:rsid w:val="004F1C04"/>
    <w:rsid w:val="004F2F22"/>
    <w:rsid w:val="004F32F4"/>
    <w:rsid w:val="004F3A53"/>
    <w:rsid w:val="004F7433"/>
    <w:rsid w:val="00500FB6"/>
    <w:rsid w:val="00504277"/>
    <w:rsid w:val="0050516C"/>
    <w:rsid w:val="00505784"/>
    <w:rsid w:val="005079FF"/>
    <w:rsid w:val="00507EF0"/>
    <w:rsid w:val="00507F81"/>
    <w:rsid w:val="00511179"/>
    <w:rsid w:val="00511202"/>
    <w:rsid w:val="00511E5F"/>
    <w:rsid w:val="00513519"/>
    <w:rsid w:val="0051366F"/>
    <w:rsid w:val="00513EE9"/>
    <w:rsid w:val="00514A43"/>
    <w:rsid w:val="00516EC8"/>
    <w:rsid w:val="00522FBB"/>
    <w:rsid w:val="00523708"/>
    <w:rsid w:val="00523F30"/>
    <w:rsid w:val="0052400F"/>
    <w:rsid w:val="005256B9"/>
    <w:rsid w:val="00525B36"/>
    <w:rsid w:val="00526D06"/>
    <w:rsid w:val="00531088"/>
    <w:rsid w:val="00532A6F"/>
    <w:rsid w:val="005331CC"/>
    <w:rsid w:val="00534692"/>
    <w:rsid w:val="005355E0"/>
    <w:rsid w:val="00540D8D"/>
    <w:rsid w:val="00541B58"/>
    <w:rsid w:val="00544541"/>
    <w:rsid w:val="00544738"/>
    <w:rsid w:val="00545424"/>
    <w:rsid w:val="0054750D"/>
    <w:rsid w:val="0055425B"/>
    <w:rsid w:val="00554B5B"/>
    <w:rsid w:val="00554CDC"/>
    <w:rsid w:val="00560F34"/>
    <w:rsid w:val="00562431"/>
    <w:rsid w:val="00564E16"/>
    <w:rsid w:val="005668D2"/>
    <w:rsid w:val="00566DBF"/>
    <w:rsid w:val="00567053"/>
    <w:rsid w:val="00570093"/>
    <w:rsid w:val="0057356A"/>
    <w:rsid w:val="0057363A"/>
    <w:rsid w:val="00574959"/>
    <w:rsid w:val="00575A16"/>
    <w:rsid w:val="005760DB"/>
    <w:rsid w:val="00576F8D"/>
    <w:rsid w:val="00580792"/>
    <w:rsid w:val="00584AAC"/>
    <w:rsid w:val="00587C7D"/>
    <w:rsid w:val="0059166F"/>
    <w:rsid w:val="00591A22"/>
    <w:rsid w:val="0059320B"/>
    <w:rsid w:val="00594519"/>
    <w:rsid w:val="00597AED"/>
    <w:rsid w:val="00597E60"/>
    <w:rsid w:val="005A09C8"/>
    <w:rsid w:val="005A257A"/>
    <w:rsid w:val="005A5229"/>
    <w:rsid w:val="005A66DE"/>
    <w:rsid w:val="005B02B9"/>
    <w:rsid w:val="005B179F"/>
    <w:rsid w:val="005B2683"/>
    <w:rsid w:val="005B7091"/>
    <w:rsid w:val="005C0CA9"/>
    <w:rsid w:val="005C0EE9"/>
    <w:rsid w:val="005C12AE"/>
    <w:rsid w:val="005C1586"/>
    <w:rsid w:val="005C19A2"/>
    <w:rsid w:val="005C4C46"/>
    <w:rsid w:val="005C4DEB"/>
    <w:rsid w:val="005C5290"/>
    <w:rsid w:val="005C61CD"/>
    <w:rsid w:val="005C6CFB"/>
    <w:rsid w:val="005C70C1"/>
    <w:rsid w:val="005C744C"/>
    <w:rsid w:val="005D0FA9"/>
    <w:rsid w:val="005D339F"/>
    <w:rsid w:val="005D4EAE"/>
    <w:rsid w:val="005D590D"/>
    <w:rsid w:val="005D5F55"/>
    <w:rsid w:val="005E08AA"/>
    <w:rsid w:val="005E0965"/>
    <w:rsid w:val="005E1F81"/>
    <w:rsid w:val="005E3232"/>
    <w:rsid w:val="005E4FB4"/>
    <w:rsid w:val="005E51EF"/>
    <w:rsid w:val="005E576A"/>
    <w:rsid w:val="005E5E73"/>
    <w:rsid w:val="005E6B65"/>
    <w:rsid w:val="005E7741"/>
    <w:rsid w:val="005F2139"/>
    <w:rsid w:val="005F2DC8"/>
    <w:rsid w:val="005F382A"/>
    <w:rsid w:val="005F3D49"/>
    <w:rsid w:val="005F7C7C"/>
    <w:rsid w:val="0060586E"/>
    <w:rsid w:val="00605A1C"/>
    <w:rsid w:val="00605C29"/>
    <w:rsid w:val="00607882"/>
    <w:rsid w:val="00610A7D"/>
    <w:rsid w:val="00611F3E"/>
    <w:rsid w:val="006156CE"/>
    <w:rsid w:val="00620F73"/>
    <w:rsid w:val="006261F2"/>
    <w:rsid w:val="00626625"/>
    <w:rsid w:val="00627944"/>
    <w:rsid w:val="00631BDA"/>
    <w:rsid w:val="00632838"/>
    <w:rsid w:val="00632BE5"/>
    <w:rsid w:val="006401AD"/>
    <w:rsid w:val="006422F9"/>
    <w:rsid w:val="00643388"/>
    <w:rsid w:val="00643925"/>
    <w:rsid w:val="0064520A"/>
    <w:rsid w:val="006461FA"/>
    <w:rsid w:val="0064789A"/>
    <w:rsid w:val="006514A0"/>
    <w:rsid w:val="00651BF8"/>
    <w:rsid w:val="006526DA"/>
    <w:rsid w:val="00652BB6"/>
    <w:rsid w:val="006559F2"/>
    <w:rsid w:val="00657C34"/>
    <w:rsid w:val="00661EE8"/>
    <w:rsid w:val="00662CB9"/>
    <w:rsid w:val="00665C65"/>
    <w:rsid w:val="00665CB9"/>
    <w:rsid w:val="00667178"/>
    <w:rsid w:val="00672521"/>
    <w:rsid w:val="00672EC4"/>
    <w:rsid w:val="0067375D"/>
    <w:rsid w:val="00675860"/>
    <w:rsid w:val="006768D9"/>
    <w:rsid w:val="006805AC"/>
    <w:rsid w:val="00680CCE"/>
    <w:rsid w:val="00680E35"/>
    <w:rsid w:val="00681E35"/>
    <w:rsid w:val="00681F71"/>
    <w:rsid w:val="00695970"/>
    <w:rsid w:val="006A3C8E"/>
    <w:rsid w:val="006A43BC"/>
    <w:rsid w:val="006A49BE"/>
    <w:rsid w:val="006A652D"/>
    <w:rsid w:val="006A6C08"/>
    <w:rsid w:val="006A6E49"/>
    <w:rsid w:val="006A73B5"/>
    <w:rsid w:val="006A79BB"/>
    <w:rsid w:val="006B182D"/>
    <w:rsid w:val="006B677F"/>
    <w:rsid w:val="006B6DA2"/>
    <w:rsid w:val="006B73C9"/>
    <w:rsid w:val="006B753C"/>
    <w:rsid w:val="006C11D6"/>
    <w:rsid w:val="006C1319"/>
    <w:rsid w:val="006C2AE9"/>
    <w:rsid w:val="006C368E"/>
    <w:rsid w:val="006C3E0A"/>
    <w:rsid w:val="006C4DFE"/>
    <w:rsid w:val="006C4EFE"/>
    <w:rsid w:val="006C555C"/>
    <w:rsid w:val="006C5EB8"/>
    <w:rsid w:val="006D298F"/>
    <w:rsid w:val="006D5A44"/>
    <w:rsid w:val="006E0C0A"/>
    <w:rsid w:val="006E1403"/>
    <w:rsid w:val="006E4CEF"/>
    <w:rsid w:val="006E4CFD"/>
    <w:rsid w:val="006E4F24"/>
    <w:rsid w:val="006F066B"/>
    <w:rsid w:val="006F0DCC"/>
    <w:rsid w:val="006F3ED0"/>
    <w:rsid w:val="006F69B8"/>
    <w:rsid w:val="006F7614"/>
    <w:rsid w:val="0070386C"/>
    <w:rsid w:val="00703D9C"/>
    <w:rsid w:val="007041D2"/>
    <w:rsid w:val="00704AEE"/>
    <w:rsid w:val="00705D8F"/>
    <w:rsid w:val="00707B78"/>
    <w:rsid w:val="0071038B"/>
    <w:rsid w:val="00711BA6"/>
    <w:rsid w:val="00712704"/>
    <w:rsid w:val="00715D38"/>
    <w:rsid w:val="0071665A"/>
    <w:rsid w:val="00716999"/>
    <w:rsid w:val="007217CE"/>
    <w:rsid w:val="00723609"/>
    <w:rsid w:val="007240CB"/>
    <w:rsid w:val="00724F76"/>
    <w:rsid w:val="00730B5A"/>
    <w:rsid w:val="00731466"/>
    <w:rsid w:val="00731578"/>
    <w:rsid w:val="007335EC"/>
    <w:rsid w:val="007340CC"/>
    <w:rsid w:val="00736756"/>
    <w:rsid w:val="00736AD3"/>
    <w:rsid w:val="00741C7E"/>
    <w:rsid w:val="00746E48"/>
    <w:rsid w:val="00750531"/>
    <w:rsid w:val="00751EA3"/>
    <w:rsid w:val="007567C7"/>
    <w:rsid w:val="00756E4C"/>
    <w:rsid w:val="007571FF"/>
    <w:rsid w:val="00760123"/>
    <w:rsid w:val="007621F8"/>
    <w:rsid w:val="00763843"/>
    <w:rsid w:val="007644EF"/>
    <w:rsid w:val="00765F10"/>
    <w:rsid w:val="00766840"/>
    <w:rsid w:val="00766DA2"/>
    <w:rsid w:val="00767110"/>
    <w:rsid w:val="007702F9"/>
    <w:rsid w:val="007712B0"/>
    <w:rsid w:val="00772991"/>
    <w:rsid w:val="00773C83"/>
    <w:rsid w:val="00773C9C"/>
    <w:rsid w:val="007759F1"/>
    <w:rsid w:val="0077604A"/>
    <w:rsid w:val="007767A9"/>
    <w:rsid w:val="00781E65"/>
    <w:rsid w:val="007825EF"/>
    <w:rsid w:val="00783F9A"/>
    <w:rsid w:val="007867E6"/>
    <w:rsid w:val="00786A65"/>
    <w:rsid w:val="00787243"/>
    <w:rsid w:val="00791941"/>
    <w:rsid w:val="00791A91"/>
    <w:rsid w:val="00791F0C"/>
    <w:rsid w:val="00792065"/>
    <w:rsid w:val="007937B3"/>
    <w:rsid w:val="007948F2"/>
    <w:rsid w:val="007953C3"/>
    <w:rsid w:val="00795BB4"/>
    <w:rsid w:val="00795F13"/>
    <w:rsid w:val="007A53EA"/>
    <w:rsid w:val="007B031D"/>
    <w:rsid w:val="007B0976"/>
    <w:rsid w:val="007B0A58"/>
    <w:rsid w:val="007B2A2B"/>
    <w:rsid w:val="007B3334"/>
    <w:rsid w:val="007B6C73"/>
    <w:rsid w:val="007B6E28"/>
    <w:rsid w:val="007C01D3"/>
    <w:rsid w:val="007C0677"/>
    <w:rsid w:val="007C0923"/>
    <w:rsid w:val="007C2CA1"/>
    <w:rsid w:val="007C2D49"/>
    <w:rsid w:val="007C5AB1"/>
    <w:rsid w:val="007C7A04"/>
    <w:rsid w:val="007D17E1"/>
    <w:rsid w:val="007D1B28"/>
    <w:rsid w:val="007D1C43"/>
    <w:rsid w:val="007D2B30"/>
    <w:rsid w:val="007D2C03"/>
    <w:rsid w:val="007D2C8D"/>
    <w:rsid w:val="007D33C9"/>
    <w:rsid w:val="007D34FF"/>
    <w:rsid w:val="007D637F"/>
    <w:rsid w:val="007D64A3"/>
    <w:rsid w:val="007D79B8"/>
    <w:rsid w:val="007E0368"/>
    <w:rsid w:val="007E0714"/>
    <w:rsid w:val="007E27A6"/>
    <w:rsid w:val="007E48B9"/>
    <w:rsid w:val="007E587E"/>
    <w:rsid w:val="007E741B"/>
    <w:rsid w:val="007E7EB2"/>
    <w:rsid w:val="007F055C"/>
    <w:rsid w:val="007F05A6"/>
    <w:rsid w:val="007F1C8F"/>
    <w:rsid w:val="007F2559"/>
    <w:rsid w:val="007F2849"/>
    <w:rsid w:val="007F2DFB"/>
    <w:rsid w:val="007F38D8"/>
    <w:rsid w:val="007F3C8F"/>
    <w:rsid w:val="007F65E9"/>
    <w:rsid w:val="007F7017"/>
    <w:rsid w:val="007F7760"/>
    <w:rsid w:val="00800332"/>
    <w:rsid w:val="0080201F"/>
    <w:rsid w:val="0080204E"/>
    <w:rsid w:val="0080234C"/>
    <w:rsid w:val="00802AE7"/>
    <w:rsid w:val="00804B45"/>
    <w:rsid w:val="0081059A"/>
    <w:rsid w:val="00811785"/>
    <w:rsid w:val="00812B51"/>
    <w:rsid w:val="0081309C"/>
    <w:rsid w:val="008142E7"/>
    <w:rsid w:val="00814BCF"/>
    <w:rsid w:val="00816DA8"/>
    <w:rsid w:val="00816EF2"/>
    <w:rsid w:val="0082026A"/>
    <w:rsid w:val="0082054B"/>
    <w:rsid w:val="00820806"/>
    <w:rsid w:val="00821417"/>
    <w:rsid w:val="008215EE"/>
    <w:rsid w:val="008224C5"/>
    <w:rsid w:val="00822D57"/>
    <w:rsid w:val="00824051"/>
    <w:rsid w:val="00827F47"/>
    <w:rsid w:val="00831480"/>
    <w:rsid w:val="00831CD8"/>
    <w:rsid w:val="00833578"/>
    <w:rsid w:val="0083415E"/>
    <w:rsid w:val="00835559"/>
    <w:rsid w:val="00836E79"/>
    <w:rsid w:val="00837A7A"/>
    <w:rsid w:val="00842D71"/>
    <w:rsid w:val="008433FC"/>
    <w:rsid w:val="00844819"/>
    <w:rsid w:val="008449F6"/>
    <w:rsid w:val="0084536F"/>
    <w:rsid w:val="00846910"/>
    <w:rsid w:val="0084715E"/>
    <w:rsid w:val="008500AA"/>
    <w:rsid w:val="00851BA6"/>
    <w:rsid w:val="008557CF"/>
    <w:rsid w:val="00855C61"/>
    <w:rsid w:val="00856069"/>
    <w:rsid w:val="008561F3"/>
    <w:rsid w:val="00861556"/>
    <w:rsid w:val="00863A39"/>
    <w:rsid w:val="00864698"/>
    <w:rsid w:val="00864D0A"/>
    <w:rsid w:val="00865ABE"/>
    <w:rsid w:val="0087191C"/>
    <w:rsid w:val="0087416D"/>
    <w:rsid w:val="0087522A"/>
    <w:rsid w:val="0087653B"/>
    <w:rsid w:val="00876647"/>
    <w:rsid w:val="00877010"/>
    <w:rsid w:val="00883263"/>
    <w:rsid w:val="00893287"/>
    <w:rsid w:val="0089556E"/>
    <w:rsid w:val="008963A4"/>
    <w:rsid w:val="008965F1"/>
    <w:rsid w:val="0089738F"/>
    <w:rsid w:val="008A6827"/>
    <w:rsid w:val="008A761F"/>
    <w:rsid w:val="008B0749"/>
    <w:rsid w:val="008B0EA6"/>
    <w:rsid w:val="008B1BB4"/>
    <w:rsid w:val="008B374A"/>
    <w:rsid w:val="008B434D"/>
    <w:rsid w:val="008B4BAD"/>
    <w:rsid w:val="008B5E02"/>
    <w:rsid w:val="008B76E6"/>
    <w:rsid w:val="008C0938"/>
    <w:rsid w:val="008C1C1C"/>
    <w:rsid w:val="008C2AE4"/>
    <w:rsid w:val="008C49EC"/>
    <w:rsid w:val="008C4ED0"/>
    <w:rsid w:val="008C629F"/>
    <w:rsid w:val="008C657E"/>
    <w:rsid w:val="008D10EA"/>
    <w:rsid w:val="008D57CD"/>
    <w:rsid w:val="008D5A68"/>
    <w:rsid w:val="008D5DD3"/>
    <w:rsid w:val="008D5F74"/>
    <w:rsid w:val="008D7F10"/>
    <w:rsid w:val="008E159B"/>
    <w:rsid w:val="008E1804"/>
    <w:rsid w:val="008E3FFD"/>
    <w:rsid w:val="008E6842"/>
    <w:rsid w:val="008E754C"/>
    <w:rsid w:val="008F0C84"/>
    <w:rsid w:val="008F0EFF"/>
    <w:rsid w:val="008F2DD2"/>
    <w:rsid w:val="008F520A"/>
    <w:rsid w:val="00901145"/>
    <w:rsid w:val="009023E2"/>
    <w:rsid w:val="00902EAE"/>
    <w:rsid w:val="00903F3D"/>
    <w:rsid w:val="009132D3"/>
    <w:rsid w:val="00915741"/>
    <w:rsid w:val="00917345"/>
    <w:rsid w:val="00921278"/>
    <w:rsid w:val="00924A8E"/>
    <w:rsid w:val="00924ED7"/>
    <w:rsid w:val="009261BF"/>
    <w:rsid w:val="00932050"/>
    <w:rsid w:val="00933619"/>
    <w:rsid w:val="00933E6E"/>
    <w:rsid w:val="0093562A"/>
    <w:rsid w:val="00935649"/>
    <w:rsid w:val="00937F78"/>
    <w:rsid w:val="009409DB"/>
    <w:rsid w:val="0094120A"/>
    <w:rsid w:val="0094173D"/>
    <w:rsid w:val="00944FF7"/>
    <w:rsid w:val="0094687F"/>
    <w:rsid w:val="00947446"/>
    <w:rsid w:val="00947A60"/>
    <w:rsid w:val="00950149"/>
    <w:rsid w:val="00953D72"/>
    <w:rsid w:val="0095441D"/>
    <w:rsid w:val="0095583A"/>
    <w:rsid w:val="00960922"/>
    <w:rsid w:val="00962686"/>
    <w:rsid w:val="009642AB"/>
    <w:rsid w:val="00964C17"/>
    <w:rsid w:val="00965AB5"/>
    <w:rsid w:val="00965D7C"/>
    <w:rsid w:val="00971405"/>
    <w:rsid w:val="0097220E"/>
    <w:rsid w:val="00972341"/>
    <w:rsid w:val="00975638"/>
    <w:rsid w:val="00980ABA"/>
    <w:rsid w:val="009834AD"/>
    <w:rsid w:val="00984A2D"/>
    <w:rsid w:val="009858CD"/>
    <w:rsid w:val="00985D50"/>
    <w:rsid w:val="00990B84"/>
    <w:rsid w:val="00990E2F"/>
    <w:rsid w:val="00991826"/>
    <w:rsid w:val="00994117"/>
    <w:rsid w:val="009A1AE4"/>
    <w:rsid w:val="009A1D84"/>
    <w:rsid w:val="009A20DE"/>
    <w:rsid w:val="009A3BB5"/>
    <w:rsid w:val="009A57D9"/>
    <w:rsid w:val="009A639E"/>
    <w:rsid w:val="009A6BC1"/>
    <w:rsid w:val="009A7F14"/>
    <w:rsid w:val="009B10EE"/>
    <w:rsid w:val="009B127F"/>
    <w:rsid w:val="009B23E2"/>
    <w:rsid w:val="009B43D2"/>
    <w:rsid w:val="009B582A"/>
    <w:rsid w:val="009B6EEE"/>
    <w:rsid w:val="009B7F6B"/>
    <w:rsid w:val="009C100C"/>
    <w:rsid w:val="009C131D"/>
    <w:rsid w:val="009C1DA8"/>
    <w:rsid w:val="009C47B0"/>
    <w:rsid w:val="009C5367"/>
    <w:rsid w:val="009C6678"/>
    <w:rsid w:val="009C6ED6"/>
    <w:rsid w:val="009C73F6"/>
    <w:rsid w:val="009D0BCE"/>
    <w:rsid w:val="009D11AC"/>
    <w:rsid w:val="009D18AE"/>
    <w:rsid w:val="009D1D1D"/>
    <w:rsid w:val="009D201D"/>
    <w:rsid w:val="009D250C"/>
    <w:rsid w:val="009D4D9F"/>
    <w:rsid w:val="009D5FB2"/>
    <w:rsid w:val="009D68FB"/>
    <w:rsid w:val="009D6E41"/>
    <w:rsid w:val="009E33AA"/>
    <w:rsid w:val="009E5106"/>
    <w:rsid w:val="009E75F2"/>
    <w:rsid w:val="009F17D8"/>
    <w:rsid w:val="009F1896"/>
    <w:rsid w:val="009F21B6"/>
    <w:rsid w:val="009F295C"/>
    <w:rsid w:val="009F2ECC"/>
    <w:rsid w:val="009F669F"/>
    <w:rsid w:val="009F749D"/>
    <w:rsid w:val="009F7A63"/>
    <w:rsid w:val="00A036F2"/>
    <w:rsid w:val="00A044AA"/>
    <w:rsid w:val="00A04A31"/>
    <w:rsid w:val="00A0519A"/>
    <w:rsid w:val="00A0519F"/>
    <w:rsid w:val="00A109BE"/>
    <w:rsid w:val="00A11840"/>
    <w:rsid w:val="00A123D0"/>
    <w:rsid w:val="00A14289"/>
    <w:rsid w:val="00A15C67"/>
    <w:rsid w:val="00A16C5A"/>
    <w:rsid w:val="00A17DEB"/>
    <w:rsid w:val="00A203A6"/>
    <w:rsid w:val="00A2155F"/>
    <w:rsid w:val="00A2372C"/>
    <w:rsid w:val="00A2438A"/>
    <w:rsid w:val="00A24445"/>
    <w:rsid w:val="00A2477B"/>
    <w:rsid w:val="00A260D2"/>
    <w:rsid w:val="00A26BA8"/>
    <w:rsid w:val="00A27EB9"/>
    <w:rsid w:val="00A300EE"/>
    <w:rsid w:val="00A302D6"/>
    <w:rsid w:val="00A302EB"/>
    <w:rsid w:val="00A31F25"/>
    <w:rsid w:val="00A33889"/>
    <w:rsid w:val="00A34E40"/>
    <w:rsid w:val="00A3612B"/>
    <w:rsid w:val="00A36C93"/>
    <w:rsid w:val="00A37D65"/>
    <w:rsid w:val="00A419D3"/>
    <w:rsid w:val="00A42890"/>
    <w:rsid w:val="00A429F8"/>
    <w:rsid w:val="00A44E13"/>
    <w:rsid w:val="00A45BAB"/>
    <w:rsid w:val="00A50EBF"/>
    <w:rsid w:val="00A51183"/>
    <w:rsid w:val="00A53676"/>
    <w:rsid w:val="00A554FC"/>
    <w:rsid w:val="00A56124"/>
    <w:rsid w:val="00A57257"/>
    <w:rsid w:val="00A63B26"/>
    <w:rsid w:val="00A648A0"/>
    <w:rsid w:val="00A6501A"/>
    <w:rsid w:val="00A70BB4"/>
    <w:rsid w:val="00A75262"/>
    <w:rsid w:val="00A757A2"/>
    <w:rsid w:val="00A75AA0"/>
    <w:rsid w:val="00A75E76"/>
    <w:rsid w:val="00A76554"/>
    <w:rsid w:val="00A80195"/>
    <w:rsid w:val="00A8047A"/>
    <w:rsid w:val="00A83484"/>
    <w:rsid w:val="00A86597"/>
    <w:rsid w:val="00A86BA8"/>
    <w:rsid w:val="00A86D76"/>
    <w:rsid w:val="00A8772D"/>
    <w:rsid w:val="00A92546"/>
    <w:rsid w:val="00A92CF4"/>
    <w:rsid w:val="00A93FD5"/>
    <w:rsid w:val="00A9439D"/>
    <w:rsid w:val="00A9664C"/>
    <w:rsid w:val="00AA0B38"/>
    <w:rsid w:val="00AA2072"/>
    <w:rsid w:val="00AA2F0F"/>
    <w:rsid w:val="00AA4573"/>
    <w:rsid w:val="00AA6AE7"/>
    <w:rsid w:val="00AB1251"/>
    <w:rsid w:val="00AB3336"/>
    <w:rsid w:val="00AB3594"/>
    <w:rsid w:val="00AB5732"/>
    <w:rsid w:val="00AB696A"/>
    <w:rsid w:val="00AC119A"/>
    <w:rsid w:val="00AC31D5"/>
    <w:rsid w:val="00AC3506"/>
    <w:rsid w:val="00AC3F65"/>
    <w:rsid w:val="00AC4292"/>
    <w:rsid w:val="00AC453F"/>
    <w:rsid w:val="00AC6AA5"/>
    <w:rsid w:val="00AC6DA5"/>
    <w:rsid w:val="00AD0D7F"/>
    <w:rsid w:val="00AD0DAD"/>
    <w:rsid w:val="00AD10E3"/>
    <w:rsid w:val="00AD1652"/>
    <w:rsid w:val="00AD1FDD"/>
    <w:rsid w:val="00AD4947"/>
    <w:rsid w:val="00AD56FD"/>
    <w:rsid w:val="00AD5979"/>
    <w:rsid w:val="00AD666A"/>
    <w:rsid w:val="00AD6FC5"/>
    <w:rsid w:val="00AD7562"/>
    <w:rsid w:val="00AE02B1"/>
    <w:rsid w:val="00AE0949"/>
    <w:rsid w:val="00AE1BE8"/>
    <w:rsid w:val="00AE2A3F"/>
    <w:rsid w:val="00AE3A48"/>
    <w:rsid w:val="00AE3D7D"/>
    <w:rsid w:val="00AE3FCA"/>
    <w:rsid w:val="00AE463E"/>
    <w:rsid w:val="00AE4ACB"/>
    <w:rsid w:val="00AE7B4C"/>
    <w:rsid w:val="00AE7F9A"/>
    <w:rsid w:val="00AF0A58"/>
    <w:rsid w:val="00AF1283"/>
    <w:rsid w:val="00AF1D78"/>
    <w:rsid w:val="00AF1DCC"/>
    <w:rsid w:val="00AF2252"/>
    <w:rsid w:val="00AF2D16"/>
    <w:rsid w:val="00AF3505"/>
    <w:rsid w:val="00AF50F0"/>
    <w:rsid w:val="00AF5229"/>
    <w:rsid w:val="00AF5A90"/>
    <w:rsid w:val="00AF790F"/>
    <w:rsid w:val="00B00F97"/>
    <w:rsid w:val="00B00FF5"/>
    <w:rsid w:val="00B021E8"/>
    <w:rsid w:val="00B02F77"/>
    <w:rsid w:val="00B05200"/>
    <w:rsid w:val="00B05F1A"/>
    <w:rsid w:val="00B06D0E"/>
    <w:rsid w:val="00B13086"/>
    <w:rsid w:val="00B1367F"/>
    <w:rsid w:val="00B13D00"/>
    <w:rsid w:val="00B1473C"/>
    <w:rsid w:val="00B151AF"/>
    <w:rsid w:val="00B15DD9"/>
    <w:rsid w:val="00B1688B"/>
    <w:rsid w:val="00B16B66"/>
    <w:rsid w:val="00B20B0E"/>
    <w:rsid w:val="00B215BC"/>
    <w:rsid w:val="00B23621"/>
    <w:rsid w:val="00B24023"/>
    <w:rsid w:val="00B312C9"/>
    <w:rsid w:val="00B3210D"/>
    <w:rsid w:val="00B34D08"/>
    <w:rsid w:val="00B35C62"/>
    <w:rsid w:val="00B40ABD"/>
    <w:rsid w:val="00B40CE6"/>
    <w:rsid w:val="00B4153B"/>
    <w:rsid w:val="00B41553"/>
    <w:rsid w:val="00B41EE1"/>
    <w:rsid w:val="00B43C69"/>
    <w:rsid w:val="00B44B8D"/>
    <w:rsid w:val="00B44C64"/>
    <w:rsid w:val="00B450C7"/>
    <w:rsid w:val="00B461F6"/>
    <w:rsid w:val="00B46A40"/>
    <w:rsid w:val="00B4756D"/>
    <w:rsid w:val="00B507B6"/>
    <w:rsid w:val="00B512C6"/>
    <w:rsid w:val="00B530F7"/>
    <w:rsid w:val="00B54931"/>
    <w:rsid w:val="00B54A08"/>
    <w:rsid w:val="00B54C63"/>
    <w:rsid w:val="00B55DF7"/>
    <w:rsid w:val="00B55E6C"/>
    <w:rsid w:val="00B56810"/>
    <w:rsid w:val="00B56AEF"/>
    <w:rsid w:val="00B56F1C"/>
    <w:rsid w:val="00B616A9"/>
    <w:rsid w:val="00B632FC"/>
    <w:rsid w:val="00B64021"/>
    <w:rsid w:val="00B64809"/>
    <w:rsid w:val="00B64B03"/>
    <w:rsid w:val="00B71079"/>
    <w:rsid w:val="00B71662"/>
    <w:rsid w:val="00B72930"/>
    <w:rsid w:val="00B7353E"/>
    <w:rsid w:val="00B73BF6"/>
    <w:rsid w:val="00B76371"/>
    <w:rsid w:val="00B770C6"/>
    <w:rsid w:val="00B7768E"/>
    <w:rsid w:val="00B77B6E"/>
    <w:rsid w:val="00B81902"/>
    <w:rsid w:val="00B87531"/>
    <w:rsid w:val="00B90278"/>
    <w:rsid w:val="00B915CE"/>
    <w:rsid w:val="00B9174F"/>
    <w:rsid w:val="00B958AF"/>
    <w:rsid w:val="00B95BB6"/>
    <w:rsid w:val="00B97875"/>
    <w:rsid w:val="00BA024A"/>
    <w:rsid w:val="00BA0707"/>
    <w:rsid w:val="00BA1DD2"/>
    <w:rsid w:val="00BA2220"/>
    <w:rsid w:val="00BA37E0"/>
    <w:rsid w:val="00BA5674"/>
    <w:rsid w:val="00BA7891"/>
    <w:rsid w:val="00BB1C12"/>
    <w:rsid w:val="00BB680A"/>
    <w:rsid w:val="00BB714C"/>
    <w:rsid w:val="00BB7757"/>
    <w:rsid w:val="00BC7C0F"/>
    <w:rsid w:val="00BD148D"/>
    <w:rsid w:val="00BD2C72"/>
    <w:rsid w:val="00BD3CA1"/>
    <w:rsid w:val="00BD477B"/>
    <w:rsid w:val="00BD75A9"/>
    <w:rsid w:val="00BD788B"/>
    <w:rsid w:val="00BE150B"/>
    <w:rsid w:val="00BE1D4D"/>
    <w:rsid w:val="00BE3866"/>
    <w:rsid w:val="00BE44D6"/>
    <w:rsid w:val="00BE4AB9"/>
    <w:rsid w:val="00BE555D"/>
    <w:rsid w:val="00BE598D"/>
    <w:rsid w:val="00BE6238"/>
    <w:rsid w:val="00BF2FAC"/>
    <w:rsid w:val="00BF4F87"/>
    <w:rsid w:val="00BF54D6"/>
    <w:rsid w:val="00BF5EE8"/>
    <w:rsid w:val="00BF6640"/>
    <w:rsid w:val="00BF7CAF"/>
    <w:rsid w:val="00BF7CF7"/>
    <w:rsid w:val="00BF7FBA"/>
    <w:rsid w:val="00C0209B"/>
    <w:rsid w:val="00C04691"/>
    <w:rsid w:val="00C10527"/>
    <w:rsid w:val="00C129B3"/>
    <w:rsid w:val="00C12AC7"/>
    <w:rsid w:val="00C147EC"/>
    <w:rsid w:val="00C150D3"/>
    <w:rsid w:val="00C156C3"/>
    <w:rsid w:val="00C20276"/>
    <w:rsid w:val="00C2045E"/>
    <w:rsid w:val="00C2085A"/>
    <w:rsid w:val="00C209FE"/>
    <w:rsid w:val="00C21836"/>
    <w:rsid w:val="00C229E1"/>
    <w:rsid w:val="00C23CE2"/>
    <w:rsid w:val="00C24286"/>
    <w:rsid w:val="00C25879"/>
    <w:rsid w:val="00C25E7C"/>
    <w:rsid w:val="00C26EF7"/>
    <w:rsid w:val="00C324C8"/>
    <w:rsid w:val="00C34D7D"/>
    <w:rsid w:val="00C36068"/>
    <w:rsid w:val="00C407C0"/>
    <w:rsid w:val="00C41B74"/>
    <w:rsid w:val="00C4231E"/>
    <w:rsid w:val="00C43D66"/>
    <w:rsid w:val="00C45BCC"/>
    <w:rsid w:val="00C46362"/>
    <w:rsid w:val="00C46398"/>
    <w:rsid w:val="00C47235"/>
    <w:rsid w:val="00C51CA8"/>
    <w:rsid w:val="00C530F4"/>
    <w:rsid w:val="00C553FA"/>
    <w:rsid w:val="00C55F85"/>
    <w:rsid w:val="00C56078"/>
    <w:rsid w:val="00C57579"/>
    <w:rsid w:val="00C613DD"/>
    <w:rsid w:val="00C616CC"/>
    <w:rsid w:val="00C62CB3"/>
    <w:rsid w:val="00C66CC7"/>
    <w:rsid w:val="00C66D56"/>
    <w:rsid w:val="00C67117"/>
    <w:rsid w:val="00C676AB"/>
    <w:rsid w:val="00C708DF"/>
    <w:rsid w:val="00C75720"/>
    <w:rsid w:val="00C75835"/>
    <w:rsid w:val="00C762A0"/>
    <w:rsid w:val="00C809A7"/>
    <w:rsid w:val="00C81445"/>
    <w:rsid w:val="00C81974"/>
    <w:rsid w:val="00C81FDD"/>
    <w:rsid w:val="00C836EB"/>
    <w:rsid w:val="00C84C3E"/>
    <w:rsid w:val="00C8755B"/>
    <w:rsid w:val="00C90212"/>
    <w:rsid w:val="00C90F0C"/>
    <w:rsid w:val="00C91A78"/>
    <w:rsid w:val="00C93779"/>
    <w:rsid w:val="00C96423"/>
    <w:rsid w:val="00C966D4"/>
    <w:rsid w:val="00CA1AEA"/>
    <w:rsid w:val="00CA5604"/>
    <w:rsid w:val="00CA5BBC"/>
    <w:rsid w:val="00CA5D1B"/>
    <w:rsid w:val="00CA639B"/>
    <w:rsid w:val="00CA767B"/>
    <w:rsid w:val="00CA7B2B"/>
    <w:rsid w:val="00CB0BD5"/>
    <w:rsid w:val="00CB3BE5"/>
    <w:rsid w:val="00CB3E50"/>
    <w:rsid w:val="00CB4263"/>
    <w:rsid w:val="00CB4E57"/>
    <w:rsid w:val="00CC11D5"/>
    <w:rsid w:val="00CC2280"/>
    <w:rsid w:val="00CC2CAB"/>
    <w:rsid w:val="00CC444B"/>
    <w:rsid w:val="00CC5BEA"/>
    <w:rsid w:val="00CC5CA5"/>
    <w:rsid w:val="00CC79AD"/>
    <w:rsid w:val="00CD1FA9"/>
    <w:rsid w:val="00CD2623"/>
    <w:rsid w:val="00CD2915"/>
    <w:rsid w:val="00CD3F8D"/>
    <w:rsid w:val="00CD71C6"/>
    <w:rsid w:val="00CE09A4"/>
    <w:rsid w:val="00CE0E76"/>
    <w:rsid w:val="00CE1486"/>
    <w:rsid w:val="00CE27E8"/>
    <w:rsid w:val="00CE2801"/>
    <w:rsid w:val="00CE3559"/>
    <w:rsid w:val="00CE3DF3"/>
    <w:rsid w:val="00CE56E6"/>
    <w:rsid w:val="00CE5A9F"/>
    <w:rsid w:val="00CE5FB7"/>
    <w:rsid w:val="00CE6F9E"/>
    <w:rsid w:val="00CE733E"/>
    <w:rsid w:val="00CF015E"/>
    <w:rsid w:val="00CF18F4"/>
    <w:rsid w:val="00CF38BB"/>
    <w:rsid w:val="00CF6409"/>
    <w:rsid w:val="00CF7369"/>
    <w:rsid w:val="00D00F85"/>
    <w:rsid w:val="00D0103B"/>
    <w:rsid w:val="00D02F80"/>
    <w:rsid w:val="00D0330D"/>
    <w:rsid w:val="00D047F8"/>
    <w:rsid w:val="00D0501D"/>
    <w:rsid w:val="00D05137"/>
    <w:rsid w:val="00D05A99"/>
    <w:rsid w:val="00D20699"/>
    <w:rsid w:val="00D21AB0"/>
    <w:rsid w:val="00D22770"/>
    <w:rsid w:val="00D25043"/>
    <w:rsid w:val="00D2515A"/>
    <w:rsid w:val="00D26276"/>
    <w:rsid w:val="00D2785F"/>
    <w:rsid w:val="00D31BD3"/>
    <w:rsid w:val="00D32B96"/>
    <w:rsid w:val="00D34C8F"/>
    <w:rsid w:val="00D360A0"/>
    <w:rsid w:val="00D40367"/>
    <w:rsid w:val="00D4070D"/>
    <w:rsid w:val="00D40772"/>
    <w:rsid w:val="00D407AA"/>
    <w:rsid w:val="00D41157"/>
    <w:rsid w:val="00D415B8"/>
    <w:rsid w:val="00D44433"/>
    <w:rsid w:val="00D45482"/>
    <w:rsid w:val="00D4549D"/>
    <w:rsid w:val="00D4595A"/>
    <w:rsid w:val="00D473A9"/>
    <w:rsid w:val="00D5001F"/>
    <w:rsid w:val="00D50ACE"/>
    <w:rsid w:val="00D518BE"/>
    <w:rsid w:val="00D51DA0"/>
    <w:rsid w:val="00D52B01"/>
    <w:rsid w:val="00D5367C"/>
    <w:rsid w:val="00D53C0A"/>
    <w:rsid w:val="00D5780A"/>
    <w:rsid w:val="00D6053F"/>
    <w:rsid w:val="00D60FB3"/>
    <w:rsid w:val="00D618BA"/>
    <w:rsid w:val="00D61D57"/>
    <w:rsid w:val="00D65F68"/>
    <w:rsid w:val="00D66180"/>
    <w:rsid w:val="00D66B51"/>
    <w:rsid w:val="00D66E9E"/>
    <w:rsid w:val="00D67C26"/>
    <w:rsid w:val="00D7000A"/>
    <w:rsid w:val="00D712A9"/>
    <w:rsid w:val="00D74C33"/>
    <w:rsid w:val="00D74DB0"/>
    <w:rsid w:val="00D751CB"/>
    <w:rsid w:val="00D75FFD"/>
    <w:rsid w:val="00D77E7D"/>
    <w:rsid w:val="00D80CA7"/>
    <w:rsid w:val="00D81D87"/>
    <w:rsid w:val="00D8309B"/>
    <w:rsid w:val="00D83987"/>
    <w:rsid w:val="00D8524F"/>
    <w:rsid w:val="00D8546D"/>
    <w:rsid w:val="00D856EB"/>
    <w:rsid w:val="00D867A5"/>
    <w:rsid w:val="00D873D4"/>
    <w:rsid w:val="00D90CA2"/>
    <w:rsid w:val="00D95407"/>
    <w:rsid w:val="00D95467"/>
    <w:rsid w:val="00D954E7"/>
    <w:rsid w:val="00D96270"/>
    <w:rsid w:val="00DA043E"/>
    <w:rsid w:val="00DA2605"/>
    <w:rsid w:val="00DA2D9B"/>
    <w:rsid w:val="00DA33F9"/>
    <w:rsid w:val="00DA3730"/>
    <w:rsid w:val="00DA4AC4"/>
    <w:rsid w:val="00DA52E8"/>
    <w:rsid w:val="00DA542C"/>
    <w:rsid w:val="00DA6897"/>
    <w:rsid w:val="00DA68D7"/>
    <w:rsid w:val="00DA7B81"/>
    <w:rsid w:val="00DB079A"/>
    <w:rsid w:val="00DB34DA"/>
    <w:rsid w:val="00DB3DDF"/>
    <w:rsid w:val="00DB561A"/>
    <w:rsid w:val="00DC028B"/>
    <w:rsid w:val="00DC15C1"/>
    <w:rsid w:val="00DC1673"/>
    <w:rsid w:val="00DC1D9B"/>
    <w:rsid w:val="00DC2522"/>
    <w:rsid w:val="00DC2B51"/>
    <w:rsid w:val="00DC5A7D"/>
    <w:rsid w:val="00DC62CE"/>
    <w:rsid w:val="00DD0970"/>
    <w:rsid w:val="00DD38EA"/>
    <w:rsid w:val="00DD4508"/>
    <w:rsid w:val="00DD6967"/>
    <w:rsid w:val="00DD7BC4"/>
    <w:rsid w:val="00DE10B3"/>
    <w:rsid w:val="00DE4F4E"/>
    <w:rsid w:val="00DE5FDB"/>
    <w:rsid w:val="00DF28C3"/>
    <w:rsid w:val="00DF5715"/>
    <w:rsid w:val="00DF5B5D"/>
    <w:rsid w:val="00DF5C35"/>
    <w:rsid w:val="00DF7C1D"/>
    <w:rsid w:val="00E01EEF"/>
    <w:rsid w:val="00E02790"/>
    <w:rsid w:val="00E04947"/>
    <w:rsid w:val="00E04D4C"/>
    <w:rsid w:val="00E06F41"/>
    <w:rsid w:val="00E075C1"/>
    <w:rsid w:val="00E1142C"/>
    <w:rsid w:val="00E11772"/>
    <w:rsid w:val="00E11AB8"/>
    <w:rsid w:val="00E11B93"/>
    <w:rsid w:val="00E12A69"/>
    <w:rsid w:val="00E12E0F"/>
    <w:rsid w:val="00E15385"/>
    <w:rsid w:val="00E15E3E"/>
    <w:rsid w:val="00E166AF"/>
    <w:rsid w:val="00E171C3"/>
    <w:rsid w:val="00E17DDF"/>
    <w:rsid w:val="00E207A4"/>
    <w:rsid w:val="00E22A2A"/>
    <w:rsid w:val="00E23B2D"/>
    <w:rsid w:val="00E24FF9"/>
    <w:rsid w:val="00E260F8"/>
    <w:rsid w:val="00E2630B"/>
    <w:rsid w:val="00E267B5"/>
    <w:rsid w:val="00E26878"/>
    <w:rsid w:val="00E300C4"/>
    <w:rsid w:val="00E312A9"/>
    <w:rsid w:val="00E31376"/>
    <w:rsid w:val="00E33168"/>
    <w:rsid w:val="00E3320B"/>
    <w:rsid w:val="00E332F4"/>
    <w:rsid w:val="00E33B9C"/>
    <w:rsid w:val="00E3505B"/>
    <w:rsid w:val="00E351C3"/>
    <w:rsid w:val="00E353A0"/>
    <w:rsid w:val="00E370B6"/>
    <w:rsid w:val="00E404C1"/>
    <w:rsid w:val="00E423D2"/>
    <w:rsid w:val="00E427B7"/>
    <w:rsid w:val="00E42E7C"/>
    <w:rsid w:val="00E4614B"/>
    <w:rsid w:val="00E50EC2"/>
    <w:rsid w:val="00E511C9"/>
    <w:rsid w:val="00E51FB6"/>
    <w:rsid w:val="00E525F5"/>
    <w:rsid w:val="00E53184"/>
    <w:rsid w:val="00E5320B"/>
    <w:rsid w:val="00E53A6B"/>
    <w:rsid w:val="00E54D31"/>
    <w:rsid w:val="00E5524F"/>
    <w:rsid w:val="00E559AE"/>
    <w:rsid w:val="00E55FE7"/>
    <w:rsid w:val="00E60B1B"/>
    <w:rsid w:val="00E63446"/>
    <w:rsid w:val="00E636A1"/>
    <w:rsid w:val="00E64629"/>
    <w:rsid w:val="00E655C0"/>
    <w:rsid w:val="00E65C79"/>
    <w:rsid w:val="00E702A0"/>
    <w:rsid w:val="00E717D5"/>
    <w:rsid w:val="00E73AD6"/>
    <w:rsid w:val="00E73B7A"/>
    <w:rsid w:val="00E74116"/>
    <w:rsid w:val="00E743B5"/>
    <w:rsid w:val="00E74406"/>
    <w:rsid w:val="00E817FB"/>
    <w:rsid w:val="00E82F35"/>
    <w:rsid w:val="00E8604C"/>
    <w:rsid w:val="00E86739"/>
    <w:rsid w:val="00E87131"/>
    <w:rsid w:val="00E87519"/>
    <w:rsid w:val="00E87954"/>
    <w:rsid w:val="00E910D1"/>
    <w:rsid w:val="00E932E3"/>
    <w:rsid w:val="00E9524A"/>
    <w:rsid w:val="00E96CA3"/>
    <w:rsid w:val="00EA02BB"/>
    <w:rsid w:val="00EA08C5"/>
    <w:rsid w:val="00EA21E6"/>
    <w:rsid w:val="00EA296C"/>
    <w:rsid w:val="00EA3175"/>
    <w:rsid w:val="00EA4D55"/>
    <w:rsid w:val="00EA786A"/>
    <w:rsid w:val="00EB0427"/>
    <w:rsid w:val="00EB0549"/>
    <w:rsid w:val="00EB0E66"/>
    <w:rsid w:val="00EB108C"/>
    <w:rsid w:val="00EB12BE"/>
    <w:rsid w:val="00EB2992"/>
    <w:rsid w:val="00EB3E2E"/>
    <w:rsid w:val="00EB3E57"/>
    <w:rsid w:val="00EB4788"/>
    <w:rsid w:val="00EB4ECC"/>
    <w:rsid w:val="00EB53B0"/>
    <w:rsid w:val="00EB686E"/>
    <w:rsid w:val="00EC209D"/>
    <w:rsid w:val="00EC368A"/>
    <w:rsid w:val="00EC76D6"/>
    <w:rsid w:val="00ED0341"/>
    <w:rsid w:val="00ED203A"/>
    <w:rsid w:val="00ED2D6B"/>
    <w:rsid w:val="00ED4331"/>
    <w:rsid w:val="00ED49C3"/>
    <w:rsid w:val="00ED63D0"/>
    <w:rsid w:val="00ED73AD"/>
    <w:rsid w:val="00EE1190"/>
    <w:rsid w:val="00EE1608"/>
    <w:rsid w:val="00EE20AD"/>
    <w:rsid w:val="00EE338B"/>
    <w:rsid w:val="00EE4455"/>
    <w:rsid w:val="00EE5948"/>
    <w:rsid w:val="00EE63EC"/>
    <w:rsid w:val="00EE6E48"/>
    <w:rsid w:val="00EE74F8"/>
    <w:rsid w:val="00EF3D20"/>
    <w:rsid w:val="00EF3DBC"/>
    <w:rsid w:val="00EF5880"/>
    <w:rsid w:val="00EF6593"/>
    <w:rsid w:val="00EF6667"/>
    <w:rsid w:val="00F008AE"/>
    <w:rsid w:val="00F04B6E"/>
    <w:rsid w:val="00F1159E"/>
    <w:rsid w:val="00F11826"/>
    <w:rsid w:val="00F12A1B"/>
    <w:rsid w:val="00F12A5F"/>
    <w:rsid w:val="00F15601"/>
    <w:rsid w:val="00F16B98"/>
    <w:rsid w:val="00F17661"/>
    <w:rsid w:val="00F26E46"/>
    <w:rsid w:val="00F31619"/>
    <w:rsid w:val="00F32C41"/>
    <w:rsid w:val="00F3533D"/>
    <w:rsid w:val="00F371B6"/>
    <w:rsid w:val="00F43263"/>
    <w:rsid w:val="00F43B05"/>
    <w:rsid w:val="00F44A88"/>
    <w:rsid w:val="00F450AE"/>
    <w:rsid w:val="00F45170"/>
    <w:rsid w:val="00F45F17"/>
    <w:rsid w:val="00F47D50"/>
    <w:rsid w:val="00F5035C"/>
    <w:rsid w:val="00F50B35"/>
    <w:rsid w:val="00F51391"/>
    <w:rsid w:val="00F53B23"/>
    <w:rsid w:val="00F551B3"/>
    <w:rsid w:val="00F55DB9"/>
    <w:rsid w:val="00F6101E"/>
    <w:rsid w:val="00F6114F"/>
    <w:rsid w:val="00F611EA"/>
    <w:rsid w:val="00F617DE"/>
    <w:rsid w:val="00F62FDA"/>
    <w:rsid w:val="00F64021"/>
    <w:rsid w:val="00F676B6"/>
    <w:rsid w:val="00F71A8E"/>
    <w:rsid w:val="00F72533"/>
    <w:rsid w:val="00F73BE9"/>
    <w:rsid w:val="00F74584"/>
    <w:rsid w:val="00F80945"/>
    <w:rsid w:val="00F81B08"/>
    <w:rsid w:val="00F82677"/>
    <w:rsid w:val="00F82BF6"/>
    <w:rsid w:val="00F853A0"/>
    <w:rsid w:val="00F873F6"/>
    <w:rsid w:val="00F87BDF"/>
    <w:rsid w:val="00F93C4A"/>
    <w:rsid w:val="00F94C22"/>
    <w:rsid w:val="00F95195"/>
    <w:rsid w:val="00F959DD"/>
    <w:rsid w:val="00F95AFB"/>
    <w:rsid w:val="00F961D4"/>
    <w:rsid w:val="00FA0F87"/>
    <w:rsid w:val="00FA4F80"/>
    <w:rsid w:val="00FA5BD9"/>
    <w:rsid w:val="00FA5DD8"/>
    <w:rsid w:val="00FA7062"/>
    <w:rsid w:val="00FA7658"/>
    <w:rsid w:val="00FB0675"/>
    <w:rsid w:val="00FB0D88"/>
    <w:rsid w:val="00FC3F0E"/>
    <w:rsid w:val="00FC6A4D"/>
    <w:rsid w:val="00FC6F55"/>
    <w:rsid w:val="00FD2958"/>
    <w:rsid w:val="00FD375D"/>
    <w:rsid w:val="00FD3F17"/>
    <w:rsid w:val="00FD421C"/>
    <w:rsid w:val="00FD6016"/>
    <w:rsid w:val="00FD6606"/>
    <w:rsid w:val="00FE15AE"/>
    <w:rsid w:val="00FE371D"/>
    <w:rsid w:val="00FF016C"/>
    <w:rsid w:val="00FF027E"/>
    <w:rsid w:val="00FF11F7"/>
    <w:rsid w:val="00FF1B2D"/>
    <w:rsid w:val="00FF332F"/>
    <w:rsid w:val="00FF4B29"/>
    <w:rsid w:val="00FF4DBE"/>
    <w:rsid w:val="00FF5BC3"/>
    <w:rsid w:val="00FF66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5A85034-A9B6-4B5D-BD35-5D91E8C3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EF"/>
  </w:style>
  <w:style w:type="paragraph" w:styleId="Heading1">
    <w:name w:val="heading 1"/>
    <w:basedOn w:val="Normal"/>
    <w:next w:val="Normal"/>
    <w:link w:val="Heading1Char"/>
    <w:uiPriority w:val="9"/>
    <w:qFormat/>
    <w:rsid w:val="00F26E4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7F2DFB"/>
    <w:pPr>
      <w:keepNext/>
      <w:spacing w:before="240" w:after="6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26E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6E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6E4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77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77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7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77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4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F2DF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26E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6E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6E4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26E46"/>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F26E46"/>
    <w:rPr>
      <w:rFonts w:ascii="Calibri" w:eastAsia="MS Mincho" w:hAnsi="Calibri" w:cs="Times New Roman"/>
      <w:lang w:val="en-US" w:eastAsia="ja-JP"/>
    </w:rPr>
  </w:style>
  <w:style w:type="paragraph" w:styleId="TOC1">
    <w:name w:val="toc 1"/>
    <w:basedOn w:val="Normal"/>
    <w:next w:val="Normal"/>
    <w:autoRedefine/>
    <w:uiPriority w:val="39"/>
    <w:unhideWhenUsed/>
    <w:rsid w:val="00F26E46"/>
    <w:rPr>
      <w:rFonts w:ascii="Calibri" w:eastAsia="Calibri" w:hAnsi="Calibri" w:cs="Times New Roman"/>
    </w:rPr>
  </w:style>
  <w:style w:type="character" w:styleId="Hyperlink">
    <w:name w:val="Hyperlink"/>
    <w:basedOn w:val="DefaultParagraphFont"/>
    <w:uiPriority w:val="99"/>
    <w:unhideWhenUsed/>
    <w:rsid w:val="00F26E46"/>
    <w:rPr>
      <w:color w:val="0000FF"/>
      <w:u w:val="single"/>
    </w:rPr>
  </w:style>
  <w:style w:type="paragraph" w:styleId="BalloonText">
    <w:name w:val="Balloon Text"/>
    <w:basedOn w:val="Normal"/>
    <w:link w:val="BalloonTextChar"/>
    <w:uiPriority w:val="99"/>
    <w:semiHidden/>
    <w:unhideWhenUsed/>
    <w:rsid w:val="00F26E46"/>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26E46"/>
    <w:rPr>
      <w:rFonts w:ascii="Tahoma" w:eastAsia="Calibri" w:hAnsi="Tahoma" w:cs="Tahoma"/>
      <w:sz w:val="16"/>
      <w:szCs w:val="16"/>
      <w:lang w:val="en-US" w:eastAsia="en-US"/>
    </w:rPr>
  </w:style>
  <w:style w:type="paragraph" w:styleId="ListParagraph">
    <w:name w:val="List Paragraph"/>
    <w:basedOn w:val="Normal"/>
    <w:uiPriority w:val="34"/>
    <w:qFormat/>
    <w:rsid w:val="00F26E46"/>
    <w:pPr>
      <w:ind w:left="720"/>
      <w:contextualSpacing/>
    </w:pPr>
    <w:rPr>
      <w:rFonts w:ascii="Calibri" w:eastAsia="Calibri" w:hAnsi="Calibri" w:cs="Times New Roman"/>
    </w:rPr>
  </w:style>
  <w:style w:type="paragraph" w:styleId="Header">
    <w:name w:val="header"/>
    <w:basedOn w:val="Normal"/>
    <w:link w:val="Head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26E46"/>
    <w:rPr>
      <w:rFonts w:ascii="Calibri" w:eastAsia="Calibri" w:hAnsi="Calibri" w:cs="Times New Roman"/>
      <w:lang w:val="en-US" w:eastAsia="en-US"/>
    </w:rPr>
  </w:style>
  <w:style w:type="paragraph" w:styleId="Footer">
    <w:name w:val="footer"/>
    <w:basedOn w:val="Normal"/>
    <w:link w:val="FooterChar"/>
    <w:uiPriority w:val="99"/>
    <w:unhideWhenUsed/>
    <w:rsid w:val="00F26E46"/>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26E46"/>
    <w:rPr>
      <w:rFonts w:ascii="Calibri" w:eastAsia="Calibri" w:hAnsi="Calibri" w:cs="Times New Roman"/>
      <w:lang w:val="en-US" w:eastAsia="en-US"/>
    </w:rPr>
  </w:style>
  <w:style w:type="table" w:styleId="TableGrid">
    <w:name w:val="Table Grid"/>
    <w:basedOn w:val="TableNormal"/>
    <w:uiPriority w:val="59"/>
    <w:rsid w:val="00F26E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26E46"/>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F26E46"/>
    <w:pPr>
      <w:spacing w:after="100"/>
      <w:ind w:left="440"/>
    </w:pPr>
    <w:rPr>
      <w:rFonts w:ascii="Calibri" w:eastAsia="Calibri" w:hAnsi="Calibri" w:cs="Times New Roman"/>
    </w:rPr>
  </w:style>
  <w:style w:type="character" w:styleId="CommentReference">
    <w:name w:val="annotation reference"/>
    <w:basedOn w:val="DefaultParagraphFont"/>
    <w:uiPriority w:val="99"/>
    <w:semiHidden/>
    <w:unhideWhenUsed/>
    <w:rsid w:val="00F26E46"/>
    <w:rPr>
      <w:sz w:val="16"/>
      <w:szCs w:val="16"/>
    </w:rPr>
  </w:style>
  <w:style w:type="paragraph" w:styleId="CommentText">
    <w:name w:val="annotation text"/>
    <w:basedOn w:val="Normal"/>
    <w:link w:val="CommentTextChar"/>
    <w:uiPriority w:val="99"/>
    <w:semiHidden/>
    <w:unhideWhenUsed/>
    <w:rsid w:val="00F26E46"/>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F26E46"/>
    <w:rPr>
      <w:rFonts w:ascii="Calibri" w:eastAsia="Calibri" w:hAnsi="Calibri"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F26E46"/>
    <w:rPr>
      <w:b/>
      <w:bCs/>
    </w:rPr>
  </w:style>
  <w:style w:type="character" w:customStyle="1" w:styleId="CommentSubjectChar">
    <w:name w:val="Comment Subject Char"/>
    <w:basedOn w:val="CommentTextChar"/>
    <w:link w:val="CommentSubject"/>
    <w:uiPriority w:val="99"/>
    <w:semiHidden/>
    <w:rsid w:val="00F26E46"/>
    <w:rPr>
      <w:rFonts w:ascii="Calibri" w:eastAsia="Calibri" w:hAnsi="Calibri" w:cs="Times New Roman"/>
      <w:b/>
      <w:bCs/>
      <w:sz w:val="20"/>
      <w:szCs w:val="20"/>
      <w:lang w:val="en-US" w:eastAsia="en-US"/>
    </w:rPr>
  </w:style>
  <w:style w:type="character" w:customStyle="1" w:styleId="label">
    <w:name w:val="label"/>
    <w:basedOn w:val="DefaultParagraphFont"/>
    <w:rsid w:val="00F26E46"/>
  </w:style>
  <w:style w:type="character" w:styleId="FollowedHyperlink">
    <w:name w:val="FollowedHyperlink"/>
    <w:basedOn w:val="DefaultParagraphFont"/>
    <w:uiPriority w:val="99"/>
    <w:semiHidden/>
    <w:unhideWhenUsed/>
    <w:rsid w:val="00F26E46"/>
    <w:rPr>
      <w:color w:val="800080" w:themeColor="followedHyperlink"/>
      <w:u w:val="single"/>
    </w:rPr>
  </w:style>
  <w:style w:type="character" w:customStyle="1" w:styleId="apple-converted-space">
    <w:name w:val="apple-converted-space"/>
    <w:basedOn w:val="DefaultParagraphFont"/>
    <w:rsid w:val="00F26E46"/>
  </w:style>
  <w:style w:type="paragraph" w:styleId="TOCHeading">
    <w:name w:val="TOC Heading"/>
    <w:basedOn w:val="Heading1"/>
    <w:next w:val="Normal"/>
    <w:uiPriority w:val="39"/>
    <w:unhideWhenUsed/>
    <w:qFormat/>
    <w:rsid w:val="00F26E46"/>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F26E46"/>
    <w:pPr>
      <w:spacing w:after="0" w:line="240" w:lineRule="auto"/>
    </w:pPr>
    <w:rPr>
      <w:rFonts w:ascii="Calibri" w:eastAsia="Calibri" w:hAnsi="Calibri" w:cs="Times New Roman"/>
    </w:rPr>
  </w:style>
  <w:style w:type="character" w:customStyle="1" w:styleId="FooterChar1">
    <w:name w:val="Footer Char1"/>
    <w:basedOn w:val="DefaultParagraphFont"/>
    <w:rsid w:val="00E87519"/>
    <w:rPr>
      <w:sz w:val="24"/>
      <w:szCs w:val="24"/>
      <w:lang w:val="en-US" w:eastAsia="en-US" w:bidi="ar-SA"/>
    </w:rPr>
  </w:style>
  <w:style w:type="character" w:customStyle="1" w:styleId="HeaderChar1">
    <w:name w:val="Header Char1"/>
    <w:basedOn w:val="DefaultParagraphFont"/>
    <w:rsid w:val="001625F9"/>
    <w:rPr>
      <w:sz w:val="24"/>
      <w:szCs w:val="24"/>
      <w:lang w:val="en-US" w:eastAsia="en-US" w:bidi="ar-SA"/>
    </w:rPr>
  </w:style>
  <w:style w:type="paragraph" w:styleId="EndnoteText">
    <w:name w:val="endnote text"/>
    <w:basedOn w:val="Normal"/>
    <w:link w:val="EndnoteTextChar"/>
    <w:uiPriority w:val="99"/>
    <w:semiHidden/>
    <w:unhideWhenUsed/>
    <w:rsid w:val="007C2D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2D49"/>
    <w:rPr>
      <w:sz w:val="20"/>
      <w:szCs w:val="20"/>
    </w:rPr>
  </w:style>
  <w:style w:type="character" w:styleId="EndnoteReference">
    <w:name w:val="endnote reference"/>
    <w:basedOn w:val="DefaultParagraphFont"/>
    <w:uiPriority w:val="99"/>
    <w:semiHidden/>
    <w:unhideWhenUsed/>
    <w:rsid w:val="007C2D49"/>
    <w:rPr>
      <w:vertAlign w:val="superscript"/>
    </w:rPr>
  </w:style>
  <w:style w:type="paragraph" w:styleId="Caption">
    <w:name w:val="caption"/>
    <w:basedOn w:val="Normal"/>
    <w:next w:val="Normal"/>
    <w:uiPriority w:val="35"/>
    <w:unhideWhenUsed/>
    <w:qFormat/>
    <w:rsid w:val="00E171C3"/>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3A77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7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7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7714"/>
    <w:rPr>
      <w:rFonts w:asciiTheme="majorHAnsi" w:eastAsiaTheme="majorEastAsia" w:hAnsiTheme="majorHAnsi" w:cstheme="majorBidi"/>
      <w:i/>
      <w:iCs/>
      <w:color w:val="404040" w:themeColor="text1" w:themeTint="BF"/>
      <w:sz w:val="20"/>
      <w:szCs w:val="20"/>
    </w:rPr>
  </w:style>
  <w:style w:type="paragraph" w:styleId="TableofFigures">
    <w:name w:val="table of figures"/>
    <w:aliases w:val="Figure 1 180-CB-FB-01.01.12 Dev kit"/>
    <w:next w:val="Normal"/>
    <w:autoRedefine/>
    <w:uiPriority w:val="99"/>
    <w:unhideWhenUsed/>
    <w:rsid w:val="00DF5715"/>
    <w:pPr>
      <w:spacing w:after="0"/>
      <w:ind w:left="440" w:hanging="440"/>
      <w:jc w:val="center"/>
    </w:pPr>
    <w:rPr>
      <w:rFonts w:cstheme="minorHAnsi"/>
      <w:b/>
      <w:bCs/>
      <w:sz w:val="20"/>
      <w:szCs w:val="20"/>
    </w:rPr>
  </w:style>
  <w:style w:type="paragraph" w:styleId="HTMLPreformatted">
    <w:name w:val="HTML Preformatted"/>
    <w:basedOn w:val="Normal"/>
    <w:link w:val="HTMLPreformattedChar"/>
    <w:uiPriority w:val="99"/>
    <w:semiHidden/>
    <w:unhideWhenUsed/>
    <w:rsid w:val="002A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82F"/>
    <w:rPr>
      <w:rFonts w:ascii="Courier New" w:eastAsia="Times New Roman" w:hAnsi="Courier New" w:cs="Courier New"/>
      <w:sz w:val="20"/>
      <w:szCs w:val="20"/>
    </w:rPr>
  </w:style>
  <w:style w:type="paragraph" w:customStyle="1" w:styleId="TableParaNormalEntity">
    <w:name w:val="Table Para Normal Entity"/>
    <w:basedOn w:val="Normal"/>
    <w:rsid w:val="00B24023"/>
    <w:pPr>
      <w:spacing w:before="40" w:after="40" w:line="240" w:lineRule="auto"/>
      <w:jc w:val="both"/>
    </w:pPr>
    <w:rPr>
      <w:rFonts w:ascii="Arial" w:eastAsia="Times New Roman" w:hAnsi="Arial" w:cs="Times New Roman"/>
      <w:sz w:val="20"/>
      <w:szCs w:val="20"/>
      <w:lang w:val="en-GB"/>
    </w:rPr>
  </w:style>
  <w:style w:type="paragraph" w:customStyle="1" w:styleId="xl65">
    <w:name w:val="xl65"/>
    <w:basedOn w:val="Normal"/>
    <w:rsid w:val="009642AB"/>
    <w:pPr>
      <w:pBdr>
        <w:top w:val="single" w:sz="4" w:space="0" w:color="auto"/>
        <w:left w:val="single" w:sz="4" w:space="0" w:color="auto"/>
        <w:bottom w:val="single" w:sz="4" w:space="0" w:color="auto"/>
      </w:pBdr>
      <w:spacing w:before="100" w:beforeAutospacing="1" w:after="100" w:afterAutospacing="1" w:line="240" w:lineRule="auto"/>
      <w:textAlignment w:val="bottom"/>
    </w:pPr>
    <w:rPr>
      <w:rFonts w:ascii="Calibri" w:eastAsia="Times New Roman" w:hAnsi="Calibri" w:cs="Times New Roman"/>
      <w:color w:val="000000"/>
      <w:lang w:val="en-IN" w:eastAsia="en-IN"/>
    </w:rPr>
  </w:style>
  <w:style w:type="paragraph" w:customStyle="1" w:styleId="xl66">
    <w:name w:val="xl66"/>
    <w:basedOn w:val="Normal"/>
    <w:rsid w:val="009642AB"/>
    <w:pPr>
      <w:spacing w:before="100" w:beforeAutospacing="1" w:after="100" w:afterAutospacing="1" w:line="240" w:lineRule="auto"/>
      <w:jc w:val="center"/>
      <w:textAlignment w:val="bottom"/>
    </w:pPr>
    <w:rPr>
      <w:rFonts w:ascii="Calibri" w:eastAsia="Times New Roman" w:hAnsi="Calibri" w:cs="Times New Roman"/>
      <w:b/>
      <w:bCs/>
      <w:color w:val="000000"/>
      <w:lang w:val="en-IN" w:eastAsia="en-IN"/>
    </w:rPr>
  </w:style>
  <w:style w:type="paragraph" w:customStyle="1" w:styleId="xl67">
    <w:name w:val="xl67"/>
    <w:basedOn w:val="Normal"/>
    <w:rsid w:val="009642AB"/>
    <w:pPr>
      <w:spacing w:before="100" w:beforeAutospacing="1" w:after="100" w:afterAutospacing="1" w:line="240" w:lineRule="auto"/>
      <w:textAlignment w:val="bottom"/>
    </w:pPr>
    <w:rPr>
      <w:rFonts w:ascii="Calibri" w:eastAsia="Times New Roman" w:hAnsi="Calibri" w:cs="Times New Roman"/>
      <w:color w:val="000000"/>
      <w:lang w:val="en-IN" w:eastAsia="en-IN"/>
    </w:rPr>
  </w:style>
  <w:style w:type="paragraph" w:customStyle="1" w:styleId="xl68">
    <w:name w:val="xl68"/>
    <w:basedOn w:val="Normal"/>
    <w:rsid w:val="009642AB"/>
    <w:pPr>
      <w:spacing w:before="100" w:beforeAutospacing="1" w:after="100" w:afterAutospacing="1" w:line="240" w:lineRule="auto"/>
      <w:jc w:val="center"/>
      <w:textAlignment w:val="bottom"/>
    </w:pPr>
    <w:rPr>
      <w:rFonts w:ascii="Calibri" w:eastAsia="Times New Roman" w:hAnsi="Calibri" w:cs="Times New Roman"/>
      <w:color w:val="000000"/>
      <w:lang w:val="en-IN" w:eastAsia="en-IN"/>
    </w:rPr>
  </w:style>
  <w:style w:type="paragraph" w:customStyle="1" w:styleId="xl69">
    <w:name w:val="xl69"/>
    <w:basedOn w:val="Normal"/>
    <w:rsid w:val="009642AB"/>
    <w:pPr>
      <w:pBdr>
        <w:top w:val="single" w:sz="4" w:space="0" w:color="auto"/>
      </w:pBdr>
      <w:spacing w:before="100" w:beforeAutospacing="1" w:after="100" w:afterAutospacing="1" w:line="240" w:lineRule="auto"/>
      <w:textAlignment w:val="bottom"/>
    </w:pPr>
    <w:rPr>
      <w:rFonts w:ascii="Calibri" w:eastAsia="Times New Roman" w:hAnsi="Calibri" w:cs="Times New Roman"/>
      <w:color w:val="000000"/>
      <w:lang w:val="en-IN" w:eastAsia="en-IN"/>
    </w:rPr>
  </w:style>
  <w:style w:type="paragraph" w:customStyle="1" w:styleId="xl70">
    <w:name w:val="xl70"/>
    <w:basedOn w:val="Normal"/>
    <w:rsid w:val="009642AB"/>
    <w:pPr>
      <w:spacing w:before="100" w:beforeAutospacing="1" w:after="100" w:afterAutospacing="1" w:line="240" w:lineRule="auto"/>
      <w:textAlignment w:val="bottom"/>
    </w:pPr>
    <w:rPr>
      <w:rFonts w:ascii="Calibri" w:eastAsia="Times New Roman" w:hAnsi="Calibri" w:cs="Times New Roman"/>
      <w:color w:val="000000"/>
      <w:lang w:val="en-IN" w:eastAsia="en-IN"/>
    </w:rPr>
  </w:style>
  <w:style w:type="paragraph" w:customStyle="1" w:styleId="xl71">
    <w:name w:val="xl71"/>
    <w:basedOn w:val="Normal"/>
    <w:rsid w:val="009642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2">
    <w:name w:val="xl72"/>
    <w:basedOn w:val="Normal"/>
    <w:rsid w:val="009642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bottom"/>
    </w:pPr>
    <w:rPr>
      <w:rFonts w:ascii="Calibri" w:eastAsia="Times New Roman" w:hAnsi="Calibri" w:cs="Times New Roman"/>
      <w:b/>
      <w:bCs/>
      <w:color w:val="000000"/>
      <w:lang w:val="en-IN" w:eastAsia="en-IN"/>
    </w:rPr>
  </w:style>
  <w:style w:type="paragraph" w:customStyle="1" w:styleId="xl73">
    <w:name w:val="xl73"/>
    <w:basedOn w:val="Normal"/>
    <w:rsid w:val="009642A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Calibri" w:eastAsia="Times New Roman" w:hAnsi="Calibri" w:cs="Times New Roman"/>
      <w:color w:val="000000"/>
      <w:lang w:val="en-IN" w:eastAsia="en-IN"/>
    </w:rPr>
  </w:style>
  <w:style w:type="paragraph" w:customStyle="1" w:styleId="xl74">
    <w:name w:val="xl74"/>
    <w:basedOn w:val="Normal"/>
    <w:rsid w:val="009642A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5">
    <w:name w:val="xl75"/>
    <w:basedOn w:val="Normal"/>
    <w:rsid w:val="009642AB"/>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6">
    <w:name w:val="xl76"/>
    <w:basedOn w:val="Normal"/>
    <w:rsid w:val="009642AB"/>
    <w:pPr>
      <w:pBdr>
        <w:top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7">
    <w:name w:val="xl77"/>
    <w:basedOn w:val="Normal"/>
    <w:rsid w:val="009642AB"/>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8">
    <w:name w:val="xl78"/>
    <w:basedOn w:val="Normal"/>
    <w:rsid w:val="009642AB"/>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79">
    <w:name w:val="xl79"/>
    <w:basedOn w:val="Normal"/>
    <w:rsid w:val="009642AB"/>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0">
    <w:name w:val="xl80"/>
    <w:basedOn w:val="Normal"/>
    <w:rsid w:val="009642AB"/>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1">
    <w:name w:val="xl81"/>
    <w:basedOn w:val="Normal"/>
    <w:rsid w:val="009642AB"/>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2">
    <w:name w:val="xl82"/>
    <w:basedOn w:val="Normal"/>
    <w:rsid w:val="009642A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3">
    <w:name w:val="xl83"/>
    <w:basedOn w:val="Normal"/>
    <w:rsid w:val="009642A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4">
    <w:name w:val="xl84"/>
    <w:basedOn w:val="Normal"/>
    <w:rsid w:val="009642A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color w:val="333399"/>
      <w:sz w:val="20"/>
      <w:szCs w:val="20"/>
      <w:lang w:val="en-IN" w:eastAsia="en-IN"/>
    </w:rPr>
  </w:style>
  <w:style w:type="paragraph" w:customStyle="1" w:styleId="xl85">
    <w:name w:val="xl85"/>
    <w:basedOn w:val="Normal"/>
    <w:rsid w:val="009642AB"/>
    <w:pPr>
      <w:pBdr>
        <w:top w:val="single" w:sz="4" w:space="0" w:color="auto"/>
      </w:pBdr>
      <w:spacing w:before="100" w:beforeAutospacing="1" w:after="100" w:afterAutospacing="1" w:line="240" w:lineRule="auto"/>
      <w:jc w:val="center"/>
    </w:pPr>
    <w:rPr>
      <w:rFonts w:ascii="Calibri" w:eastAsia="Times New Roman" w:hAnsi="Calibri" w:cs="Times New Roman"/>
      <w:b/>
      <w:bCs/>
      <w:color w:val="FF0000"/>
      <w:sz w:val="32"/>
      <w:szCs w:val="32"/>
      <w:lang w:val="en-IN" w:eastAsia="en-IN"/>
    </w:rPr>
  </w:style>
  <w:style w:type="paragraph" w:customStyle="1" w:styleId="xl86">
    <w:name w:val="xl86"/>
    <w:basedOn w:val="Normal"/>
    <w:rsid w:val="009642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3947">
      <w:bodyDiv w:val="1"/>
      <w:marLeft w:val="0"/>
      <w:marRight w:val="0"/>
      <w:marTop w:val="0"/>
      <w:marBottom w:val="0"/>
      <w:divBdr>
        <w:top w:val="none" w:sz="0" w:space="0" w:color="auto"/>
        <w:left w:val="none" w:sz="0" w:space="0" w:color="auto"/>
        <w:bottom w:val="none" w:sz="0" w:space="0" w:color="auto"/>
        <w:right w:val="none" w:sz="0" w:space="0" w:color="auto"/>
      </w:divBdr>
    </w:div>
    <w:div w:id="140271570">
      <w:bodyDiv w:val="1"/>
      <w:marLeft w:val="0"/>
      <w:marRight w:val="0"/>
      <w:marTop w:val="0"/>
      <w:marBottom w:val="0"/>
      <w:divBdr>
        <w:top w:val="none" w:sz="0" w:space="0" w:color="auto"/>
        <w:left w:val="none" w:sz="0" w:space="0" w:color="auto"/>
        <w:bottom w:val="none" w:sz="0" w:space="0" w:color="auto"/>
        <w:right w:val="none" w:sz="0" w:space="0" w:color="auto"/>
      </w:divBdr>
    </w:div>
    <w:div w:id="140971469">
      <w:bodyDiv w:val="1"/>
      <w:marLeft w:val="0"/>
      <w:marRight w:val="0"/>
      <w:marTop w:val="0"/>
      <w:marBottom w:val="0"/>
      <w:divBdr>
        <w:top w:val="none" w:sz="0" w:space="0" w:color="auto"/>
        <w:left w:val="none" w:sz="0" w:space="0" w:color="auto"/>
        <w:bottom w:val="none" w:sz="0" w:space="0" w:color="auto"/>
        <w:right w:val="none" w:sz="0" w:space="0" w:color="auto"/>
      </w:divBdr>
    </w:div>
    <w:div w:id="166140520">
      <w:bodyDiv w:val="1"/>
      <w:marLeft w:val="0"/>
      <w:marRight w:val="0"/>
      <w:marTop w:val="0"/>
      <w:marBottom w:val="0"/>
      <w:divBdr>
        <w:top w:val="none" w:sz="0" w:space="0" w:color="auto"/>
        <w:left w:val="none" w:sz="0" w:space="0" w:color="auto"/>
        <w:bottom w:val="none" w:sz="0" w:space="0" w:color="auto"/>
        <w:right w:val="none" w:sz="0" w:space="0" w:color="auto"/>
      </w:divBdr>
    </w:div>
    <w:div w:id="214394906">
      <w:bodyDiv w:val="1"/>
      <w:marLeft w:val="0"/>
      <w:marRight w:val="0"/>
      <w:marTop w:val="0"/>
      <w:marBottom w:val="0"/>
      <w:divBdr>
        <w:top w:val="none" w:sz="0" w:space="0" w:color="auto"/>
        <w:left w:val="none" w:sz="0" w:space="0" w:color="auto"/>
        <w:bottom w:val="none" w:sz="0" w:space="0" w:color="auto"/>
        <w:right w:val="none" w:sz="0" w:space="0" w:color="auto"/>
      </w:divBdr>
    </w:div>
    <w:div w:id="267930465">
      <w:bodyDiv w:val="1"/>
      <w:marLeft w:val="0"/>
      <w:marRight w:val="0"/>
      <w:marTop w:val="0"/>
      <w:marBottom w:val="0"/>
      <w:divBdr>
        <w:top w:val="none" w:sz="0" w:space="0" w:color="auto"/>
        <w:left w:val="none" w:sz="0" w:space="0" w:color="auto"/>
        <w:bottom w:val="none" w:sz="0" w:space="0" w:color="auto"/>
        <w:right w:val="none" w:sz="0" w:space="0" w:color="auto"/>
      </w:divBdr>
    </w:div>
    <w:div w:id="321088063">
      <w:bodyDiv w:val="1"/>
      <w:marLeft w:val="0"/>
      <w:marRight w:val="0"/>
      <w:marTop w:val="0"/>
      <w:marBottom w:val="0"/>
      <w:divBdr>
        <w:top w:val="none" w:sz="0" w:space="0" w:color="auto"/>
        <w:left w:val="none" w:sz="0" w:space="0" w:color="auto"/>
        <w:bottom w:val="none" w:sz="0" w:space="0" w:color="auto"/>
        <w:right w:val="none" w:sz="0" w:space="0" w:color="auto"/>
      </w:divBdr>
    </w:div>
    <w:div w:id="343823187">
      <w:bodyDiv w:val="1"/>
      <w:marLeft w:val="0"/>
      <w:marRight w:val="0"/>
      <w:marTop w:val="0"/>
      <w:marBottom w:val="0"/>
      <w:divBdr>
        <w:top w:val="none" w:sz="0" w:space="0" w:color="auto"/>
        <w:left w:val="none" w:sz="0" w:space="0" w:color="auto"/>
        <w:bottom w:val="none" w:sz="0" w:space="0" w:color="auto"/>
        <w:right w:val="none" w:sz="0" w:space="0" w:color="auto"/>
      </w:divBdr>
    </w:div>
    <w:div w:id="536895998">
      <w:bodyDiv w:val="1"/>
      <w:marLeft w:val="0"/>
      <w:marRight w:val="0"/>
      <w:marTop w:val="0"/>
      <w:marBottom w:val="0"/>
      <w:divBdr>
        <w:top w:val="none" w:sz="0" w:space="0" w:color="auto"/>
        <w:left w:val="none" w:sz="0" w:space="0" w:color="auto"/>
        <w:bottom w:val="none" w:sz="0" w:space="0" w:color="auto"/>
        <w:right w:val="none" w:sz="0" w:space="0" w:color="auto"/>
      </w:divBdr>
    </w:div>
    <w:div w:id="628825192">
      <w:bodyDiv w:val="1"/>
      <w:marLeft w:val="0"/>
      <w:marRight w:val="0"/>
      <w:marTop w:val="0"/>
      <w:marBottom w:val="0"/>
      <w:divBdr>
        <w:top w:val="none" w:sz="0" w:space="0" w:color="auto"/>
        <w:left w:val="none" w:sz="0" w:space="0" w:color="auto"/>
        <w:bottom w:val="none" w:sz="0" w:space="0" w:color="auto"/>
        <w:right w:val="none" w:sz="0" w:space="0" w:color="auto"/>
      </w:divBdr>
    </w:div>
    <w:div w:id="644047956">
      <w:bodyDiv w:val="1"/>
      <w:marLeft w:val="0"/>
      <w:marRight w:val="0"/>
      <w:marTop w:val="0"/>
      <w:marBottom w:val="0"/>
      <w:divBdr>
        <w:top w:val="none" w:sz="0" w:space="0" w:color="auto"/>
        <w:left w:val="none" w:sz="0" w:space="0" w:color="auto"/>
        <w:bottom w:val="none" w:sz="0" w:space="0" w:color="auto"/>
        <w:right w:val="none" w:sz="0" w:space="0" w:color="auto"/>
      </w:divBdr>
    </w:div>
    <w:div w:id="673918553">
      <w:bodyDiv w:val="1"/>
      <w:marLeft w:val="0"/>
      <w:marRight w:val="0"/>
      <w:marTop w:val="0"/>
      <w:marBottom w:val="0"/>
      <w:divBdr>
        <w:top w:val="none" w:sz="0" w:space="0" w:color="auto"/>
        <w:left w:val="none" w:sz="0" w:space="0" w:color="auto"/>
        <w:bottom w:val="none" w:sz="0" w:space="0" w:color="auto"/>
        <w:right w:val="none" w:sz="0" w:space="0" w:color="auto"/>
      </w:divBdr>
    </w:div>
    <w:div w:id="701907299">
      <w:bodyDiv w:val="1"/>
      <w:marLeft w:val="0"/>
      <w:marRight w:val="0"/>
      <w:marTop w:val="0"/>
      <w:marBottom w:val="0"/>
      <w:divBdr>
        <w:top w:val="none" w:sz="0" w:space="0" w:color="auto"/>
        <w:left w:val="none" w:sz="0" w:space="0" w:color="auto"/>
        <w:bottom w:val="none" w:sz="0" w:space="0" w:color="auto"/>
        <w:right w:val="none" w:sz="0" w:space="0" w:color="auto"/>
      </w:divBdr>
    </w:div>
    <w:div w:id="704521145">
      <w:bodyDiv w:val="1"/>
      <w:marLeft w:val="0"/>
      <w:marRight w:val="0"/>
      <w:marTop w:val="0"/>
      <w:marBottom w:val="0"/>
      <w:divBdr>
        <w:top w:val="none" w:sz="0" w:space="0" w:color="auto"/>
        <w:left w:val="none" w:sz="0" w:space="0" w:color="auto"/>
        <w:bottom w:val="none" w:sz="0" w:space="0" w:color="auto"/>
        <w:right w:val="none" w:sz="0" w:space="0" w:color="auto"/>
      </w:divBdr>
    </w:div>
    <w:div w:id="712466427">
      <w:bodyDiv w:val="1"/>
      <w:marLeft w:val="0"/>
      <w:marRight w:val="0"/>
      <w:marTop w:val="0"/>
      <w:marBottom w:val="0"/>
      <w:divBdr>
        <w:top w:val="none" w:sz="0" w:space="0" w:color="auto"/>
        <w:left w:val="none" w:sz="0" w:space="0" w:color="auto"/>
        <w:bottom w:val="none" w:sz="0" w:space="0" w:color="auto"/>
        <w:right w:val="none" w:sz="0" w:space="0" w:color="auto"/>
      </w:divBdr>
    </w:div>
    <w:div w:id="763187828">
      <w:bodyDiv w:val="1"/>
      <w:marLeft w:val="0"/>
      <w:marRight w:val="0"/>
      <w:marTop w:val="0"/>
      <w:marBottom w:val="0"/>
      <w:divBdr>
        <w:top w:val="none" w:sz="0" w:space="0" w:color="auto"/>
        <w:left w:val="none" w:sz="0" w:space="0" w:color="auto"/>
        <w:bottom w:val="none" w:sz="0" w:space="0" w:color="auto"/>
        <w:right w:val="none" w:sz="0" w:space="0" w:color="auto"/>
      </w:divBdr>
    </w:div>
    <w:div w:id="766075413">
      <w:bodyDiv w:val="1"/>
      <w:marLeft w:val="0"/>
      <w:marRight w:val="0"/>
      <w:marTop w:val="0"/>
      <w:marBottom w:val="0"/>
      <w:divBdr>
        <w:top w:val="none" w:sz="0" w:space="0" w:color="auto"/>
        <w:left w:val="none" w:sz="0" w:space="0" w:color="auto"/>
        <w:bottom w:val="none" w:sz="0" w:space="0" w:color="auto"/>
        <w:right w:val="none" w:sz="0" w:space="0" w:color="auto"/>
      </w:divBdr>
    </w:div>
    <w:div w:id="877624683">
      <w:bodyDiv w:val="1"/>
      <w:marLeft w:val="0"/>
      <w:marRight w:val="0"/>
      <w:marTop w:val="0"/>
      <w:marBottom w:val="0"/>
      <w:divBdr>
        <w:top w:val="none" w:sz="0" w:space="0" w:color="auto"/>
        <w:left w:val="none" w:sz="0" w:space="0" w:color="auto"/>
        <w:bottom w:val="none" w:sz="0" w:space="0" w:color="auto"/>
        <w:right w:val="none" w:sz="0" w:space="0" w:color="auto"/>
      </w:divBdr>
    </w:div>
    <w:div w:id="917178346">
      <w:bodyDiv w:val="1"/>
      <w:marLeft w:val="0"/>
      <w:marRight w:val="0"/>
      <w:marTop w:val="0"/>
      <w:marBottom w:val="0"/>
      <w:divBdr>
        <w:top w:val="none" w:sz="0" w:space="0" w:color="auto"/>
        <w:left w:val="none" w:sz="0" w:space="0" w:color="auto"/>
        <w:bottom w:val="none" w:sz="0" w:space="0" w:color="auto"/>
        <w:right w:val="none" w:sz="0" w:space="0" w:color="auto"/>
      </w:divBdr>
    </w:div>
    <w:div w:id="1046954260">
      <w:bodyDiv w:val="1"/>
      <w:marLeft w:val="0"/>
      <w:marRight w:val="0"/>
      <w:marTop w:val="0"/>
      <w:marBottom w:val="0"/>
      <w:divBdr>
        <w:top w:val="none" w:sz="0" w:space="0" w:color="auto"/>
        <w:left w:val="none" w:sz="0" w:space="0" w:color="auto"/>
        <w:bottom w:val="none" w:sz="0" w:space="0" w:color="auto"/>
        <w:right w:val="none" w:sz="0" w:space="0" w:color="auto"/>
      </w:divBdr>
    </w:div>
    <w:div w:id="1059280108">
      <w:bodyDiv w:val="1"/>
      <w:marLeft w:val="0"/>
      <w:marRight w:val="0"/>
      <w:marTop w:val="0"/>
      <w:marBottom w:val="0"/>
      <w:divBdr>
        <w:top w:val="none" w:sz="0" w:space="0" w:color="auto"/>
        <w:left w:val="none" w:sz="0" w:space="0" w:color="auto"/>
        <w:bottom w:val="none" w:sz="0" w:space="0" w:color="auto"/>
        <w:right w:val="none" w:sz="0" w:space="0" w:color="auto"/>
      </w:divBdr>
    </w:div>
    <w:div w:id="1095639198">
      <w:bodyDiv w:val="1"/>
      <w:marLeft w:val="0"/>
      <w:marRight w:val="0"/>
      <w:marTop w:val="0"/>
      <w:marBottom w:val="0"/>
      <w:divBdr>
        <w:top w:val="none" w:sz="0" w:space="0" w:color="auto"/>
        <w:left w:val="none" w:sz="0" w:space="0" w:color="auto"/>
        <w:bottom w:val="none" w:sz="0" w:space="0" w:color="auto"/>
        <w:right w:val="none" w:sz="0" w:space="0" w:color="auto"/>
      </w:divBdr>
    </w:div>
    <w:div w:id="1178275731">
      <w:bodyDiv w:val="1"/>
      <w:marLeft w:val="0"/>
      <w:marRight w:val="0"/>
      <w:marTop w:val="0"/>
      <w:marBottom w:val="0"/>
      <w:divBdr>
        <w:top w:val="none" w:sz="0" w:space="0" w:color="auto"/>
        <w:left w:val="none" w:sz="0" w:space="0" w:color="auto"/>
        <w:bottom w:val="none" w:sz="0" w:space="0" w:color="auto"/>
        <w:right w:val="none" w:sz="0" w:space="0" w:color="auto"/>
      </w:divBdr>
    </w:div>
    <w:div w:id="1224826175">
      <w:bodyDiv w:val="1"/>
      <w:marLeft w:val="0"/>
      <w:marRight w:val="0"/>
      <w:marTop w:val="0"/>
      <w:marBottom w:val="0"/>
      <w:divBdr>
        <w:top w:val="none" w:sz="0" w:space="0" w:color="auto"/>
        <w:left w:val="none" w:sz="0" w:space="0" w:color="auto"/>
        <w:bottom w:val="none" w:sz="0" w:space="0" w:color="auto"/>
        <w:right w:val="none" w:sz="0" w:space="0" w:color="auto"/>
      </w:divBdr>
    </w:div>
    <w:div w:id="1295797472">
      <w:bodyDiv w:val="1"/>
      <w:marLeft w:val="0"/>
      <w:marRight w:val="0"/>
      <w:marTop w:val="0"/>
      <w:marBottom w:val="0"/>
      <w:divBdr>
        <w:top w:val="none" w:sz="0" w:space="0" w:color="auto"/>
        <w:left w:val="none" w:sz="0" w:space="0" w:color="auto"/>
        <w:bottom w:val="none" w:sz="0" w:space="0" w:color="auto"/>
        <w:right w:val="none" w:sz="0" w:space="0" w:color="auto"/>
      </w:divBdr>
    </w:div>
    <w:div w:id="1467045227">
      <w:bodyDiv w:val="1"/>
      <w:marLeft w:val="0"/>
      <w:marRight w:val="0"/>
      <w:marTop w:val="0"/>
      <w:marBottom w:val="0"/>
      <w:divBdr>
        <w:top w:val="none" w:sz="0" w:space="0" w:color="auto"/>
        <w:left w:val="none" w:sz="0" w:space="0" w:color="auto"/>
        <w:bottom w:val="none" w:sz="0" w:space="0" w:color="auto"/>
        <w:right w:val="none" w:sz="0" w:space="0" w:color="auto"/>
      </w:divBdr>
    </w:div>
    <w:div w:id="1507089454">
      <w:bodyDiv w:val="1"/>
      <w:marLeft w:val="0"/>
      <w:marRight w:val="0"/>
      <w:marTop w:val="0"/>
      <w:marBottom w:val="0"/>
      <w:divBdr>
        <w:top w:val="none" w:sz="0" w:space="0" w:color="auto"/>
        <w:left w:val="none" w:sz="0" w:space="0" w:color="auto"/>
        <w:bottom w:val="none" w:sz="0" w:space="0" w:color="auto"/>
        <w:right w:val="none" w:sz="0" w:space="0" w:color="auto"/>
      </w:divBdr>
    </w:div>
    <w:div w:id="1520663420">
      <w:bodyDiv w:val="1"/>
      <w:marLeft w:val="0"/>
      <w:marRight w:val="0"/>
      <w:marTop w:val="0"/>
      <w:marBottom w:val="0"/>
      <w:divBdr>
        <w:top w:val="none" w:sz="0" w:space="0" w:color="auto"/>
        <w:left w:val="none" w:sz="0" w:space="0" w:color="auto"/>
        <w:bottom w:val="none" w:sz="0" w:space="0" w:color="auto"/>
        <w:right w:val="none" w:sz="0" w:space="0" w:color="auto"/>
      </w:divBdr>
    </w:div>
    <w:div w:id="1532645128">
      <w:bodyDiv w:val="1"/>
      <w:marLeft w:val="0"/>
      <w:marRight w:val="0"/>
      <w:marTop w:val="0"/>
      <w:marBottom w:val="0"/>
      <w:divBdr>
        <w:top w:val="none" w:sz="0" w:space="0" w:color="auto"/>
        <w:left w:val="none" w:sz="0" w:space="0" w:color="auto"/>
        <w:bottom w:val="none" w:sz="0" w:space="0" w:color="auto"/>
        <w:right w:val="none" w:sz="0" w:space="0" w:color="auto"/>
      </w:divBdr>
    </w:div>
    <w:div w:id="1585990806">
      <w:bodyDiv w:val="1"/>
      <w:marLeft w:val="0"/>
      <w:marRight w:val="0"/>
      <w:marTop w:val="0"/>
      <w:marBottom w:val="0"/>
      <w:divBdr>
        <w:top w:val="none" w:sz="0" w:space="0" w:color="auto"/>
        <w:left w:val="none" w:sz="0" w:space="0" w:color="auto"/>
        <w:bottom w:val="none" w:sz="0" w:space="0" w:color="auto"/>
        <w:right w:val="none" w:sz="0" w:space="0" w:color="auto"/>
      </w:divBdr>
    </w:div>
    <w:div w:id="1667633597">
      <w:bodyDiv w:val="1"/>
      <w:marLeft w:val="0"/>
      <w:marRight w:val="0"/>
      <w:marTop w:val="0"/>
      <w:marBottom w:val="0"/>
      <w:divBdr>
        <w:top w:val="none" w:sz="0" w:space="0" w:color="auto"/>
        <w:left w:val="none" w:sz="0" w:space="0" w:color="auto"/>
        <w:bottom w:val="none" w:sz="0" w:space="0" w:color="auto"/>
        <w:right w:val="none" w:sz="0" w:space="0" w:color="auto"/>
      </w:divBdr>
    </w:div>
    <w:div w:id="1813256160">
      <w:bodyDiv w:val="1"/>
      <w:marLeft w:val="0"/>
      <w:marRight w:val="0"/>
      <w:marTop w:val="0"/>
      <w:marBottom w:val="0"/>
      <w:divBdr>
        <w:top w:val="none" w:sz="0" w:space="0" w:color="auto"/>
        <w:left w:val="none" w:sz="0" w:space="0" w:color="auto"/>
        <w:bottom w:val="none" w:sz="0" w:space="0" w:color="auto"/>
        <w:right w:val="none" w:sz="0" w:space="0" w:color="auto"/>
      </w:divBdr>
    </w:div>
    <w:div w:id="1841969421">
      <w:bodyDiv w:val="1"/>
      <w:marLeft w:val="0"/>
      <w:marRight w:val="0"/>
      <w:marTop w:val="0"/>
      <w:marBottom w:val="0"/>
      <w:divBdr>
        <w:top w:val="none" w:sz="0" w:space="0" w:color="auto"/>
        <w:left w:val="none" w:sz="0" w:space="0" w:color="auto"/>
        <w:bottom w:val="none" w:sz="0" w:space="0" w:color="auto"/>
        <w:right w:val="none" w:sz="0" w:space="0" w:color="auto"/>
      </w:divBdr>
    </w:div>
    <w:div w:id="1968928861">
      <w:bodyDiv w:val="1"/>
      <w:marLeft w:val="0"/>
      <w:marRight w:val="0"/>
      <w:marTop w:val="0"/>
      <w:marBottom w:val="0"/>
      <w:divBdr>
        <w:top w:val="none" w:sz="0" w:space="0" w:color="auto"/>
        <w:left w:val="none" w:sz="0" w:space="0" w:color="auto"/>
        <w:bottom w:val="none" w:sz="0" w:space="0" w:color="auto"/>
        <w:right w:val="none" w:sz="0" w:space="0" w:color="auto"/>
      </w:divBdr>
    </w:div>
    <w:div w:id="2009290362">
      <w:bodyDiv w:val="1"/>
      <w:marLeft w:val="0"/>
      <w:marRight w:val="0"/>
      <w:marTop w:val="0"/>
      <w:marBottom w:val="0"/>
      <w:divBdr>
        <w:top w:val="none" w:sz="0" w:space="0" w:color="auto"/>
        <w:left w:val="none" w:sz="0" w:space="0" w:color="auto"/>
        <w:bottom w:val="none" w:sz="0" w:space="0" w:color="auto"/>
        <w:right w:val="none" w:sz="0" w:space="0" w:color="auto"/>
      </w:divBdr>
    </w:div>
    <w:div w:id="21386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iter%20Rajan\Documents\Custom%20Office%20Templates\Sample_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4243-FFE4-4967-903D-EF29A1FE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Sample_Doc.dotm</Template>
  <TotalTime>91</TotalTime>
  <Pages>15</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Sciter Rajan</dc:creator>
  <cp:lastModifiedBy>Sciter Rajan</cp:lastModifiedBy>
  <cp:revision>9</cp:revision>
  <cp:lastPrinted>2014-06-06T13:31:00Z</cp:lastPrinted>
  <dcterms:created xsi:type="dcterms:W3CDTF">2015-07-16T10:42:00Z</dcterms:created>
  <dcterms:modified xsi:type="dcterms:W3CDTF">2015-07-16T13:02:00Z</dcterms:modified>
</cp:coreProperties>
</file>